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9618"/>
      </w:tblGrid>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1000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REFERENCE NO - #HRU.N.D.S.R.D.P</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1001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à¶¸à·„à¶»à¶œà¶¸, à¶¶à·à¶šà·”à¶±à·Šà¶¯à¶» à¶´à·à¶»à·š, à¶‡à¶»à·à·€à·Šà·€à¶½ à·„à¶‚à¶¯à·’à¶ºà¶§ 600mà¶´à·Šâ€à¶»à¶°à·à¶± à¶´à·à¶»à¶§ 150mà¶¸à·„à¶»à¶œà¶¸ à¶±à¶œà¶»à¶ºà¶§ 2kmà¶‡à¶»à·à·€à·Šà·€à¶½, à·€à·’à¶¯à·Šâ€à¶ºà·à·™à¶½à·à·Šà¶š à·€à·’à¶¯à·Šâ€à¶ºà·à¶½à¶º à¶…à·ƒà¶½ à¶´à¶»à·Šà¶ à·ƒà·Š 14.8à¶šà·à¶¸à¶» 3à¶¶à·à¶</w:t>
            </w:r>
            <w:r w:rsidRPr="00FB1118">
              <w:rPr>
                <w:rFonts w:ascii="Calibri" w:eastAsia="Times New Roman" w:hAnsi="Calibri" w:cs="Calibri"/>
                <w:color w:val="000000"/>
                <w:sz w:val="32"/>
                <w:szCs w:val="32"/>
                <w:lang w:eastAsia="en-GB"/>
              </w:rPr>
              <w:softHyphen/>
              <w:t>à·Šà¶»à·–à¶¸à·Š 2à·ƒà¶¸à·Šà¶´à·–à¶»à·Šà¶« à¶§à¶ºà·’à¶½à·Š à¶±à·’à·€à·ƒà¶…à¶©à·’ 20 à¶´à·à¶»à·€à¶§ à¶</w:t>
            </w:r>
            <w:r w:rsidRPr="00FB1118">
              <w:rPr>
                <w:rFonts w:ascii="Calibri" w:eastAsia="Times New Roman" w:hAnsi="Calibri" w:cs="Calibri"/>
                <w:color w:val="000000"/>
                <w:sz w:val="32"/>
                <w:szCs w:val="32"/>
                <w:lang w:eastAsia="en-GB"/>
              </w:rPr>
              <w:softHyphen/>
              <w:t>à·à¶´à·Šà¶´, à¶œà·šà¶§à·Šà¶§à·”à·ƒà¶»à·Šà·€à¶±à·Šà¶§à·Š à¶§à·œà¶ºà·’à¶½à¶§à·Š à·€à·à·„à¶± 3 à¶´à·à¶šà·’à¶‚à·€à¶»à·Šà¶œ à¶…à¶©à·’ 2500à¶¸à·’à¶½ à¶½à¶šà·‚ 148</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1002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10 perch land with 2 store House for sale6 bed rooms one with A/C 4 bathrooms There </w:t>
            </w:r>
            <w:proofErr w:type="gramStart"/>
            <w:r w:rsidRPr="00FB1118">
              <w:rPr>
                <w:rFonts w:ascii="Calibri" w:eastAsia="Times New Roman" w:hAnsi="Calibri" w:cs="Calibri"/>
                <w:color w:val="000000"/>
                <w:sz w:val="32"/>
                <w:szCs w:val="32"/>
                <w:lang w:eastAsia="en-GB"/>
              </w:rPr>
              <w:t>are</w:t>
            </w:r>
            <w:proofErr w:type="gramEnd"/>
            <w:r w:rsidRPr="00FB1118">
              <w:rPr>
                <w:rFonts w:ascii="Calibri" w:eastAsia="Times New Roman" w:hAnsi="Calibri" w:cs="Calibri"/>
                <w:color w:val="000000"/>
                <w:sz w:val="32"/>
                <w:szCs w:val="32"/>
                <w:lang w:eastAsia="en-GB"/>
              </w:rPr>
              <w:t xml:space="preserve"> Separate Water &amp; Electricity for this Property.In the meantime both houses has been rented out for 110,000/-  per month. Residential area with good neighbour's.Price 3,300,000(per perch)</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1003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 Thalahena Road, Bathalawatta.6.5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1004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Ratmalana02 Story House With 02 UnitsEach Floor 3 Bedrooms &amp; 3 BathroomsSeparate Entrance And Separate Assessment And E &amp; W matersPrice 30 Million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1005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Nawala6.99 Perches1200+ sqft35 Mil</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1006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Rukmalgama Kottawa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1007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Full A/C Luxury Two Story House Sale For Wikramasinghe Pura Thalawathugoda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1008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Valublr threeStorey House for Sale in Piliyandala.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1009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à¶»à·à¶¢à¶œà·’à¶»à·’à¶ºà·š  à·ƒà·’à¶§ à¶šà·’à¶½à·à¶¸à·“à¶§à¶»à·Š 3 à¶šà·Š à¶¯ ,à¶šà·œà¶§à·’à¶šà·à·€à¶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 à¶½à·à¶½à·™à·€à¶½à·Š  à¶´à·à¶»à·š à·ƒà·’à¶§ à¶šà·’à¶½à·à¶¸à·“à¶§à¶»à·Š 1.5à¶šà·Š à¶¯ , à¶¯à·™à¶¸à¶§à¶œà·œà¶© à·ƒà·’à¶§ à¶šà·’à¶½à·à¶¸à·“à¶§à¶»à·Š 4à¶šà·Š  à¶´à¶¸à¶«  à¶¯ à·€à¶± IDH   à¶¶à¶±à·Šà¶©à·à¶»à¶±à·à¶ºà¶šà¶´à·”à¶»  à¶¯à·œà¶©à¶¸à·Šà¶œà·„à·„à·šà¶± à¶…à¶©à·’ 20 à¶´à·à¶»à¶§ à¶¸à·”à·„à·”à¶±à¶</w:t>
            </w:r>
            <w:r w:rsidRPr="00FB1118">
              <w:rPr>
                <w:rFonts w:ascii="Calibri" w:eastAsia="Times New Roman" w:hAnsi="Calibri" w:cs="Calibri"/>
                <w:color w:val="000000"/>
                <w:sz w:val="32"/>
                <w:szCs w:val="32"/>
                <w:lang w:eastAsia="en-GB"/>
              </w:rPr>
              <w:softHyphen/>
              <w:t>à·Š à¶‡à¶</w:t>
            </w:r>
            <w:r w:rsidRPr="00FB1118">
              <w:rPr>
                <w:rFonts w:ascii="Calibri" w:eastAsia="Times New Roman" w:hAnsi="Calibri" w:cs="Calibri"/>
                <w:color w:val="000000"/>
                <w:sz w:val="32"/>
                <w:szCs w:val="32"/>
                <w:lang w:eastAsia="en-GB"/>
              </w:rPr>
              <w:softHyphen/>
              <w:t xml:space="preserve">à·’ à¶´à¶»à·Šà¶ à·ƒà·Š 17  à¶‰à¶©à¶¸à·š </w:t>
            </w:r>
            <w:r w:rsidRPr="00FB1118">
              <w:rPr>
                <w:rFonts w:ascii="Calibri" w:eastAsia="Times New Roman" w:hAnsi="Calibri" w:cs="Calibri"/>
                <w:color w:val="000000"/>
                <w:sz w:val="32"/>
                <w:szCs w:val="32"/>
                <w:lang w:eastAsia="en-GB"/>
              </w:rPr>
              <w:lastRenderedPageBreak/>
              <w:t>à¶šà·à¶¸à¶» 5 à¶±à·à¶± à¶šà·à¶¸à¶» 3à¶š à¶…à¶½à¶‚à¶šà·à¶» à·€à¶§à·’à¶±à· à¶¯à·™à¶¸à·„à¶½à·Š à¶±à·’à·€à·ƒ à¶½à¶šà·Šà·‚ 275 à¶šà¶§ à·€à·’à¶šà·’à¶±à·“à¶¸à¶§ . à¶…à¶¯à·„à·ƒà·Š à¶šà¶»à¶¸à·’ .à¶´à¶»à·Šà¶ à·ƒà·Š 6 à¶š à¶šà·œà¶§à·ƒà¶šà·Š  à·€à·™à¶±à¶¸  à·€à·™à¶±à·Šà¶šà¶½à·Š à·„à·à¶šà·’ à¶½à·™à·ƒ  à¶‡à¶</w:t>
            </w:r>
            <w:r w:rsidRPr="00FB1118">
              <w:rPr>
                <w:rFonts w:ascii="Calibri" w:eastAsia="Times New Roman" w:hAnsi="Calibri" w:cs="Calibri"/>
                <w:color w:val="000000"/>
                <w:sz w:val="32"/>
                <w:szCs w:val="32"/>
                <w:lang w:eastAsia="en-GB"/>
              </w:rPr>
              <w:softHyphen/>
              <w:t xml:space="preserve"> .à¶±à·’à·€à·ƒ à¶´à¶»à·“à¶šà·Šà·‚à· à¶šà¶» à¶¸à·’à¶½ à·ƒà·à¶šà¶ à·Šà¶¡à· à¶šà¶»à¶±à·Šà¶± .à·ƒà¶</w:t>
            </w:r>
            <w:r w:rsidRPr="00FB1118">
              <w:rPr>
                <w:rFonts w:ascii="Calibri" w:eastAsia="Times New Roman" w:hAnsi="Calibri" w:cs="Calibri"/>
                <w:color w:val="000000"/>
                <w:sz w:val="32"/>
                <w:szCs w:val="32"/>
                <w:lang w:eastAsia="en-GB"/>
              </w:rPr>
              <w:softHyphen/>
              <w:t>à·Šâ€à¶º à¶œà·à¶±à·”à¶¸à·Šà¶šà¶»à·”à·€à¶±à·Š à·ƒà¶¯à·„à· à¶´à¶¸à¶«à¶ºà·’ .à¶šà¶»à·”à¶«à·à¶šà¶» à¶</w:t>
            </w:r>
            <w:r w:rsidRPr="00FB1118">
              <w:rPr>
                <w:rFonts w:ascii="Calibri" w:eastAsia="Times New Roman" w:hAnsi="Calibri" w:cs="Calibri"/>
                <w:color w:val="000000"/>
                <w:sz w:val="32"/>
                <w:szCs w:val="32"/>
                <w:lang w:eastAsia="en-GB"/>
              </w:rPr>
              <w:softHyphen/>
              <w:t>à·à¶»à·€à·Šà¶šà¶»à·”à·€à¶±à·Š à¶…à¶¸à¶</w:t>
            </w:r>
            <w:r w:rsidRPr="00FB1118">
              <w:rPr>
                <w:rFonts w:ascii="Calibri" w:eastAsia="Times New Roman" w:hAnsi="Calibri" w:cs="Calibri"/>
                <w:color w:val="000000"/>
                <w:sz w:val="32"/>
                <w:szCs w:val="32"/>
                <w:lang w:eastAsia="en-GB"/>
              </w:rPr>
              <w:softHyphen/>
              <w:t>à¶±à·Šà¶± à¶‘à¶´à· .à¶±à·’à·€à·ƒ à¶´à¶»à·“à¶šà·Šà·‚à· à¶šà·’à¶»à·“à¶¸ à·ƒà¶¯à·„à· à·ƒà·à¶šà¶ à·Šà¶¡à· à¶šà¶» à¶šà¶½à·’à¶±à·Š à·€à·™à¶½à·à·€à¶šà·Š à·€à·™à¶±à·Šà¶šà¶» à¶œà¶±à·Šà¶± ...................     à·ƒà·Šà¶</w:t>
            </w:r>
            <w:r w:rsidRPr="00FB1118">
              <w:rPr>
                <w:rFonts w:ascii="Calibri" w:eastAsia="Times New Roman" w:hAnsi="Calibri" w:cs="Calibri"/>
                <w:color w:val="000000"/>
                <w:sz w:val="32"/>
                <w:szCs w:val="32"/>
                <w:lang w:eastAsia="en-GB"/>
              </w:rPr>
              <w:softHyphen/>
              <w:t>à·–à¶</w:t>
            </w:r>
            <w:r w:rsidRPr="00FB1118">
              <w:rPr>
                <w:rFonts w:ascii="Calibri" w:eastAsia="Times New Roman" w:hAnsi="Calibri" w:cs="Calibri"/>
                <w:color w:val="000000"/>
                <w:sz w:val="32"/>
                <w:szCs w:val="32"/>
                <w:lang w:eastAsia="en-GB"/>
              </w:rPr>
              <w:softHyphen/>
              <w:t>à·’à¶ºà·’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1010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Kirulapone Porrwarama road 20 perches with colonial house old house 3.5 million per  perch 5 bedrooms only land value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1011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story house3 bedrooms4 attach barthrooms3 livingsKitchen pantryHouse 2800 sfLarge 1000 sf roof topServent room and barthroom3 vehicle car parking 25 feet Wide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1012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Newly Built Two Storied House for Sale in Homagama, Berukatiya, Near faddy field. Full Tiled House </w:t>
            </w:r>
            <w:proofErr w:type="gramStart"/>
            <w:r w:rsidRPr="00FB1118">
              <w:rPr>
                <w:rFonts w:ascii="Calibri" w:eastAsia="Times New Roman" w:hAnsi="Calibri" w:cs="Calibri"/>
                <w:color w:val="000000"/>
                <w:sz w:val="32"/>
                <w:szCs w:val="32"/>
                <w:lang w:eastAsia="en-GB"/>
              </w:rPr>
              <w:t>with  3</w:t>
            </w:r>
            <w:proofErr w:type="gramEnd"/>
            <w:r w:rsidRPr="00FB1118">
              <w:rPr>
                <w:rFonts w:ascii="Calibri" w:eastAsia="Times New Roman" w:hAnsi="Calibri" w:cs="Calibri"/>
                <w:color w:val="000000"/>
                <w:sz w:val="32"/>
                <w:szCs w:val="32"/>
                <w:lang w:eastAsia="en-GB"/>
              </w:rPr>
              <w:t xml:space="preserve"> bed rooms, 2 bathrooms, Living, kitchen, veranda, Full ceiling, external full height boundary wall with Alkadoor roller gate, peaceful environment. best residential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1013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MADIWELANEAR TO K SUPER1KM TO PITA KOTTE4 BED ROOM3 BATH ROOMROLLER GATE20FT ROAD Highly residential area and very calm surrounding.       For Quickly Sellâ˜Ž Call For More Details...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1014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 Padukka==================</w:t>
            </w:r>
            <w:proofErr w:type="gramStart"/>
            <w:r w:rsidRPr="00FB1118">
              <w:rPr>
                <w:rFonts w:ascii="Calibri" w:eastAsia="Times New Roman" w:hAnsi="Calibri" w:cs="Calibri"/>
                <w:color w:val="000000"/>
                <w:sz w:val="32"/>
                <w:szCs w:val="32"/>
                <w:lang w:eastAsia="en-GB"/>
              </w:rPr>
              <w:t>*  Location</w:t>
            </w:r>
            <w:proofErr w:type="gramEnd"/>
            <w:r w:rsidRPr="00FB1118">
              <w:rPr>
                <w:rFonts w:ascii="Calibri" w:eastAsia="Times New Roman" w:hAnsi="Calibri" w:cs="Calibri"/>
                <w:color w:val="000000"/>
                <w:sz w:val="32"/>
                <w:szCs w:val="32"/>
                <w:lang w:eastAsia="en-GB"/>
              </w:rPr>
              <w:t xml:space="preserve"> - Pdukka*  Land Size - 10.5 Perches*  Land Type - Residential (House)*  Price - Rs. 5500000/-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1015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PiliyandalaFacing Piliyandala Dampe bus routeClose to Piliyandala town6 Minutes to Katubedda3 Bedrooms3 Bathrooms2900 Sqft15 Perches6 Parking spaces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1016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ðŸ  H1006 HOUSE IN NEDIMALA PEPILIYANA ROADâ–ªï¸6ï¸âƒ£PERCHERSâ€¼ï¸â‡ï¸ FULLY TILED HOUSEâ–ªï¸3ï¸âƒ£BED ROOMSâ–ªï¸2ï¸âƒ£BATHROOMS â€¼ï¸â‡ï¸ KITCHEN WITH PANTRYâ–ªï¸VEHICLE GARAGEâ€¼ï¸ðŸ’² PRICE RSâ–ªï¸1ï¸âƒ£9ï¸âƒ£MILLIONSâ€¼ï¸</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1017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MaharagamaHighly residential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1018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23000000.00 TOTAL PRICE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1019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- 6 bed rooms ( full AC )- 4 bathrooms- 1 kitchen area- 2 living area- 2 balcony- 1 pond- 2 parking space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1020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architect designed,Spacious modern type house situated in Thalawathugoda.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1021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Single Story House With Furniture For Sale Pannipitiya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1022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 / New Single Storied House For Sale In || Aturugiriya .09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1023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 / New Two storied house @ M.D.H Jayawardane Mw, Athurugiriya16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1024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300m  (296) bus route  kottawa   piliyandala @  2â€¢5km   kottawa @  3â€¢5km  pannipitiya darmapala maha vidyala @  5km   maharagama @  4â€¢5km  piliyandala @  4  bedrooms @  4  bathrooms @  large living area and dining area @  fully complete pantry wi</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1025</w:t>
            </w:r>
          </w:p>
        </w:tc>
        <w:tc>
          <w:tcPr>
            <w:tcW w:w="7379" w:type="dxa"/>
            <w:shd w:val="clear" w:color="auto" w:fill="auto"/>
            <w:noWrap/>
            <w:vAlign w:val="bottom"/>
            <w:hideMark/>
          </w:tcPr>
          <w:p w:rsidR="001522ED" w:rsidRPr="00FB1118" w:rsidRDefault="001522ED" w:rsidP="00523214">
            <w:pPr>
              <w:spacing w:after="0" w:line="240" w:lineRule="auto"/>
              <w:jc w:val="center"/>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#NAME?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1026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InThunadahena Road, Malabe.10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1027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 Kahanthota Road, Malabe.08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1028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New 2Storey House For Sale in pittugala </w:t>
            </w:r>
            <w:r w:rsidR="0016022A">
              <w:rPr>
                <w:rFonts w:ascii="Calibri" w:eastAsia="Times New Roman" w:hAnsi="Calibri" w:cs="Calibri"/>
                <w:color w:val="000000"/>
                <w:sz w:val="32"/>
                <w:szCs w:val="32"/>
                <w:lang w:eastAsia="en-GB"/>
              </w:rPr>
              <w:t>–</w:t>
            </w:r>
            <w:r w:rsidRPr="00FB1118">
              <w:rPr>
                <w:rFonts w:ascii="Calibri" w:eastAsia="Times New Roman" w:hAnsi="Calibri" w:cs="Calibri"/>
                <w:color w:val="000000"/>
                <w:sz w:val="32"/>
                <w:szCs w:val="32"/>
                <w:lang w:eastAsia="en-GB"/>
              </w:rPr>
              <w:t>malabe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1029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03 STORY HOUSE SALE 150 METERS TO MORATUWA JU</w:t>
            </w:r>
            <w:bookmarkStart w:id="0" w:name="_GoBack"/>
            <w:bookmarkEnd w:id="0"/>
            <w:r w:rsidRPr="00FB1118">
              <w:rPr>
                <w:rFonts w:ascii="Calibri" w:eastAsia="Times New Roman" w:hAnsi="Calibri" w:cs="Calibri"/>
                <w:color w:val="000000"/>
                <w:sz w:val="32"/>
                <w:szCs w:val="32"/>
                <w:lang w:eastAsia="en-GB"/>
              </w:rPr>
              <w:t xml:space="preserve">NCTION MORATUWA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1030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Moratuwa11 perches 1500 sq ft03 bedrooms 03 bathrooms  All documents are clearDonâ€™t miss this opportunityGenuine buyers only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1031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This land has been developed with a two-storied ultra modern type residential building.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1032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à¶šà·à¶¸à¶» 4à¶š à¶…à¶‚à¶œà·ƒà¶¸à·Šà¶´à·–à¶»à·Šà¶« à¶…à¶½à·”à¶</w:t>
            </w:r>
            <w:r w:rsidRPr="00FB1118">
              <w:rPr>
                <w:rFonts w:ascii="Calibri" w:eastAsia="Times New Roman" w:hAnsi="Calibri" w:cs="Calibri"/>
                <w:color w:val="000000"/>
                <w:sz w:val="32"/>
                <w:szCs w:val="32"/>
                <w:lang w:eastAsia="en-GB"/>
              </w:rPr>
              <w:softHyphen/>
              <w:t>à·Šà¶¸ à¶±à·’à·€à·ƒ à·€à·à¶©à·’ à·€à·’à·ƒà·Šà¶</w:t>
            </w:r>
            <w:r w:rsidRPr="00FB1118">
              <w:rPr>
                <w:rFonts w:ascii="Calibri" w:eastAsia="Times New Roman" w:hAnsi="Calibri" w:cs="Calibri"/>
                <w:color w:val="000000"/>
                <w:sz w:val="32"/>
                <w:szCs w:val="32"/>
                <w:lang w:eastAsia="en-GB"/>
              </w:rPr>
              <w:softHyphen/>
              <w:t>à¶» à·ƒà¶¯à·„à· à¶…à¶¸à¶</w:t>
            </w:r>
            <w:r w:rsidRPr="00FB1118">
              <w:rPr>
                <w:rFonts w:ascii="Calibri" w:eastAsia="Times New Roman" w:hAnsi="Calibri" w:cs="Calibri"/>
                <w:color w:val="000000"/>
                <w:sz w:val="32"/>
                <w:szCs w:val="32"/>
                <w:lang w:eastAsia="en-GB"/>
              </w:rPr>
              <w:softHyphen/>
              <w:t>à¶±à·Šà¶± 174 à¶¶à·ƒà·Š à¶´à·à¶»à¶§ à¶¸à·“à¶§à¶»à·Š 50à¶ºà·’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1033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20 P &amp; Luxury Two Story House Sale For Thalawathugoda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1034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House for sale in thalawathugoda samagi mawatha 600m to thalawathugoda hokandara main road2km thalawathugoda junction 600m to Cargills Food CityVery close to the highway entrance-----------------------------------------------à¶</w:t>
            </w:r>
            <w:r w:rsidRPr="00FB1118">
              <w:rPr>
                <w:rFonts w:ascii="Calibri" w:eastAsia="Times New Roman" w:hAnsi="Calibri" w:cs="Calibri"/>
                <w:color w:val="000000"/>
                <w:sz w:val="32"/>
                <w:szCs w:val="32"/>
                <w:lang w:eastAsia="en-GB"/>
              </w:rPr>
              <w:softHyphen/>
              <w:t>à¶½à·€à¶</w:t>
            </w:r>
            <w:r w:rsidRPr="00FB1118">
              <w:rPr>
                <w:rFonts w:ascii="Calibri" w:eastAsia="Times New Roman" w:hAnsi="Calibri" w:cs="Calibri"/>
                <w:color w:val="000000"/>
                <w:sz w:val="32"/>
                <w:szCs w:val="32"/>
                <w:lang w:eastAsia="en-GB"/>
              </w:rPr>
              <w:softHyphen/>
              <w:t>à·”à¶œà·œà¶© à·ƒà¶¸à¶œà·’à¶¸à·à·€à¶</w:t>
            </w:r>
            <w:r w:rsidRPr="00FB1118">
              <w:rPr>
                <w:rFonts w:ascii="Calibri" w:eastAsia="Times New Roman" w:hAnsi="Calibri" w:cs="Calibri"/>
                <w:color w:val="000000"/>
                <w:sz w:val="32"/>
                <w:szCs w:val="32"/>
                <w:lang w:eastAsia="en-GB"/>
              </w:rPr>
              <w:softHyphen/>
              <w:t>à·š à¶…à¶½à·”à¶</w:t>
            </w:r>
            <w:r w:rsidRPr="00FB1118">
              <w:rPr>
                <w:rFonts w:ascii="Calibri" w:eastAsia="Times New Roman" w:hAnsi="Calibri" w:cs="Calibri"/>
                <w:color w:val="000000"/>
                <w:sz w:val="32"/>
                <w:szCs w:val="32"/>
                <w:lang w:eastAsia="en-GB"/>
              </w:rPr>
              <w:softHyphen/>
              <w:t>à·Š  à¶±à·’à·€à·ƒà¶šà·Š à·€à·’à¶šà·’à¶±à·“à¶¸à¶§ à¶šà·à¶¸à¶» 3à¶ºà·’ à¶±à·à¶±à¶šà·à¶¸à¶» 2à¶ºà·’ à·ƒà·à¶½à¶º à¶šà·”à·ƒà·Šà·ƒà·’à¶ºà¶´à¶»à·Šà¶ à·ƒà·Š 16à¶ºà·’à¶´à·Šâ€à¶»à¶°à·à¶± à¶´à·à¶»à¶§ à¶¸à·“à¶§à¶»à·Š 600 à¶ºà·’(à¶</w:t>
            </w:r>
            <w:r w:rsidRPr="00FB1118">
              <w:rPr>
                <w:rFonts w:ascii="Calibri" w:eastAsia="Times New Roman" w:hAnsi="Calibri" w:cs="Calibri"/>
                <w:color w:val="000000"/>
                <w:sz w:val="32"/>
                <w:szCs w:val="32"/>
                <w:lang w:eastAsia="en-GB"/>
              </w:rPr>
              <w:softHyphen/>
              <w:t>à¶½à·€à¶</w:t>
            </w:r>
            <w:r w:rsidRPr="00FB1118">
              <w:rPr>
                <w:rFonts w:ascii="Calibri" w:eastAsia="Times New Roman" w:hAnsi="Calibri" w:cs="Calibri"/>
                <w:color w:val="000000"/>
                <w:sz w:val="32"/>
                <w:szCs w:val="32"/>
                <w:lang w:eastAsia="en-GB"/>
              </w:rPr>
              <w:softHyphen/>
              <w:t>à·”à¶œà·œà¶©- à·„à·à¶šà¶±à·Šà¶¯à¶»)à¶</w:t>
            </w:r>
            <w:r w:rsidRPr="00FB1118">
              <w:rPr>
                <w:rFonts w:ascii="Calibri" w:eastAsia="Times New Roman" w:hAnsi="Calibri" w:cs="Calibri"/>
                <w:color w:val="000000"/>
                <w:sz w:val="32"/>
                <w:szCs w:val="32"/>
                <w:lang w:eastAsia="en-GB"/>
              </w:rPr>
              <w:softHyphen/>
              <w:t>à¶½à·€à¶</w:t>
            </w:r>
            <w:r w:rsidRPr="00FB1118">
              <w:rPr>
                <w:rFonts w:ascii="Calibri" w:eastAsia="Times New Roman" w:hAnsi="Calibri" w:cs="Calibri"/>
                <w:color w:val="000000"/>
                <w:sz w:val="32"/>
                <w:szCs w:val="32"/>
                <w:lang w:eastAsia="en-GB"/>
              </w:rPr>
              <w:softHyphen/>
              <w:t>à·”à¶œà·œà¶© à·„à¶‚à¶¯à·’à¶ºà¶§ à¶šà·’à¶¸à·“ 2à¶ºà·’ à¶šà·à¶»à·Šà¶œà·’à¶½à·Šà·ƒà·Š à·†à·”à¶©à·Šà·ƒà·’à¶§à·’ à¶¸à·“à¶§à¶»à·Š 600 à¶ºà·’ à·€à·’à¶¯à·”à¶» à¶šà·œà¶½à·šà¶¢à·Š à¶¸à·“à¶§à¶»à·Š 150à¶ºà·’à¶…à¶°à·’à·€à·šà¶œà·“ à¶´à·’à·€à·’à·ƒà·”à¶¸à¶§,à¶šà·œà¶§à·Šà¶§à·à·€ à¶¸à·à¶½à¶¶à·š à¶´à·à¶» à¶‰à¶</w:t>
            </w:r>
            <w:r w:rsidRPr="00FB1118">
              <w:rPr>
                <w:rFonts w:ascii="Calibri" w:eastAsia="Times New Roman" w:hAnsi="Calibri" w:cs="Calibri"/>
                <w:color w:val="000000"/>
                <w:sz w:val="32"/>
                <w:szCs w:val="32"/>
                <w:lang w:eastAsia="en-GB"/>
              </w:rPr>
              <w:softHyphen/>
              <w:t>à· à¶†à·ƒà¶±à·Šà¶±à·€à¶½à¶šà·Šâ€à·‚ 195à¶ºà·’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1035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Luxury Two Story House For Sale Malabe Town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1036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Modern Two Story House Sale For Malabe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1037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à¶´à·’à¶½à·’à¶ºà¶±à·Šà¶¯à¶½ à·ƒà·’à¶§ à¶šà·’à¶½à·à¶¸à·“à¶§à¶»à·Š 2à¶šà·Š à¶¯ ,à¶šà¶§à·”à¶¶à·à¶¯à·Šà¶¯ CAMPUS  à·ƒà·’à¶§ à¶šà·’à¶½à·à¶¸à·“à¶§à¶»à·Š 4à¶šà·Š à¶¯  ,à¶šà·à·ƒà·Šà¶¶à·‘à·€à·š à·ƒà·’à¶§ à¶šà·’à¶½à·à¶¸à·“à¶§à¶»à·Š 2.5à¶šà·Š à¶´à¶¸à¶« à·€à¶± à¶´à·’à¶½à·’à¶ºà¶±à·Šà¶¯à¶½  à¶¸à·„à¶»à¶œà¶¸  à¶´à·à¶»à·š ,à·€à·’à·à·Šà·€à¶šà¶½à· à¶´à¶±à·Šà·ƒà¶½ à¶´à·à¶»à¶§ à¶¸à·”à·„à·”à¶±à¶</w:t>
            </w:r>
            <w:r w:rsidRPr="00FB1118">
              <w:rPr>
                <w:rFonts w:ascii="Calibri" w:eastAsia="Times New Roman" w:hAnsi="Calibri" w:cs="Calibri"/>
                <w:color w:val="000000"/>
                <w:sz w:val="32"/>
                <w:szCs w:val="32"/>
                <w:lang w:eastAsia="en-GB"/>
              </w:rPr>
              <w:softHyphen/>
              <w:t xml:space="preserve"> à¶…à¶©à·’ 40à¶šà·Š à¶´à¶¸à¶« à¶‡à¶</w:t>
            </w:r>
            <w:r w:rsidRPr="00FB1118">
              <w:rPr>
                <w:rFonts w:ascii="Calibri" w:eastAsia="Times New Roman" w:hAnsi="Calibri" w:cs="Calibri"/>
                <w:color w:val="000000"/>
                <w:sz w:val="32"/>
                <w:szCs w:val="32"/>
                <w:lang w:eastAsia="en-GB"/>
              </w:rPr>
              <w:softHyphen/>
              <w:t>à·’ à¶´à¶»à·Šà¶ à·ƒà·Š 14à¶š à¶‰à¶©à¶¸à·š à¶šà·à¶¸à¶» 3à¶š ,à¶±à·à¶±à¶šà·à¶¸à¶»à¶ºà¶šà·Š  à·ƒà·„à·’à¶</w:t>
            </w:r>
            <w:r w:rsidRPr="00FB1118">
              <w:rPr>
                <w:rFonts w:ascii="Calibri" w:eastAsia="Times New Roman" w:hAnsi="Calibri" w:cs="Calibri"/>
                <w:color w:val="000000"/>
                <w:sz w:val="32"/>
                <w:szCs w:val="32"/>
                <w:lang w:eastAsia="en-GB"/>
              </w:rPr>
              <w:softHyphen/>
              <w:t xml:space="preserve"> à·ƒà·à¶¸à·à¶±à·Šâ€à¶º à¶</w:t>
            </w:r>
            <w:r w:rsidRPr="00FB1118">
              <w:rPr>
                <w:rFonts w:ascii="Calibri" w:eastAsia="Times New Roman" w:hAnsi="Calibri" w:cs="Calibri"/>
                <w:color w:val="000000"/>
                <w:sz w:val="32"/>
                <w:szCs w:val="32"/>
                <w:lang w:eastAsia="en-GB"/>
              </w:rPr>
              <w:softHyphen/>
              <w:t>à¶</w:t>
            </w:r>
            <w:r w:rsidRPr="00FB1118">
              <w:rPr>
                <w:rFonts w:ascii="Calibri" w:eastAsia="Times New Roman" w:hAnsi="Calibri" w:cs="Calibri"/>
                <w:color w:val="000000"/>
                <w:sz w:val="32"/>
                <w:szCs w:val="32"/>
                <w:lang w:eastAsia="en-GB"/>
              </w:rPr>
              <w:softHyphen/>
              <w:t>à·Šà·€à¶ºà·š à¶´à¶¯à·’à¶‚à¶ à·’ à¶±à·’à·€à·ƒ à·ƒà¶¸à¶Ÿ à¶½à¶šà·Šà·‚ 125 à¶šà¶§ à·€à·’à¶šà·’à¶±à·“à¶¸à¶§ à¶‡à¶</w:t>
            </w:r>
            <w:r w:rsidRPr="00FB1118">
              <w:rPr>
                <w:rFonts w:ascii="Calibri" w:eastAsia="Times New Roman" w:hAnsi="Calibri" w:cs="Calibri"/>
                <w:color w:val="000000"/>
                <w:sz w:val="32"/>
                <w:szCs w:val="32"/>
                <w:lang w:eastAsia="en-GB"/>
              </w:rPr>
              <w:softHyphen/>
              <w:t xml:space="preserve"> .à¶±à·’à·€à·ƒ à¶´à¶»à·“à¶šà·Šà·‚à· à¶šà¶» à¶¸à·’à¶½ à·ƒà·à¶šà¶ à·Šà¶¡à· à¶šà¶»à¶±à·Šà¶± .à·ƒà¶</w:t>
            </w:r>
            <w:r w:rsidRPr="00FB1118">
              <w:rPr>
                <w:rFonts w:ascii="Calibri" w:eastAsia="Times New Roman" w:hAnsi="Calibri" w:cs="Calibri"/>
                <w:color w:val="000000"/>
                <w:sz w:val="32"/>
                <w:szCs w:val="32"/>
                <w:lang w:eastAsia="en-GB"/>
              </w:rPr>
              <w:softHyphen/>
              <w:t>à·Šâ€à¶º à¶œà·à¶±à·”à¶¸à·Šà¶šà¶»à·”à·€à¶±à·Š à·ƒà¶¯à·„à· à¶´à¶¸à¶«à¶ºà·’ .à¶šà¶»à·”à¶«à·à¶šà¶» à¶</w:t>
            </w:r>
            <w:r w:rsidRPr="00FB1118">
              <w:rPr>
                <w:rFonts w:ascii="Calibri" w:eastAsia="Times New Roman" w:hAnsi="Calibri" w:cs="Calibri"/>
                <w:color w:val="000000"/>
                <w:sz w:val="32"/>
                <w:szCs w:val="32"/>
                <w:lang w:eastAsia="en-GB"/>
              </w:rPr>
              <w:softHyphen/>
              <w:t>à·à¶»à·€à·Šà¶šà¶»à·”à·€à¶±à·Š à¶…à¶¸à¶</w:t>
            </w:r>
            <w:r w:rsidRPr="00FB1118">
              <w:rPr>
                <w:rFonts w:ascii="Calibri" w:eastAsia="Times New Roman" w:hAnsi="Calibri" w:cs="Calibri"/>
                <w:color w:val="000000"/>
                <w:sz w:val="32"/>
                <w:szCs w:val="32"/>
                <w:lang w:eastAsia="en-GB"/>
              </w:rPr>
              <w:softHyphen/>
              <w:t xml:space="preserve">à¶±à·Šà¶± à¶‘à¶´à· .à¶±à·’à·€à·ƒ à¶´à¶»à·“à¶šà·Šà·‚à· à¶šà·’à¶»à·“à¶¸ à·ƒà¶¯à·„à· à·ƒà·à¶šà¶ à·Šà¶¡à· à¶šà¶» à¶šà¶½à·’à¶±à·Š à·€à·™à¶½à·à·€à¶šà·Š </w:t>
            </w:r>
            <w:r w:rsidRPr="00FB1118">
              <w:rPr>
                <w:rFonts w:ascii="Calibri" w:eastAsia="Times New Roman" w:hAnsi="Calibri" w:cs="Calibri"/>
                <w:color w:val="000000"/>
                <w:sz w:val="32"/>
                <w:szCs w:val="32"/>
                <w:lang w:eastAsia="en-GB"/>
              </w:rPr>
              <w:lastRenderedPageBreak/>
              <w:t>à·€à·™à¶±à·Šà¶šà¶» à¶œà¶±à·Šà¶± .................. à·ƒà·Šà¶</w:t>
            </w:r>
            <w:r w:rsidRPr="00FB1118">
              <w:rPr>
                <w:rFonts w:ascii="Calibri" w:eastAsia="Times New Roman" w:hAnsi="Calibri" w:cs="Calibri"/>
                <w:color w:val="000000"/>
                <w:sz w:val="32"/>
                <w:szCs w:val="32"/>
                <w:lang w:eastAsia="en-GB"/>
              </w:rPr>
              <w:softHyphen/>
              <w:t>à·–à¶</w:t>
            </w:r>
            <w:r w:rsidRPr="00FB1118">
              <w:rPr>
                <w:rFonts w:ascii="Calibri" w:eastAsia="Times New Roman" w:hAnsi="Calibri" w:cs="Calibri"/>
                <w:color w:val="000000"/>
                <w:sz w:val="32"/>
                <w:szCs w:val="32"/>
                <w:lang w:eastAsia="en-GB"/>
              </w:rPr>
              <w:softHyphen/>
              <w:t>à·’à¶ºà·’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1038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Property Sale in Land Value Only Price 28,000,000 Negotiabl</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1039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à¶¸à·à¶½à¶¶à·š à¶¶à¶</w:t>
            </w:r>
            <w:r w:rsidRPr="00FB1118">
              <w:rPr>
                <w:rFonts w:ascii="Calibri" w:eastAsia="Times New Roman" w:hAnsi="Calibri" w:cs="Calibri"/>
                <w:color w:val="000000"/>
                <w:sz w:val="32"/>
                <w:szCs w:val="32"/>
                <w:lang w:eastAsia="en-GB"/>
              </w:rPr>
              <w:softHyphen/>
              <w:t>à¶½à·€à¶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 à¶´à·à¶»à·š à¶´à¶»à·Šà¶ à·ƒà·Š 7.5 à¶±à·’à·€à·ƒà¶šà·Š à·€à·Šà¶šà·’à¶«à·’à¶¸à¶§ à¶‡à¶</w:t>
            </w:r>
            <w:r w:rsidRPr="00FB1118">
              <w:rPr>
                <w:rFonts w:ascii="Calibri" w:eastAsia="Times New Roman" w:hAnsi="Calibri" w:cs="Calibri"/>
                <w:color w:val="000000"/>
                <w:sz w:val="32"/>
                <w:szCs w:val="32"/>
                <w:lang w:eastAsia="en-GB"/>
              </w:rPr>
              <w:softHyphen/>
              <w:t xml:space="preserve"> à¶¸à·à¶½à¶¶à·š à¶»à·à·„à·”à¶½ à¶¶à·à¶½à·’à¶šà·à·€à¶§ 900 à¶¸à·’à¶§à¶»à·Š à¶¸à·’à¶½ à·ƒà·à¶šà¶ à·Šà¶¡à· à¶šà¶»à¶œà¶</w:t>
            </w:r>
            <w:r w:rsidRPr="00FB1118">
              <w:rPr>
                <w:rFonts w:ascii="Calibri" w:eastAsia="Times New Roman" w:hAnsi="Calibri" w:cs="Calibri"/>
                <w:color w:val="000000"/>
                <w:sz w:val="32"/>
                <w:szCs w:val="32"/>
                <w:lang w:eastAsia="en-GB"/>
              </w:rPr>
              <w:softHyphen/>
              <w:t xml:space="preserve">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1040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Storey House Quick Sale Battharamulla 500meters to New Kandy Road.Dutugemunu Road,Koswattha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1041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à¶±à·”à¶œà·šà¶œà·œà¶© à·ƒà¶¸à·”à¶¯à·Šâ€à¶»à¶¯à·šà·€à·’ à¶´à·à·ƒà¶½à¶§ à¶¸à·Šà¶§à¶»à·Š 20 à¶šà·Š à¶´à·’à¶§à·”à¶´à·ƒà·’à¶±à·Š à¶´à¶»à·Šà¶ à·ƒà·Š 5 à¶š à¶±à·’à·€à·ƒà¶šà·Š à·€à·Šà¶šà·’à¶«à·’à¶¸à¶§ à¶‡à¶</w:t>
            </w:r>
            <w:r w:rsidRPr="00FB1118">
              <w:rPr>
                <w:rFonts w:ascii="Calibri" w:eastAsia="Times New Roman" w:hAnsi="Calibri" w:cs="Calibri"/>
                <w:color w:val="000000"/>
                <w:sz w:val="32"/>
                <w:szCs w:val="32"/>
                <w:lang w:eastAsia="en-GB"/>
              </w:rPr>
              <w:softHyphen/>
              <w:t xml:space="preserve"> à¶´à¶»à·Šà¶ à·ƒà·Š 5 à¶§ à¶´à·Šà¶½à·à¶±à·Š à¶…à¶±à·”à¶¸à¶</w:t>
            </w:r>
            <w:r w:rsidRPr="00FB1118">
              <w:rPr>
                <w:rFonts w:ascii="Calibri" w:eastAsia="Times New Roman" w:hAnsi="Calibri" w:cs="Calibri"/>
                <w:color w:val="000000"/>
                <w:sz w:val="32"/>
                <w:szCs w:val="32"/>
                <w:lang w:eastAsia="en-GB"/>
              </w:rPr>
              <w:softHyphen/>
              <w:t xml:space="preserve"> à¶šà¶» à¶‡à¶</w:t>
            </w:r>
            <w:r w:rsidRPr="00FB1118">
              <w:rPr>
                <w:rFonts w:ascii="Calibri" w:eastAsia="Times New Roman" w:hAnsi="Calibri" w:cs="Calibri"/>
                <w:color w:val="000000"/>
                <w:sz w:val="32"/>
                <w:szCs w:val="32"/>
                <w:lang w:eastAsia="en-GB"/>
              </w:rPr>
              <w:softHyphen/>
              <w:t>à·’ à¶…à¶</w:t>
            </w:r>
            <w:r w:rsidRPr="00FB1118">
              <w:rPr>
                <w:rFonts w:ascii="Calibri" w:eastAsia="Times New Roman" w:hAnsi="Calibri" w:cs="Calibri"/>
                <w:color w:val="000000"/>
                <w:sz w:val="32"/>
                <w:szCs w:val="32"/>
                <w:lang w:eastAsia="en-GB"/>
              </w:rPr>
              <w:softHyphen/>
              <w:t>à¶» à¶‰à¶©à¶¸à·š à·€à¶§à·’à¶±à·à¶šà¶¸à¶§ à¶¯à·™à¶±à·” à¶½à·à¶¶à·š à¶¸à·Šà¶½ à·ƒà·à¶šà¶ à·Šà¶¡à· à¶šà¶»à¶œà¶</w:t>
            </w:r>
            <w:r w:rsidRPr="00FB1118">
              <w:rPr>
                <w:rFonts w:ascii="Calibri" w:eastAsia="Times New Roman" w:hAnsi="Calibri" w:cs="Calibri"/>
                <w:color w:val="000000"/>
                <w:sz w:val="32"/>
                <w:szCs w:val="32"/>
                <w:lang w:eastAsia="en-GB"/>
              </w:rPr>
              <w:softHyphen/>
              <w:t xml:space="preserve">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1042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Morden Brand New 2 story House for Sale in thalawathugoda,Hokandara rd, vidyaraja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1043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à¶¸à·à¶½à¶¶à·š à¶´à·’à¶§à·Šà¶§à·”à¶œà¶½ à¶´à¶»à·Šà¶ à·ƒà·Š 6.2 à¶šà¶¯à·™à¶¸à·„à¶½à·Š à¶±à·’à·€à·ƒà¶šà·Š à·€à·Šà¶šà·’à¶«à·’à¶¸à¶§ à¶‡à¶</w:t>
            </w:r>
            <w:r w:rsidRPr="00FB1118">
              <w:rPr>
                <w:rFonts w:ascii="Calibri" w:eastAsia="Times New Roman" w:hAnsi="Calibri" w:cs="Calibri"/>
                <w:color w:val="000000"/>
                <w:sz w:val="32"/>
                <w:szCs w:val="32"/>
                <w:lang w:eastAsia="en-GB"/>
              </w:rPr>
              <w:softHyphen/>
              <w:t xml:space="preserve"> A/c room 1à¶ºà·’177 à¶¶à·ƒà·Š à¶´à·à¶»à¶§ à¶¸à·Š150à¶ºà·’ à¶¸à·Šà¶½ à·ƒà·à¶šà¶ à·Šà¶¡à· à¶šà¶»à¶œà¶</w:t>
            </w:r>
            <w:r w:rsidRPr="00FB1118">
              <w:rPr>
                <w:rFonts w:ascii="Calibri" w:eastAsia="Times New Roman" w:hAnsi="Calibri" w:cs="Calibri"/>
                <w:color w:val="000000"/>
                <w:sz w:val="32"/>
                <w:szCs w:val="32"/>
                <w:lang w:eastAsia="en-GB"/>
              </w:rPr>
              <w:softHyphen/>
              <w:t xml:space="preserve">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1044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Story Barnd New House Quick Sale at Bandaragama Road   Kesbewa.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1045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 Our Reference No SH 9782( Please quote this reference number when inquiring)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1046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Close location to Jayawardanapura Hospital. Calm and highly residential area. Good neighborhood. Nearest towns - Maharagama, Nugegoda, Kotte, Talawathugoda and Battaramulla. Just walking distant to 259 New Hospital road bus route. There are two houses, </w:t>
            </w:r>
            <w:proofErr w:type="gramStart"/>
            <w:r w:rsidRPr="00FB1118">
              <w:rPr>
                <w:rFonts w:ascii="Calibri" w:eastAsia="Times New Roman" w:hAnsi="Calibri" w:cs="Calibri"/>
                <w:color w:val="000000"/>
                <w:sz w:val="32"/>
                <w:szCs w:val="32"/>
                <w:lang w:eastAsia="en-GB"/>
              </w:rPr>
              <w:t>( single</w:t>
            </w:r>
            <w:proofErr w:type="gramEnd"/>
            <w:r w:rsidRPr="00FB1118">
              <w:rPr>
                <w:rFonts w:ascii="Calibri" w:eastAsia="Times New Roman" w:hAnsi="Calibri" w:cs="Calibri"/>
                <w:color w:val="000000"/>
                <w:sz w:val="32"/>
                <w:szCs w:val="32"/>
                <w:lang w:eastAsia="en-GB"/>
              </w:rPr>
              <w:t xml:space="preserve"> story and upstairs house). Living / dining and kitchen with pantry cupboard. Inside parking for 01 </w:t>
            </w:r>
            <w:proofErr w:type="gramStart"/>
            <w:r w:rsidRPr="00FB1118">
              <w:rPr>
                <w:rFonts w:ascii="Calibri" w:eastAsia="Times New Roman" w:hAnsi="Calibri" w:cs="Calibri"/>
                <w:color w:val="000000"/>
                <w:sz w:val="32"/>
                <w:szCs w:val="32"/>
                <w:lang w:eastAsia="en-GB"/>
              </w:rPr>
              <w:t>vehicle</w:t>
            </w:r>
            <w:proofErr w:type="gramEnd"/>
            <w:r w:rsidRPr="00FB1118">
              <w:rPr>
                <w:rFonts w:ascii="Calibri" w:eastAsia="Times New Roman" w:hAnsi="Calibri" w:cs="Calibri"/>
                <w:color w:val="000000"/>
                <w:sz w:val="32"/>
                <w:szCs w:val="32"/>
                <w:lang w:eastAsia="en-GB"/>
              </w:rPr>
              <w:t>. Garden area. Overhead water tank. Mainline water and electricity. very good future investment and ideal location to renting out rooms for boarders. BERYL will provide you personalized, trust worthy service at all the time.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1047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Moratuwa,à¶´à·Šà¶ à·ƒà·Š  6à¶š à¶…à¶‚à¶œ  à·ƒà¶¸à·Šà¶´à·”à¶»à·Šà¶±  à¶±à·’à·€à·ƒ  à¶¸à·”à¶¯à¶½à·Š  à·„à¶¯à·’à·ƒà·’à¶ºà¶šà·Š  à·„à·šà¶</w:t>
            </w:r>
            <w:r w:rsidRPr="00FB1118">
              <w:rPr>
                <w:rFonts w:ascii="Calibri" w:eastAsia="Times New Roman" w:hAnsi="Calibri" w:cs="Calibri"/>
                <w:color w:val="000000"/>
                <w:sz w:val="32"/>
                <w:szCs w:val="32"/>
                <w:lang w:eastAsia="en-GB"/>
              </w:rPr>
              <w:softHyphen/>
              <w:t>à·”à·€à·™à¶±à·Š à¶‰à¶šà·Šà¶¸à·Šà¶±à¶±à·’à¶±à·Š à·€à·’à¶šà·’à¶±à·“à¶¸à¶§ à¶</w:t>
            </w:r>
            <w:r w:rsidRPr="00FB1118">
              <w:rPr>
                <w:rFonts w:ascii="Calibri" w:eastAsia="Times New Roman" w:hAnsi="Calibri" w:cs="Calibri"/>
                <w:color w:val="000000"/>
                <w:sz w:val="32"/>
                <w:szCs w:val="32"/>
                <w:lang w:eastAsia="en-GB"/>
              </w:rPr>
              <w:softHyphen/>
              <w:t>à¶±à·’  à¶</w:t>
            </w:r>
            <w:r w:rsidRPr="00FB1118">
              <w:rPr>
                <w:rFonts w:ascii="Calibri" w:eastAsia="Times New Roman" w:hAnsi="Calibri" w:cs="Calibri"/>
                <w:color w:val="000000"/>
                <w:sz w:val="32"/>
                <w:szCs w:val="32"/>
                <w:lang w:eastAsia="en-GB"/>
              </w:rPr>
              <w:softHyphen/>
              <w:t>à¶§à·Šà¶§à·”à·€à·š  à¶œà·™à¶º 2 Rooms1 inside bathroom with toilet and 1 outside servant toilet..Normal size living room fully tiled..Kitchenfront area is tiled and have space to park 2 three wheels or one small car.Please note cannot park Sedan type cars, only small cars like Alto and Maruti.Fully covered with walls and have a medium size gateHighly residential area with calm environmentone kilometer away from Panadura Lyceum and Keells.Half kilometers away from Egodauyana train station.Clear deeds, First owner10 feet road for land.Can take Loans..Price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1048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Large house for Sale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1049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à¶…à¶½à·”à¶</w:t>
            </w:r>
            <w:r w:rsidRPr="00FB1118">
              <w:rPr>
                <w:rFonts w:ascii="Calibri" w:eastAsia="Times New Roman" w:hAnsi="Calibri" w:cs="Calibri"/>
                <w:color w:val="000000"/>
                <w:sz w:val="32"/>
                <w:szCs w:val="32"/>
                <w:lang w:eastAsia="en-GB"/>
              </w:rPr>
              <w:softHyphen/>
              <w:t>à·Šà¶¸ à¶…à¶‚à¶œà·ƒà¶¸à·Šà¶´à·–à¶»à·Šà¶« à¶±à·’à·€à·ƒ à¶‰à¶šà·Šà¶¸à¶±à·’à¶±à·Š à·€à·’à¶šà·’à¶±à·“à¶¸à¶§ à·€à·à¶©à·’ à·€à·’à·ƒà·Šà¶</w:t>
            </w:r>
            <w:r w:rsidRPr="00FB1118">
              <w:rPr>
                <w:rFonts w:ascii="Calibri" w:eastAsia="Times New Roman" w:hAnsi="Calibri" w:cs="Calibri"/>
                <w:color w:val="000000"/>
                <w:sz w:val="32"/>
                <w:szCs w:val="32"/>
                <w:lang w:eastAsia="en-GB"/>
              </w:rPr>
              <w:softHyphen/>
              <w:t>à¶» à·ƒà¶¯à·„à· à¶…à¶¸à¶</w:t>
            </w:r>
            <w:r w:rsidRPr="00FB1118">
              <w:rPr>
                <w:rFonts w:ascii="Calibri" w:eastAsia="Times New Roman" w:hAnsi="Calibri" w:cs="Calibri"/>
                <w:color w:val="000000"/>
                <w:sz w:val="32"/>
                <w:szCs w:val="32"/>
                <w:lang w:eastAsia="en-GB"/>
              </w:rPr>
              <w:softHyphen/>
              <w:t>à¶±à·Šà¶±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1050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à¶‰à¶šà·Šà¶¸à¶±à·’à¶±à·Š à·€à·’à¶šà·’à¶±à·“à¶¸à¶§ à·€à·à¶©à·’ à·€à·’à·ƒà·Šà¶</w:t>
            </w:r>
            <w:r w:rsidRPr="00FB1118">
              <w:rPr>
                <w:rFonts w:ascii="Calibri" w:eastAsia="Times New Roman" w:hAnsi="Calibri" w:cs="Calibri"/>
                <w:color w:val="000000"/>
                <w:sz w:val="32"/>
                <w:szCs w:val="32"/>
                <w:lang w:eastAsia="en-GB"/>
              </w:rPr>
              <w:softHyphen/>
              <w:t>à¶» à·ƒà¶¯à·„à· à¶…à¶¸à¶</w:t>
            </w:r>
            <w:r w:rsidRPr="00FB1118">
              <w:rPr>
                <w:rFonts w:ascii="Calibri" w:eastAsia="Times New Roman" w:hAnsi="Calibri" w:cs="Calibri"/>
                <w:color w:val="000000"/>
                <w:sz w:val="32"/>
                <w:szCs w:val="32"/>
                <w:lang w:eastAsia="en-GB"/>
              </w:rPr>
              <w:softHyphen/>
              <w:t>à¶±à·Šà¶±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1051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 Big A/C Master Bed Room with Attached Bathroom Including Hot WaterNone A/C 3 bed rooms, 2 Living Rooms, 1 Big Dinning Room with Attached Bathroom,1 Kitchen with Dual Water Tap Sink &amp; Fully Tiled Pantry,2 Gardens Front of House &amp; Back of House,2 Entrance Gates - (1 Big Sliding Gate for Vehicles with Small Walking Gate &amp; 1 Side Gate Beside the House for walking),Can walk Around Entire House,City Water Also Available,2 10,000Ltr Backup Water Tanks,Fully Covered Parapet Wall around Entire Property, 10 minutes to Negambo/ Airport High Way &amp; Colombo City (Petta)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1052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Single story house for sale200 M for Kottawa to Piliyandala Buss route from the location03.5 Km to </w:t>
            </w:r>
            <w:proofErr w:type="gramStart"/>
            <w:r w:rsidRPr="00FB1118">
              <w:rPr>
                <w:rFonts w:ascii="Calibri" w:eastAsia="Times New Roman" w:hAnsi="Calibri" w:cs="Calibri"/>
                <w:color w:val="000000"/>
                <w:sz w:val="32"/>
                <w:szCs w:val="32"/>
                <w:lang w:eastAsia="en-GB"/>
              </w:rPr>
              <w:t>Kottawa,Kesbawa</w:t>
            </w:r>
            <w:proofErr w:type="gramEnd"/>
            <w:r w:rsidRPr="00FB1118">
              <w:rPr>
                <w:rFonts w:ascii="Calibri" w:eastAsia="Times New Roman" w:hAnsi="Calibri" w:cs="Calibri"/>
                <w:color w:val="000000"/>
                <w:sz w:val="32"/>
                <w:szCs w:val="32"/>
                <w:lang w:eastAsia="en-GB"/>
              </w:rPr>
              <w:t>,Piliyandala,Maharagama.18.5 perches.950 sqft.03 Bedrooms01 Bathrooms01 Kitchen01 Store area (12 X 5 ft )Roofed Parking for 02 vehicles Peaceful Decent Highly Residential area,Well waterScenic Paddy Field ViewSurrounded by fense and GateImmediate sale.Rs.14000000. (14 million) Negotiable.Call for appointments.GENUINE BUYERS ONLY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1053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REFERENCE NO - #HRU.M.M</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1054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ðŸ”´REF NO --JL 705</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1055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Modern type brand new house with latest design, situated in Liyanagoda, Pannipitiya. 4 bed rooms, 3 bath rooms and 2 </w:t>
            </w:r>
            <w:proofErr w:type="gramStart"/>
            <w:r w:rsidRPr="00FB1118">
              <w:rPr>
                <w:rFonts w:ascii="Calibri" w:eastAsia="Times New Roman" w:hAnsi="Calibri" w:cs="Calibri"/>
                <w:color w:val="000000"/>
                <w:sz w:val="32"/>
                <w:szCs w:val="32"/>
                <w:lang w:eastAsia="en-GB"/>
              </w:rPr>
              <w:t>bathroom</w:t>
            </w:r>
            <w:proofErr w:type="gramEnd"/>
            <w:r w:rsidRPr="00FB1118">
              <w:rPr>
                <w:rFonts w:ascii="Calibri" w:eastAsia="Times New Roman" w:hAnsi="Calibri" w:cs="Calibri"/>
                <w:color w:val="000000"/>
                <w:sz w:val="32"/>
                <w:szCs w:val="32"/>
                <w:lang w:eastAsia="en-GB"/>
              </w:rPr>
              <w:t xml:space="preserve"> with hot water facility. Big pantry unit with hot water facility. situated in a private road leading to only 2 house. </w:t>
            </w:r>
            <w:proofErr w:type="gramStart"/>
            <w:r w:rsidRPr="00FB1118">
              <w:rPr>
                <w:rFonts w:ascii="Calibri" w:eastAsia="Times New Roman" w:hAnsi="Calibri" w:cs="Calibri"/>
                <w:color w:val="000000"/>
                <w:sz w:val="32"/>
                <w:szCs w:val="32"/>
                <w:lang w:eastAsia="en-GB"/>
              </w:rPr>
              <w:t>Two  vehicle</w:t>
            </w:r>
            <w:proofErr w:type="gramEnd"/>
            <w:r w:rsidRPr="00FB1118">
              <w:rPr>
                <w:rFonts w:ascii="Calibri" w:eastAsia="Times New Roman" w:hAnsi="Calibri" w:cs="Calibri"/>
                <w:color w:val="000000"/>
                <w:sz w:val="32"/>
                <w:szCs w:val="32"/>
                <w:lang w:eastAsia="en-GB"/>
              </w:rPr>
              <w:t xml:space="preserve"> can park in the  garage. TV lobby and 2 roof tops. 400 m from Maharagama - Malabe bus rout, 5 </w:t>
            </w:r>
            <w:proofErr w:type="gramStart"/>
            <w:r w:rsidRPr="00FB1118">
              <w:rPr>
                <w:rFonts w:ascii="Calibri" w:eastAsia="Times New Roman" w:hAnsi="Calibri" w:cs="Calibri"/>
                <w:color w:val="000000"/>
                <w:sz w:val="32"/>
                <w:szCs w:val="32"/>
                <w:lang w:eastAsia="en-GB"/>
              </w:rPr>
              <w:t>minutes</w:t>
            </w:r>
            <w:proofErr w:type="gramEnd"/>
            <w:r w:rsidRPr="00FB1118">
              <w:rPr>
                <w:rFonts w:ascii="Calibri" w:eastAsia="Times New Roman" w:hAnsi="Calibri" w:cs="Calibri"/>
                <w:color w:val="000000"/>
                <w:sz w:val="32"/>
                <w:szCs w:val="32"/>
                <w:lang w:eastAsia="en-GB"/>
              </w:rPr>
              <w:t xml:space="preserve"> drive to High level road. 5 minutes drive to Pannipitiya railway station and 10 minutes drive to Thalawathugoda town.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1056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House for Sale in Ratmalana==============================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1057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02 Bed Rooms02 Bath Rooms15 Parches2000 sqftFully TiledComplete House Boundary wallPlease call for more Information Price can be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1058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12million dampened rdà¶´à·’à·…à·’à¶ºà¶±à·Šà¶¯à¶½ à¶¯à¶¸à·Šà¶´à·™ à¶´à·Šâ€à¶»à¶¯à·à¶± à¶¶à·ƒà·Š à¶¸à·à¶»à·Šà¶œà¶ºà¶§ à¶¸à·”à·„à·”à¶«à¶½à· à¶´à·’à·„à·’à¶§à·’ à¶šà¶© à¶šà·à¶¸à¶» 2à¶šà·Š à·ƒà·„à·’à¶</w:t>
            </w:r>
            <w:r w:rsidRPr="00FB1118">
              <w:rPr>
                <w:rFonts w:ascii="Calibri" w:eastAsia="Times New Roman" w:hAnsi="Calibri" w:cs="Calibri"/>
                <w:color w:val="000000"/>
                <w:sz w:val="32"/>
                <w:szCs w:val="32"/>
                <w:lang w:eastAsia="en-GB"/>
              </w:rPr>
              <w:softHyphen/>
              <w:t xml:space="preserve"> à·€à·Šâ€à¶ºà·à¶´à·à¶»à·’à¶š à·ƒà·Šà¶®à·à¶±à¶ºà¶šà·’ à¶¸à·’à¶½ à¶½à¶šà·Šà·‚ 120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1059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 Malabe08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1060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Wanaguru Mw, Hokandara.10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1061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Situated at Colombo-15. 20 feet road to house.20min to Wattala lyceum sschool &amp; 30 minutes to hemas hospital.10 minutes to cargills food city.100 miters to main bus road. separate water &amp; electricity. fully tiled house and fully concrete slab for second floor.lobby, Living area, dining area and kitchen clear deed,price can negotiate after the inspection.Price per perch6.4 X 400,000.00 = 25,600,000.00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1062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Three storied  luxury house for sale in Piliyandala8.2 perches 3300 sq ft06 bedrooms 05 bathrooms All documents are clearDonâ€™t miss this opportunityGenuine buyers only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1063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Modern house plan designed by European architect with - spacious living and dining room- 4 generous bedrooms with private balcony and adjoined bathrooms- office space- comfortable, separate fully equipped kitchen- private garage, garden and backyard- great roof terraceAll European branded fittings by Grohe, made in Europe.Nature- surrounded home in safe and quiet residential area.Cross ventilation </w:t>
            </w:r>
            <w:r w:rsidRPr="00FB1118">
              <w:rPr>
                <w:rFonts w:ascii="Calibri" w:eastAsia="Times New Roman" w:hAnsi="Calibri" w:cs="Calibri"/>
                <w:color w:val="000000"/>
                <w:sz w:val="32"/>
                <w:szCs w:val="32"/>
                <w:lang w:eastAsia="en-GB"/>
              </w:rPr>
              <w:lastRenderedPageBreak/>
              <w:t>concept for natural passive air flow to keep the interior cool.Use of exclusive, natural and durable materials.Contemporary interior design by Raux Brothers. 7.4 p land located at Thalawathugoda kalalgoda road prime land vip blocking out 3800 sf 2 floors and roof topCall me for more information sajith</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1064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 Road, 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1065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Three storied house for sale in NugegodaFully renovated luxury house 8 perches 1200 sq ft03 bedrooms 03 bathrooms ( with servant bathrooms ) All documents are clearDonâ€™t miss this opportunityGenuine buyers only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1066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 Athurugiriya Road, Waduramulla.12.3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1067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Story House For Sale In Galwarusawa Road, Athurugiriya.10 Perches Landscaped garden area.â€¢ - 1650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1068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storied </w:t>
            </w:r>
            <w:proofErr w:type="gramStart"/>
            <w:r w:rsidRPr="00FB1118">
              <w:rPr>
                <w:rFonts w:ascii="Calibri" w:eastAsia="Times New Roman" w:hAnsi="Calibri" w:cs="Calibri"/>
                <w:color w:val="000000"/>
                <w:sz w:val="32"/>
                <w:szCs w:val="32"/>
                <w:lang w:eastAsia="en-GB"/>
              </w:rPr>
              <w:t>House  Pothuarawa</w:t>
            </w:r>
            <w:proofErr w:type="gramEnd"/>
            <w:r w:rsidRPr="00FB1118">
              <w:rPr>
                <w:rFonts w:ascii="Calibri" w:eastAsia="Times New Roman" w:hAnsi="Calibri" w:cs="Calibri"/>
                <w:color w:val="000000"/>
                <w:sz w:val="32"/>
                <w:szCs w:val="32"/>
                <w:lang w:eastAsia="en-GB"/>
              </w:rPr>
              <w:t>. On 16 Perch Land Malabe Rd, Pothuarawa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1069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For Sale @ Robert Gunawardane Mw, Battaramulla.10.5 Perch Land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1070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2 storied house for sale in residential area *       4 rooms , dining hall and 2 bathroom* Close to all bank, hospital, super market, schools* 50 m to main road*      200 m to Thotalanga junction* All documents are clear * Donâ€™t miss this opportunity* Genuine buyers only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1071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Kaluaggala 40 perches 2000 sq ft04 bedrooms  02 bathrooms  All documents are clearDonâ€™t miss this opportunityGenuine buyers only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1072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House located 4 km away from Padukka City, in Ingiriya road, walking distance to Weragala town for bus </w:t>
            </w:r>
            <w:proofErr w:type="gramStart"/>
            <w:r w:rsidRPr="00FB1118">
              <w:rPr>
                <w:rFonts w:ascii="Calibri" w:eastAsia="Times New Roman" w:hAnsi="Calibri" w:cs="Calibri"/>
                <w:color w:val="000000"/>
                <w:sz w:val="32"/>
                <w:szCs w:val="32"/>
                <w:lang w:eastAsia="en-GB"/>
              </w:rPr>
              <w:t>road.Two</w:t>
            </w:r>
            <w:proofErr w:type="gramEnd"/>
            <w:r w:rsidRPr="00FB1118">
              <w:rPr>
                <w:rFonts w:ascii="Calibri" w:eastAsia="Times New Roman" w:hAnsi="Calibri" w:cs="Calibri"/>
                <w:color w:val="000000"/>
                <w:sz w:val="32"/>
                <w:szCs w:val="32"/>
                <w:lang w:eastAsia="en-GB"/>
              </w:rPr>
              <w:t xml:space="preserve"> storeys house with 3 rooms and 2 master bed rooms with attach bathroom, one big kitchen room, wide living room and open dining room.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1073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#Fully completed house on 18 </w:t>
            </w:r>
            <w:proofErr w:type="gramStart"/>
            <w:r w:rsidRPr="00FB1118">
              <w:rPr>
                <w:rFonts w:ascii="Calibri" w:eastAsia="Times New Roman" w:hAnsi="Calibri" w:cs="Calibri"/>
                <w:color w:val="000000"/>
                <w:sz w:val="32"/>
                <w:szCs w:val="32"/>
                <w:lang w:eastAsia="en-GB"/>
              </w:rPr>
              <w:t>perch.#</w:t>
            </w:r>
            <w:proofErr w:type="gramEnd"/>
            <w:r w:rsidRPr="00FB1118">
              <w:rPr>
                <w:rFonts w:ascii="Calibri" w:eastAsia="Times New Roman" w:hAnsi="Calibri" w:cs="Calibri"/>
                <w:color w:val="000000"/>
                <w:sz w:val="32"/>
                <w:szCs w:val="32"/>
                <w:lang w:eastAsia="en-GB"/>
              </w:rPr>
              <w:t xml:space="preserve"> land with 03 bed rooms.# large living area.# kitchen , dining room, veranda.# parking for 03 Vehicle. # 05 minute work to 120 bus </w:t>
            </w:r>
            <w:proofErr w:type="gramStart"/>
            <w:r w:rsidRPr="00FB1118">
              <w:rPr>
                <w:rFonts w:ascii="Calibri" w:eastAsia="Times New Roman" w:hAnsi="Calibri" w:cs="Calibri"/>
                <w:color w:val="000000"/>
                <w:sz w:val="32"/>
                <w:szCs w:val="32"/>
                <w:lang w:eastAsia="en-GB"/>
              </w:rPr>
              <w:t>route.#</w:t>
            </w:r>
            <w:proofErr w:type="gramEnd"/>
            <w:r w:rsidRPr="00FB1118">
              <w:rPr>
                <w:rFonts w:ascii="Calibri" w:eastAsia="Times New Roman" w:hAnsi="Calibri" w:cs="Calibri"/>
                <w:color w:val="000000"/>
                <w:sz w:val="32"/>
                <w:szCs w:val="32"/>
                <w:lang w:eastAsia="en-GB"/>
              </w:rPr>
              <w:t xml:space="preserve"> close proximity to  Moratuwa University.#School , bank , super market . Gym , swimming pool.# 10Km to Colombo city limit.# 400m from the piliyandala.# clear deed and able to obtain bank  loan.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1074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2 Storied House For Sale In Pothuarawa Road, Malabe.07 Perches with Landscaped garden area.The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1075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Story House &amp; Shop Quick Sale in Hokandara Road -ThalawathugodaHouse area -1980sqft with roof top</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1076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house for sale in residential area *    2 room and 1 bathroom*    6 feet wide road*    Close to all bank, hospital, super market, schools*    50 m to main road*    200 m to thotalanga junction*    All documents are clear *    Donâ€™t miss this opportunity*    Genuine buyers only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1077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Luxury Three Story House Sale For Hokandara South</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1078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03 STORY HOUSE SALE  250 METERS TO THLAPATHPITIYA MAIN ROAD / PIRIVENA JUNCTION BORALESGAMUWA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1079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This immaculately designed 2-story house with a private balcony, invites comfort, and includes modern elegance. With 3 bedrooms, and 2 baths, generous living space and stylish finishes, you'll enjoy a perfect setting for relaxing and entertaining, thus living upto the name of the Lotus Flower.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1080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House For sale in kottawa600.MT Makubura high weyGood residential area03.bedrooms01.bathrooms01.servant toiletPantry with kitchen03.vehicle parking spaceHouse size 1200sqft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1081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This Brand New Luxury House (7500sqf) on 15 Perches land complete with 5 Large bedrooms, attached Baths, well laid out Living /Dining areas, 2 pantries, Separate Maidâ€™s &amp; Driverâ€™s quarters, Roof Terrace with Gym &amp; Bar facilities, Secure balconies for maximum light &amp; ventilation in living areas, &amp; parking for 5 vehicles. The house is complete with Hot Water (Solar), High Quality Teak Doors &amp; Windows, Pantry fittings, Floors &amp; Stairs etc., American Standard Toilet fittings &amp; tasteful Rocell Floor &amp; wall Tiles throughout, Electrical fittings are of the Best German Quality. Intercom &amp; CCTV cameras also installed Landscaped Gardens &amp; RooftopThis house is walking distance from the Thalawatugoda Junction, in a Highly Residential nehibourhood, 200 yards from the main roadPerfect title. Price expected Rs 120m or nearest. Viewing by appointmentA RARE OPPORTUNITY NOT TO BE MISSED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1082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22 perchesHot waterBalconiesMaids quarters2 kitchensWalk-in closetRooftop Terrace and poolFully furnishedGarage parkingAir conditioningEn suite bathroomsWalk in closetIndoor garden/JacuzziHigh-end security systemBilliard roomAccess to all amenitiesEasy access to the premises20-foot access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1083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Super Luxury Two Story House Sale For Facing 20 Feet Wijaya Mawatha Talahena Road Talahena Battramulla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1084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Two storied brand-new house on (7.5 perch</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 xml:space="preserve"> 50m from the malabe - kaduwela main road.# 200m from the malabe town.# Open plan living area (kitchen, dining, and living) on the ground floor. # Second living area on the first floor as well. #4 Bedrooms and 3 Bath Rooms (two rooms with attached bathrooms). # Two separate pantries with modern fittings and glass splashbacks. # Separate Servant room and a servant bathroom. # master bedrooms are Airconditioned (ceiling fans as well). # Solar hot water system throughout the house Roller-door gate. # LED light fixtures. # 3-phase electricity. # Synthetic/artificial grass lawns hence law maintenance. # Parking for 2 vehicles. # 100 meters to Battaramulla Kaduwela main road/highway. # Walking distance to Malabe town.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1085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No:8/1ganewaththa </w:t>
            </w:r>
            <w:proofErr w:type="gramStart"/>
            <w:r w:rsidRPr="00FB1118">
              <w:rPr>
                <w:rFonts w:ascii="Calibri" w:eastAsia="Times New Roman" w:hAnsi="Calibri" w:cs="Calibri"/>
                <w:color w:val="000000"/>
                <w:sz w:val="32"/>
                <w:szCs w:val="32"/>
                <w:lang w:eastAsia="en-GB"/>
              </w:rPr>
              <w:t>rd ,</w:t>
            </w:r>
            <w:proofErr w:type="gramEnd"/>
            <w:r w:rsidRPr="00FB1118">
              <w:rPr>
                <w:rFonts w:ascii="Calibri" w:eastAsia="Times New Roman" w:hAnsi="Calibri" w:cs="Calibri"/>
                <w:color w:val="000000"/>
                <w:sz w:val="32"/>
                <w:szCs w:val="32"/>
                <w:lang w:eastAsia="en-GB"/>
              </w:rPr>
              <w:t xml:space="preserve"> ihala bomiriya , kaduwela.  350m for Colombo old road, 3km for kaduwela junction.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1086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ðŸ  H1004 HOUSE IN ATTIDIYA GAMUNU MAWATHAâ€¼ï¸ ðŸ  200M FROM ATTIDIYA MAIN ROADâ–ªï¸1ï¸âƒ£2ï¸âƒ£PERCHERSâ€¼ï¸â‡ï¸ 2ï¸âƒ£STORIED AND 4ï¸âƒ£BED ROOMS â€¼ï¸â‡ï¸ 2ï¸âƒ£VEHICLES PARKING GARAGEâ€¼ï¸ðŸ’² PRICE RSâ–ªï¸2ï¸âƒ£8ï¸âƒ£MILLIONSâ€¼ï¸</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1087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 Our Reference No SH 9893( Please quote this reference number when inquiring)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1088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37,500,000NegotiableTWO STORY HOUSE BATHROOM 3BEDROOM 4SERVANTS BATHROOM PANTRY AND KITCHEN SITTING AND DINNNING BALCONY CCTV CAMERA ROLLER DOOR GARDEN VARENDA 4 VEHICLES PARKING 2 A.C.RECIDENCE AREA MAIN ROAD 200 METRESMAHARAGAMA CITY 500 METRESBANK AND INTERNATIONAL SCHOOLS AND SUPER MARKET NUGEGODA BATTARAMULLA 5 KM</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1089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 Pannipitiya Road, Vidyala Junction.07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1090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Property Type : House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1091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Aturugiriya Road, Arangala.08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1092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Aturugiriya Road, Arangala08.5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1093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Two Storied Luxury House approx. 5400 Sq.Ft. floor area, built on 9.5 Perches Land situated in Malabe City, one of rapidly developing city in Colombo. Just 100 m to  Kaduwela Collepity 177 main Rd. Fully  Tiled House with Fully A/C 8 Bedrooms, 2 Attached </w:t>
            </w:r>
            <w:r w:rsidRPr="00FB1118">
              <w:rPr>
                <w:rFonts w:ascii="Calibri" w:eastAsia="Times New Roman" w:hAnsi="Calibri" w:cs="Calibri"/>
                <w:color w:val="000000"/>
                <w:sz w:val="32"/>
                <w:szCs w:val="32"/>
                <w:lang w:eastAsia="en-GB"/>
              </w:rPr>
              <w:lastRenderedPageBreak/>
              <w:t>Bathrooms, 2 Common Bathrooms, Dining area,  2 Pantries, Store room,  Large roof top terrace, Servantâ€™s Toilet, Garage with remote control  roller gate, Right round Balconies.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1094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 / New Luxury House For Sale in Hokandara Road || Thalawathugoda.08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1095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Kahanthota Road, Malabe.6.5 Perches With Landscaped garden.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1096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3Storey New House For Sale in Piliyandala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1097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This property is located in quiet and peaceful residential area in close vicinity from supermarkets, Buddhist temple, and several schools. â€¢ 3 bedrooms, 2 living rooms, 1 indoor bathroom, 1 outdoor bathroom, 1 study room, large kitchen and dining roomâ€¢ Spacious garden with coconut, jackfruit, mango, rambutan trees and plenty of space for gardeningâ€¢ Free well waterâ€¢ 1km to High-level road and 1 km to 190 bus-route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1098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InThunadahena Road, Malabe.10.8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1099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walking distance to main road(High Level Road) Fully Tiled Public Water &amp; Electricity Immediately sale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1100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Storied House For Sale In Kahanthota Road, Malabe.8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1101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 Kahanthota Road, Malabe.08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1102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 Thalahena Road, Bathalawatta.6.5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1103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Thalawathugoda, Temple road. 150m from 174 main road (Kottawa Borella</w:t>
            </w:r>
            <w:proofErr w:type="gramStart"/>
            <w:r w:rsidRPr="00FB1118">
              <w:rPr>
                <w:rFonts w:ascii="Calibri" w:eastAsia="Times New Roman" w:hAnsi="Calibri" w:cs="Calibri"/>
                <w:color w:val="000000"/>
                <w:sz w:val="32"/>
                <w:szCs w:val="32"/>
                <w:lang w:eastAsia="en-GB"/>
              </w:rPr>
              <w:t>) .</w:t>
            </w:r>
            <w:proofErr w:type="gramEnd"/>
            <w:r w:rsidRPr="00FB1118">
              <w:rPr>
                <w:rFonts w:ascii="Calibri" w:eastAsia="Times New Roman" w:hAnsi="Calibri" w:cs="Calibri"/>
                <w:color w:val="000000"/>
                <w:sz w:val="32"/>
                <w:szCs w:val="32"/>
                <w:lang w:eastAsia="en-GB"/>
              </w:rPr>
              <w:t xml:space="preserve"> 3 storied house in 10 perches Rs 22 million adjoining 10 perches bare land 20 million. House and land both 41 million for immediate sale.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1104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120 horana Colombo bus road 450 mSuper location Good residents area 5 bedroom 4 bathroom CCTV camera Hot water solar power 2 vehicle parking space 28.5 m price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1105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Three story house- 9.7 perches- 4 bedrooms- 2 bathrooms- Servants quarters with separate bathroom- Parking 2-3 vehicles- Indoor courtyard- 3 phase electricity- Pantry- overhead water storage- Floor area 3000sq feet- 1 large balcony for entertainment and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1106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ðŸ”´BRAND NEW HOUSE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1107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à¶´à¶»à·Šà¶ à·ƒà·Š 14 à¶š à¶‰à¶©à¶¸à¶š à¶´à·’à·„à·’à¶§à·’ à¶±à·’à·€à·à·ƒ 2à¶šà·Š à·ƒà·„ à¶šà¶© à¶šà·à¶¸à¶»à¶ºà¶šà·Š à¶‰à¶šà·Šà¶¸à¶«à·’à¶±à·Š à·€à·’à¶šà·’à¶«à·“à¶¸à¶§.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1108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Recently renovated with new bathroom fittings, KDK fans, LED lights and pantry. Very clear deeds for bank loansSituated in a very calm area and close to a beautiful paddy field. 900 meters to main road (kaduwela-Kollupitiya bus route) and 1.5 KM to Southern highway entrance. 2.5 KM to SLIT and 7 KM to Parliament and Battaramulla admin area. electricity, water, telephone and well water supply also </w:t>
            </w:r>
            <w:proofErr w:type="gramStart"/>
            <w:r w:rsidRPr="00FB1118">
              <w:rPr>
                <w:rFonts w:ascii="Calibri" w:eastAsia="Times New Roman" w:hAnsi="Calibri" w:cs="Calibri"/>
                <w:color w:val="000000"/>
                <w:sz w:val="32"/>
                <w:szCs w:val="32"/>
                <w:lang w:eastAsia="en-GB"/>
              </w:rPr>
              <w:t>available.very</w:t>
            </w:r>
            <w:proofErr w:type="gramEnd"/>
            <w:r w:rsidRPr="00FB1118">
              <w:rPr>
                <w:rFonts w:ascii="Calibri" w:eastAsia="Times New Roman" w:hAnsi="Calibri" w:cs="Calibri"/>
                <w:color w:val="000000"/>
                <w:sz w:val="32"/>
                <w:szCs w:val="32"/>
                <w:lang w:eastAsia="en-GB"/>
              </w:rPr>
              <w:t xml:space="preserve"> good neighborhood.  Servant bathroom and a small store room also available at side.surrounded wallcar parking space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1109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700 meters from Kotikawaththa Town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1110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Tastefully designed 3000 sqft Luxury house down Robert Gunewardene MW. 4 Bed Rooms with attach bathrooms, Powder room,  Kitchen, Pantry, Hot water, Separate Living and Dining, TV and Coffee Lounge, Servants room with toilet, Utility room, Three Phase Electricity, CCTV,  Double Garage with Roller door, 1600 sqft Roof top with panaromic view.Price  38 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1111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25 Perches The house is completely tiled4 Bed rooms Attached bathrooms + Servant facilities (toilet )3 Phase electricityPipe born water &amp; well2.5 Km to Rajagiriya Town350 M to Main Bus Route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1112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Storey House For Sale in Gothatuwa New Town , Rajagiriya------------Located just 3.5Km  from the Main and is in a Highly Residential area in Rajagiriya.&amp; Gothatuwa  new town.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1113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Designed by a chartered architect, Modern House for Sale at Malabe,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1114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2 Storied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In Battaramulla Road, Thalahena.07 Perches with Landscaped garden area. ( 1 Year Used )*- 1200 Sq. Ft.The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1115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255 à¶œà¶½à·Šà¶šà·’à·ƒà·Šà·ƒ - à¶šà·œà¶§à·Šà¶§à·à·€, 341 à¶¸à·„à¶»à¶œà¶¸ - à¶´à·’à·…à·’à¶ºà¶±à·Šà¶¯à¶½ à¶´à·Šâ€à¶»à¶°à·à¶± à¶¸à·à¶»à·Šà¶œà¶ºà¶±à·Šà¶§ à¶‰à¶</w:t>
            </w:r>
            <w:r w:rsidRPr="00FB1118">
              <w:rPr>
                <w:rFonts w:ascii="Calibri" w:eastAsia="Times New Roman" w:hAnsi="Calibri" w:cs="Calibri"/>
                <w:color w:val="000000"/>
                <w:sz w:val="32"/>
                <w:szCs w:val="32"/>
                <w:lang w:eastAsia="en-GB"/>
              </w:rPr>
              <w:softHyphen/>
              <w:t>à· à¶†à·ƒà¶±à·Šà¶±à¶ºà·™à¶±à·Š à¶¸à·à·€à·’à¶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 à·ƒà¶¸à·’à¶¯à·” à¶´à¶§à·”à¶¸à¶œ.à¶±à¶½à¶¢à¶½à¶º, à·€à·’à¶¯à·”à¶½à·’à¶º à·ƒà·„à·’à¶</w:t>
            </w:r>
            <w:r w:rsidRPr="00FB1118">
              <w:rPr>
                <w:rFonts w:ascii="Calibri" w:eastAsia="Times New Roman" w:hAnsi="Calibri" w:cs="Calibri"/>
                <w:color w:val="000000"/>
                <w:sz w:val="32"/>
                <w:szCs w:val="32"/>
                <w:lang w:eastAsia="en-GB"/>
              </w:rPr>
              <w:softHyphen/>
              <w:t>à¶ºà·’.à¶´à·’à¶§à¶</w:t>
            </w:r>
            <w:r w:rsidRPr="00FB1118">
              <w:rPr>
                <w:rFonts w:ascii="Calibri" w:eastAsia="Times New Roman" w:hAnsi="Calibri" w:cs="Calibri"/>
                <w:color w:val="000000"/>
                <w:sz w:val="32"/>
                <w:szCs w:val="32"/>
                <w:lang w:eastAsia="en-GB"/>
              </w:rPr>
              <w:softHyphen/>
              <w:t xml:space="preserve"> à¶…à¶¸à¶</w:t>
            </w:r>
            <w:r w:rsidRPr="00FB1118">
              <w:rPr>
                <w:rFonts w:ascii="Calibri" w:eastAsia="Times New Roman" w:hAnsi="Calibri" w:cs="Calibri"/>
                <w:color w:val="000000"/>
                <w:sz w:val="32"/>
                <w:szCs w:val="32"/>
                <w:lang w:eastAsia="en-GB"/>
              </w:rPr>
              <w:softHyphen/>
              <w:t>à¶» à·€à·à·ƒà·’à¶šà·’à¶½à·’à¶º à·ƒà·„ à¶šà·”à·ƒà·Šà·ƒà·’à¶ºà¶šà·Šà¶¯ à·ƒà·„à·’à¶</w:t>
            </w:r>
            <w:r w:rsidRPr="00FB1118">
              <w:rPr>
                <w:rFonts w:ascii="Calibri" w:eastAsia="Times New Roman" w:hAnsi="Calibri" w:cs="Calibri"/>
                <w:color w:val="000000"/>
                <w:sz w:val="32"/>
                <w:szCs w:val="32"/>
                <w:lang w:eastAsia="en-GB"/>
              </w:rPr>
              <w:softHyphen/>
              <w:t>à¶ºà·’ à¶±à·’à¶»à·€à·”à¶½à·Š à¶”à¶´à·Šà¶´à·”à·ƒà·’à¶ºà¶½à·” à¶±à·à¶œà¶»à·’à¶š à¶´à·„à·ƒà·”à¶šà¶¸à·Š à·ƒà·„à·’à¶</w:t>
            </w:r>
            <w:r w:rsidRPr="00FB1118">
              <w:rPr>
                <w:rFonts w:ascii="Calibri" w:eastAsia="Times New Roman" w:hAnsi="Calibri" w:cs="Calibri"/>
                <w:color w:val="000000"/>
                <w:sz w:val="32"/>
                <w:szCs w:val="32"/>
                <w:lang w:eastAsia="en-GB"/>
              </w:rPr>
              <w:softHyphen/>
              <w:t xml:space="preserve"> </w:t>
            </w:r>
            <w:r w:rsidRPr="00FB1118">
              <w:rPr>
                <w:rFonts w:ascii="Calibri" w:eastAsia="Times New Roman" w:hAnsi="Calibri" w:cs="Calibri"/>
                <w:color w:val="000000"/>
                <w:sz w:val="32"/>
                <w:szCs w:val="32"/>
                <w:lang w:eastAsia="en-GB"/>
              </w:rPr>
              <w:lastRenderedPageBreak/>
              <w:t>à¶´à¶¯à·’à¶‚à¶ à·’à¶ºà¶§ à·ƒà·”à¶¯à·”à·ƒà·” à¶±à·’à·ƒà¶‚à·ƒà¶½ à¶´à¶»à·’à·ƒà¶»à¶º.</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1116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 storied Luxury Modern House house For </w:t>
            </w:r>
            <w:proofErr w:type="gramStart"/>
            <w:r w:rsidRPr="00FB1118">
              <w:rPr>
                <w:rFonts w:ascii="Calibri" w:eastAsia="Times New Roman" w:hAnsi="Calibri" w:cs="Calibri"/>
                <w:color w:val="000000"/>
                <w:sz w:val="32"/>
                <w:szCs w:val="32"/>
                <w:lang w:eastAsia="en-GB"/>
              </w:rPr>
              <w:t>Sale  Thalawathugoda</w:t>
            </w:r>
            <w:proofErr w:type="gramEnd"/>
            <w:r w:rsidRPr="00FB1118">
              <w:rPr>
                <w:rFonts w:ascii="Calibri" w:eastAsia="Times New Roman" w:hAnsi="Calibri" w:cs="Calibri"/>
                <w:color w:val="000000"/>
                <w:sz w:val="32"/>
                <w:szCs w:val="32"/>
                <w:lang w:eastAsia="en-GB"/>
              </w:rPr>
              <w:t>. On 20 Perch Land  ( â€¢ - 3800 Sq ft.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1117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w:t>
            </w:r>
            <w:r w:rsidRPr="00FB1118">
              <w:rPr>
                <w:rFonts w:ascii="Calibri" w:eastAsia="Times New Roman" w:hAnsi="Calibri" w:cs="Calibri"/>
                <w:color w:val="000000"/>
                <w:sz w:val="32"/>
                <w:szCs w:val="32"/>
                <w:lang w:eastAsia="en-GB"/>
              </w:rPr>
              <w:softHyphen/>
              <w:t>à·”à¶»à·”à¶œà·’à¶»à·’à¶º à¶¸à·’à¶½à·šà¶±à·’à¶ºà¶¸à·Šà·ƒà·’à¶§à·’ à·€à¶§à¶»à·€à·”à¶¸à·™ à·ƒà·’à¶§ à¶šà·’à¶½à·à¶¸à·“à¶§à¶»à·Š 1à¶šà·Š à¶¯à·”à¶»à·’à¶±à·Š, à¶¸à·à¶½à¶¶à·š à¶…à¶</w:t>
            </w:r>
            <w:r w:rsidRPr="00FB1118">
              <w:rPr>
                <w:rFonts w:ascii="Calibri" w:eastAsia="Times New Roman" w:hAnsi="Calibri" w:cs="Calibri"/>
                <w:color w:val="000000"/>
                <w:sz w:val="32"/>
                <w:szCs w:val="32"/>
                <w:lang w:eastAsia="en-GB"/>
              </w:rPr>
              <w:softHyphen/>
              <w:t>à·”à¶»à·”à¶œà·’à¶»à·’à¶º à¶¶à·ƒà·Š à¶´à·à¶»à¶§ à¶¸à·“à¶§à¶»à·Š 300à¶šà·Š à¶¯à·”à¶»à·’à¶±à·Š, à¶±à·’à·€à·ƒ à¶</w:t>
            </w:r>
            <w:r w:rsidRPr="00FB1118">
              <w:rPr>
                <w:rFonts w:ascii="Calibri" w:eastAsia="Times New Roman" w:hAnsi="Calibri" w:cs="Calibri"/>
                <w:color w:val="000000"/>
                <w:sz w:val="32"/>
                <w:szCs w:val="32"/>
                <w:lang w:eastAsia="en-GB"/>
              </w:rPr>
              <w:softHyphen/>
              <w:t>à·™à¶šà·Š à¶…à¶©à·’ 20 à¶´à¶½à¶½à·Š à¶¸à·à¶»à·Šà¶œ, à¶…à¶½à·”à¶</w:t>
            </w:r>
            <w:r w:rsidRPr="00FB1118">
              <w:rPr>
                <w:rFonts w:ascii="Calibri" w:eastAsia="Times New Roman" w:hAnsi="Calibri" w:cs="Calibri"/>
                <w:color w:val="000000"/>
                <w:sz w:val="32"/>
                <w:szCs w:val="32"/>
                <w:lang w:eastAsia="en-GB"/>
              </w:rPr>
              <w:softHyphen/>
              <w:t>à·’à¶±à·Š à·ƒà·à¶¯à· à·€à·à¶© à¶…à·€à·ƒà¶±à·Š à¶šà¶½ à·ƒà·”à¶›à·à¶´à¶·à·à¶œà·“ à¶±à·’à·€à·ƒà¶±à·’à¶¯à¶± à¶šà·à¶¸à¶» 3à¶ºà·’à¶±à·à¶± à¶šà·à¶¸à¶» 2 à¶ºà·’à¶‡à¶</w:t>
            </w:r>
            <w:r w:rsidRPr="00FB1118">
              <w:rPr>
                <w:rFonts w:ascii="Calibri" w:eastAsia="Times New Roman" w:hAnsi="Calibri" w:cs="Calibri"/>
                <w:color w:val="000000"/>
                <w:sz w:val="32"/>
                <w:szCs w:val="32"/>
                <w:lang w:eastAsia="en-GB"/>
              </w:rPr>
              <w:softHyphen/>
              <w:t>à·”à¶½à·” à¶…à¶‚à¶œà·ƒà¶¸à·Šà¶´à·–à¶»à·Šà¶« à¶±à·’à·€à·ƒà·š à·ƒà¶¸à·Šà¶´à·–à¶»à·Šà¶± à·€à·“à¶©à·’à¶ºà· à¶´à¶§à¶º à¶±à·à¶»à¶¹à·“à¶¸à¶§ à¶´à·„à¶</w:t>
            </w:r>
            <w:r w:rsidRPr="00FB1118">
              <w:rPr>
                <w:rFonts w:ascii="Calibri" w:eastAsia="Times New Roman" w:hAnsi="Calibri" w:cs="Calibri"/>
                <w:color w:val="000000"/>
                <w:sz w:val="32"/>
                <w:szCs w:val="32"/>
                <w:lang w:eastAsia="en-GB"/>
              </w:rPr>
              <w:softHyphen/>
              <w:t xml:space="preserve"> à¶½à·’à¶±à·Šà¶šà·Š à¶‘à¶š copy &amp; past à¶šà¶» google à·ƒà·™à·€à·”à¶¸à¶šà·Š à¶šà¶»à¶±à·Šà¶± https://youtu.be/-AZ7sz3Yf38à¶±à·€à¶</w:t>
            </w:r>
            <w:r w:rsidRPr="00FB1118">
              <w:rPr>
                <w:rFonts w:ascii="Calibri" w:eastAsia="Times New Roman" w:hAnsi="Calibri" w:cs="Calibri"/>
                <w:color w:val="000000"/>
                <w:sz w:val="32"/>
                <w:szCs w:val="32"/>
                <w:lang w:eastAsia="en-GB"/>
              </w:rPr>
              <w:softHyphen/>
              <w:t>à¶¸ à¶±à·’à·€à·à·ƒ à¶¯à·à¶±à·Šà·€à·“à¶¸à·Š à¶‘à¶šà·Šà¶šà¶½ à·ƒà·à¶±à·’à¶±à·Š à¶¯à·à¶±à¶œà·à¶±à·“à¶¸à¶§ Rk Property à¶ à·à¶±à¶½à¶º subscribe à¶šà¶» à¶‰à¶¯à·’à¶»à·’à¶ºà·™à¶±à·Š à¶‡à¶</w:t>
            </w:r>
            <w:r w:rsidRPr="00FB1118">
              <w:rPr>
                <w:rFonts w:ascii="Calibri" w:eastAsia="Times New Roman" w:hAnsi="Calibri" w:cs="Calibri"/>
                <w:color w:val="000000"/>
                <w:sz w:val="32"/>
                <w:szCs w:val="32"/>
                <w:lang w:eastAsia="en-GB"/>
              </w:rPr>
              <w:softHyphen/>
              <w:t>à·’ ðŸ”” à¶½à¶šà·”à¶± à¶ºà·œà¶¯à¶±à·Šà¶±.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1118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Three story house &amp; a basement with Five bedrooms </w:t>
            </w:r>
            <w:proofErr w:type="gramStart"/>
            <w:r w:rsidRPr="00FB1118">
              <w:rPr>
                <w:rFonts w:ascii="Calibri" w:eastAsia="Times New Roman" w:hAnsi="Calibri" w:cs="Calibri"/>
                <w:color w:val="000000"/>
                <w:sz w:val="32"/>
                <w:szCs w:val="32"/>
                <w:lang w:eastAsia="en-GB"/>
              </w:rPr>
              <w:t>( Two</w:t>
            </w:r>
            <w:proofErr w:type="gramEnd"/>
            <w:r w:rsidRPr="00FB1118">
              <w:rPr>
                <w:rFonts w:ascii="Calibri" w:eastAsia="Times New Roman" w:hAnsi="Calibri" w:cs="Calibri"/>
                <w:color w:val="000000"/>
                <w:sz w:val="32"/>
                <w:szCs w:val="32"/>
                <w:lang w:eastAsia="en-GB"/>
              </w:rPr>
              <w:t xml:space="preserve"> A/C Rooms ) and five bathrooms (Two attached &amp; Three common) â€¢ - Three bedrooms have balconies.â€¢ - 11.8 perches Land â€¢ - 3500 square feet. Unfurnished.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1119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à¶´à·Šâ€à¶»à¶°à·à¶± à¶´à·à¶»à·š à·ƒà·’à¶§ à¶¸à·“à¶§à¶»à·Š 50à¶š à¶¯à·”à¶»à¶šà·Š à¶´à¶¸à¶±à·’.à¶±à·’à·€à·ƒ à¶…à¶‚à¶œ à·ƒà¶¸à·Šà¶´à·–à¶»à·Šà¶« à¶šà¶» à¶‡à¶</w:t>
            </w:r>
            <w:r w:rsidRPr="00FB1118">
              <w:rPr>
                <w:rFonts w:ascii="Calibri" w:eastAsia="Times New Roman" w:hAnsi="Calibri" w:cs="Calibri"/>
                <w:color w:val="000000"/>
                <w:sz w:val="32"/>
                <w:szCs w:val="32"/>
                <w:lang w:eastAsia="en-GB"/>
              </w:rPr>
              <w:softHyphen/>
              <w:t>.164 à¶¶à·ƒà·Š à¶¸à·à¶»à·Šà¶œà¶ºà¶§ à¶†à·ƒà¶±à·Šà¶±à·€à¶¸à·”à¶½à·Šà¶½à·šà¶»à·’à¶ºà·à·€ à¶»à·œà·„à¶½à¶§ 200mà¶¸à·”à¶½à·Šà¶½à·šà¶»à·’à¶ºà·à·€ à¶šà·à¶œà·“à¶½à·Šà·ƒà·Š à·†à·”à¶©à·Šà·ƒà·’à¶§à·’ 250mà¶…à·€à·’à·ƒà·Šà·ƒà·à·€à·™à¶½à·Šà¶½ - à¶šà·™à·…à¶¹ à¶´à·à¶»à¶§ 500mà¶šà·œà·ƒà·Šà·€à¶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 - 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à¶»à¶¸à·”à¶½à·Šà¶½à¶§ 2km</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1120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Kahanthota Road, Malabe.07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1121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Kahanthota Road, Malabe.6.5 Perches With Landscaped garden.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1122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9 million  jaburaliya600 miters  162 bandaragam Colombo bus rd Full complete house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1123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50 miter 120 Colombo bus rd 4 vehicle parking space Garden 1.3 km kahathuduwa highwey entrance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1124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3 Storied 5 Bed Room House for Sale in Boralesgamuwa â</w:t>
            </w:r>
            <w:proofErr w:type="gramStart"/>
            <w:r w:rsidRPr="00FB1118">
              <w:rPr>
                <w:rFonts w:ascii="Calibri" w:eastAsia="Times New Roman" w:hAnsi="Calibri" w:cs="Calibri"/>
                <w:color w:val="000000"/>
                <w:sz w:val="32"/>
                <w:szCs w:val="32"/>
                <w:lang w:eastAsia="en-GB"/>
              </w:rPr>
              <w:t>€“ Gangarama</w:t>
            </w:r>
            <w:proofErr w:type="gramEnd"/>
            <w:r w:rsidRPr="00FB1118">
              <w:rPr>
                <w:rFonts w:ascii="Calibri" w:eastAsia="Times New Roman" w:hAnsi="Calibri" w:cs="Calibri"/>
                <w:color w:val="000000"/>
                <w:sz w:val="32"/>
                <w:szCs w:val="32"/>
                <w:lang w:eastAsia="en-GB"/>
              </w:rPr>
              <w:t xml:space="preserve"> RoadConveniently located in a tranquil, serene environment, peace and well secured.Located just 1.8 Km to Werahera Junction and 2.5 Km to Ratmalana Borupana Junction. Close to KDU Hospital Boralesgamuwa.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1125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Wanaguru Mw, Hokandara.10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1126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Kaduwela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1127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Almost new, unfurnished </w:t>
            </w:r>
            <w:proofErr w:type="gramStart"/>
            <w:r w:rsidRPr="00FB1118">
              <w:rPr>
                <w:rFonts w:ascii="Calibri" w:eastAsia="Times New Roman" w:hAnsi="Calibri" w:cs="Calibri"/>
                <w:color w:val="000000"/>
                <w:sz w:val="32"/>
                <w:szCs w:val="32"/>
                <w:lang w:eastAsia="en-GB"/>
              </w:rPr>
              <w:t>four bedroom</w:t>
            </w:r>
            <w:proofErr w:type="gramEnd"/>
            <w:r w:rsidRPr="00FB1118">
              <w:rPr>
                <w:rFonts w:ascii="Calibri" w:eastAsia="Times New Roman" w:hAnsi="Calibri" w:cs="Calibri"/>
                <w:color w:val="000000"/>
                <w:sz w:val="32"/>
                <w:szCs w:val="32"/>
                <w:lang w:eastAsia="en-GB"/>
              </w:rPr>
              <w:t xml:space="preserve"> house located in the secluded gated community of Eden Gardens. The house has been tastefully designed and constructed to exceptional standards. The property offers extensive living space along with a total of four bedrooms and three bathrooms.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1128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Meticulously maintained luxury house offering extensive living space along with five bedrooms and six bathrooms. The house features a spacious living &amp; dining area, separate pantry and wet kitchen, rooftop terrace and landscaped garden.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1129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Located in Mattegoda.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1130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Under Construction - Estimated Completion In October 2019</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1131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Meticulously maintained luxury house conveniently located only 100 meters away from the Nawala Road, within close proximity to all modern day conveniences. The house offers extensive living space along with five bedrooms and five bathrooms. Features include a spacious living &amp; dining area, cinema room, separate pantry and wet kitchen, rooftop terrace and landscaped garden.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1132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Three story house- 9.7 perches- 4 bedrooms- 2 bathrooms- Servants quarters with separate bathroom- Parking 2-3 vehicles- Indoor courtyard- 3 phase electricity- Pantry- overhead water storage- Floor area 3000sq feet- 1 large balcony for entertainment and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1133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Just 250m to Malabe town, Food outlets, Schools, </w:t>
            </w:r>
            <w:proofErr w:type="gramStart"/>
            <w:r w:rsidRPr="00FB1118">
              <w:rPr>
                <w:rFonts w:ascii="Calibri" w:eastAsia="Times New Roman" w:hAnsi="Calibri" w:cs="Calibri"/>
                <w:color w:val="000000"/>
                <w:sz w:val="32"/>
                <w:szCs w:val="32"/>
                <w:lang w:eastAsia="en-GB"/>
              </w:rPr>
              <w:t>Campuses,Cinemas</w:t>
            </w:r>
            <w:proofErr w:type="gramEnd"/>
            <w:r w:rsidRPr="00FB1118">
              <w:rPr>
                <w:rFonts w:ascii="Calibri" w:eastAsia="Times New Roman" w:hAnsi="Calibri" w:cs="Calibri"/>
                <w:color w:val="000000"/>
                <w:sz w:val="32"/>
                <w:szCs w:val="32"/>
                <w:lang w:eastAsia="en-GB"/>
              </w:rPr>
              <w:t xml:space="preserve">, Fuel stations, Banks, Shopping malls, Main bus stand, and many more in your fingertips. Calm and best residential area in Malabe. Respectable neighborhood. The house </w:t>
            </w:r>
            <w:proofErr w:type="gramStart"/>
            <w:r w:rsidRPr="00FB1118">
              <w:rPr>
                <w:rFonts w:ascii="Calibri" w:eastAsia="Times New Roman" w:hAnsi="Calibri" w:cs="Calibri"/>
                <w:color w:val="000000"/>
                <w:sz w:val="32"/>
                <w:szCs w:val="32"/>
                <w:lang w:eastAsia="en-GB"/>
              </w:rPr>
              <w:t>consist</w:t>
            </w:r>
            <w:proofErr w:type="gramEnd"/>
            <w:r w:rsidRPr="00FB1118">
              <w:rPr>
                <w:rFonts w:ascii="Calibri" w:eastAsia="Times New Roman" w:hAnsi="Calibri" w:cs="Calibri"/>
                <w:color w:val="000000"/>
                <w:sz w:val="32"/>
                <w:szCs w:val="32"/>
                <w:lang w:eastAsia="en-GB"/>
              </w:rPr>
              <w:t xml:space="preserve"> with Solar power hot water for all bath rooms, kitchen and pantry, 3 phase electricity, AC rooms, Large living area with balcony, Large dining area with pantry, Kitchen with Pantry cupboards, Roof top, Servant room and bath room, Overhead tank, Inside parking for 2 vehicles. Front and back garden area. Bricks wall. Remote gate.BERYL will provide you personalized, trust worthy service at all the time.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1134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Boundary Wall </w:t>
            </w:r>
            <w:proofErr w:type="gramStart"/>
            <w:r w:rsidRPr="00FB1118">
              <w:rPr>
                <w:rFonts w:ascii="Calibri" w:eastAsia="Times New Roman" w:hAnsi="Calibri" w:cs="Calibri"/>
                <w:color w:val="000000"/>
                <w:sz w:val="32"/>
                <w:szCs w:val="32"/>
                <w:lang w:eastAsia="en-GB"/>
              </w:rPr>
              <w:t>With</w:t>
            </w:r>
            <w:proofErr w:type="gramEnd"/>
            <w:r w:rsidRPr="00FB1118">
              <w:rPr>
                <w:rFonts w:ascii="Calibri" w:eastAsia="Times New Roman" w:hAnsi="Calibri" w:cs="Calibri"/>
                <w:color w:val="000000"/>
                <w:sz w:val="32"/>
                <w:szCs w:val="32"/>
                <w:lang w:eastAsia="en-GB"/>
              </w:rPr>
              <w:t xml:space="preserve"> Gate 2 Bed RoomsLiving Room, Kitchen, Dinning Room1 Vehicle Parking SpaceThe ground floor has been completed. Put it upstairs slab15 feet Carpet roadApproved Plan &amp; Clear Deed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1135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Fully Tiled 2 Storied House up for Sale in Moratuwa2500 Square feet/ each floor4 Bedrooms (2 Each Floor)...3 Bathrooms50 meters to Galle RoadSituated in a calm and quiet environment...Perfectly MaintainedWalking distance to: Water/ Electricity Board, Telecom, Major Banks and KDUSeparate Entrance, Water and Electricity for two FloorsSmall Garden with a Parking SlotIf Interested Please call Mr.Mudalige on the given number found below</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1136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 Road, Hokandara Road, 10.5 Perches , Landscaped garden area.â€¢ - 3200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1137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Near by 2km to Galle Road and 1km to 120 Road,Surrounded with Parapet Wall, Parking Space 2 Vehicle,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1138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Full Tiled,CeilingBoundary wall with Gate Servant Barth Room2 Vehicles Parking FacilitiesAttached Barth Room - 1 Living, Dinning Room20 Feet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1139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whoch can be used as two units. Roof top can be used to build two seperate units. Good view from the roof top. Tiled floor with large dinning. Residential and good neigjbour hood. Build recently. Secured with roller gate. Price 28 million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1140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Battaramulla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1141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Construction going onSeparate rooms with bathroomsNear to lake viewTourism areaGood business opportunitySale immediatelyMore information call us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1142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2 Storied House For Sale In Pothuarawa Road, Malabe.07 Perches with Landscaped garden area.The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1143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à¶…à¶©à¶šà·Š à¶±à·’à¶¸ à¶šà¶½ à¶±à·’à·€à·ƒ à·ƒà¶¸à¶œ à¶‰à¶©à¶¸ à·€à·’à¶šà·’à¶«à·“à¶¸à¶§============================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1144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3min to athurugiriya town , Full Completed Two House with 4 bed rooms, 3 bathrooms, 2 kitchen call for more information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1145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 Our Reference No SH 8493( Please quote this reference number when inquiring)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1146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Modern Luxury Three Story House For Sale At Pannipitiya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1147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19.5 million nedimala800 miter dehiwala town à¶¯à·à¶±à¶§ à¶´à¶¯à·’à¶‚à¶ à·’ à·€à·“ à·ƒà·’à¶§à·’à¶± à¶±à·’à·€à·ƒà¶šà·’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1148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Water Front Modern Two Story House Sale For Hokandara South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1149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BEAUTIFUL BRAND NEW 2 STORIED HOUSE AT PIRIVENA ROAD, BORALESGAMUWA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1150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GENERAL DESCRIPTION#. This is situated in a very calm &amp; quiet neighborhood down Uthuwankanda road.#. 5 bedrooms with attached bathrooms#. Air conditioned bedrooms#. Landscaped garden.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1151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Special Features:Two storied houseTile FloorParking space Pantry cupboardsLand scaping Boundary WallServant roomServant toilet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1152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Unique Eco friendly house located to Battaramulla, Very close to the parliamentFully furnished luxury house- 4000 sqf.4 large bed rooms with attached bathroomsLarge living rooms, large wooden pantry with granite tops &amp; all accessories large dining arealarge garden with a lawn, boulders &amp; rare trees, terrace garden facing bed rooms, large rooftop garden with full of trees and a lawnOpen room &amp; a bathroom at the rooftop for relaxing and entertaining,laundry facility, storage, Servant quarters, Driver/security room3 phase Electricity, Fiber Optic Internet, pipe born water &amp; well water connections.Parking for 2 vehicles20 feet concreted road Very close to the parliament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1153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BEAUTIFUL UNIQUE HOUSE AT ABEYRATHNA </w:t>
            </w:r>
            <w:proofErr w:type="gramStart"/>
            <w:r w:rsidRPr="00FB1118">
              <w:rPr>
                <w:rFonts w:ascii="Calibri" w:eastAsia="Times New Roman" w:hAnsi="Calibri" w:cs="Calibri"/>
                <w:color w:val="000000"/>
                <w:sz w:val="32"/>
                <w:szCs w:val="32"/>
                <w:lang w:eastAsia="en-GB"/>
              </w:rPr>
              <w:t>MAWATHA,BOKUNDARAGENERAL</w:t>
            </w:r>
            <w:proofErr w:type="gramEnd"/>
            <w:r w:rsidRPr="00FB1118">
              <w:rPr>
                <w:rFonts w:ascii="Calibri" w:eastAsia="Times New Roman" w:hAnsi="Calibri" w:cs="Calibri"/>
                <w:color w:val="000000"/>
                <w:sz w:val="32"/>
                <w:szCs w:val="32"/>
                <w:lang w:eastAsia="en-GB"/>
              </w:rPr>
              <w:t xml:space="preserve"> DESCRIPTION#. This is situated in a very calm &amp; quiet neighborhood down Abeyrathna Mawatha#. Made out of Bricks #. Tiled floor#. 1.4 km to Bokundara Junction#. 2.4 km to Maharagama Town#. two overhead tanks #. Gated Community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1154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BEAUTIFUL 2 STORIED HOUSE AT SRI JAYAWARDENAPURA MAWATHA, ETHULKOTTE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1155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Flat house 2nd floorFully tiled except roomsTiled bathroom Dinning roomKitchen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1156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Single Story House for Sale in Kotte thalawathugoda road with an Annex.Located in bird park , 1.5 km. distance from pitakotte junction1.5 Km to close town Thalawathugoda300 meters to 153 nawa rohala -borella bus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1157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Modern House for Sale in Boralesgamuwa -Bokundara Junction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1158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Storey House For Sale in Boralesgamuwa - Aberatthana Mawatha------------Located just 900meters from the Main and is in a Highly Residential area in Boralesgamuwa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1159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Newly build house with 2  bed rooms, 2 x 2 Tiles, Near Mosque, parking, Electricity, water</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1160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à¶´à·œà¶½à·Šà¶œà·ƒà·Šà¶•à·€à·’à¶§, à¶…à¶¸à·Šà¶¶à¶½à¶±à·Šà¶œà·œà¶© à¶´à¶»à·Šà¶ à·ƒà·Š 20à¶š à·€à·™à¶½à·Š à¶ºà·à¶ºà¶šà¶§ à¶¸à·à¶ºà·’à¶¸à·Šà·€ à¶´à·’à·„à·’à¶§à·’ à¶±à·’à·€à·ƒ à·€à·’à¶šà·’à¶±à·“à¶¸à¶§ à¶‡à¶</w:t>
            </w:r>
            <w:r w:rsidRPr="00FB1118">
              <w:rPr>
                <w:rFonts w:ascii="Calibri" w:eastAsia="Times New Roman" w:hAnsi="Calibri" w:cs="Calibri"/>
                <w:color w:val="000000"/>
                <w:sz w:val="32"/>
                <w:szCs w:val="32"/>
                <w:lang w:eastAsia="en-GB"/>
              </w:rPr>
              <w:softHyphen/>
              <w:t xml:space="preserv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1161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3km  kottawa  southern high way entrance #  200m  kottawa  talagala bus route #  1km  homagama city #  2km  diyagama engineer university #  nearby NSBM campus  and  mahinda rajapaksa vidyala #  5 bedrooms # 4 bathrooms #  large living and dining area #  Tv  lobby #  balcony #  fully complete pantry  ( jak wood )# fully tiled (lanka and  rocell )#  finishing roof # Ac#Cctv#  hot water #  brick wall #  all wood  jak #  surrounding wall and roller gate #  servant facility #  no boundaries #  3 vehicle parking area # no brokers please only genuine buyers #  high quality build house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1162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  Designed Barnd New House Sale in Athurugiriya Road,Arangala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1163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2Storey House For Sale in Thalawathugoda -Welipara-------------------------Located just 300 meters to 174 Kottawa- borella </w:t>
            </w:r>
            <w:proofErr w:type="gramStart"/>
            <w:r w:rsidRPr="00FB1118">
              <w:rPr>
                <w:rFonts w:ascii="Calibri" w:eastAsia="Times New Roman" w:hAnsi="Calibri" w:cs="Calibri"/>
                <w:color w:val="000000"/>
                <w:sz w:val="32"/>
                <w:szCs w:val="32"/>
                <w:lang w:eastAsia="en-GB"/>
              </w:rPr>
              <w:t>bus  route</w:t>
            </w:r>
            <w:proofErr w:type="gramEnd"/>
            <w:r w:rsidRPr="00FB1118">
              <w:rPr>
                <w:rFonts w:ascii="Calibri" w:eastAsia="Times New Roman" w:hAnsi="Calibri" w:cs="Calibri"/>
                <w:color w:val="000000"/>
                <w:sz w:val="32"/>
                <w:szCs w:val="32"/>
                <w:lang w:eastAsia="en-GB"/>
              </w:rPr>
              <w:t xml:space="preserve"> to highly residential area 1. km to to jayawardanapura and hemas hospitals 1 km to thalawathugoda  junction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1164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3 bedrooms# Living / Dinning / Kitchen with Pantry top# 1 Common bathroom with hot water# out side Normal toilet with store room space# Backyard space # Mango , Rambutan ,King coconut, Coconut , Anodaa trees# Parapet wall around land with sliding gate # 20 feet access rd # 600m away from Malabe - Kaottawa  ( 336 bus route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1165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 3 bedrooms# Living / Dinning / Kitchen with Pantry top# 1 Common bathroom with hot water# out side Normal toilet with store room space# Backyard space # Mango , Rambutan ,King coconut, Coconut , </w:t>
            </w:r>
            <w:r w:rsidRPr="00FB1118">
              <w:rPr>
                <w:rFonts w:ascii="Calibri" w:eastAsia="Times New Roman" w:hAnsi="Calibri" w:cs="Calibri"/>
                <w:color w:val="000000"/>
                <w:sz w:val="32"/>
                <w:szCs w:val="32"/>
                <w:lang w:eastAsia="en-GB"/>
              </w:rPr>
              <w:lastRenderedPageBreak/>
              <w:t>Anodaa trees# Parapet wall around land with sliding gate # 20 feet access rd # 600m away from Malabe - Kaottawa  ( 336 bus route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1166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2Storey House For Sale Malabe -------------------------Located just 600 meters to 336 Kottawa- malabe  route to highly residential area 1.5 km to hokanadara junction 1 km to arangala junction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1167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Architecturally Designeed  House For Sale in Maharagama- Piliyandala Bus Route.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1168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Newly renovated 3 beds ( With 1 attached bathroom ) house for saleLiving , Dinning / 3 beds / Kitchen with pantry cupboards / common bathroom / wet kitchen/ outside servant toilet / outside shower / separate store room space / 10-8 feet parapet wall 20/10 feet access rdwalking distance to Malabe - Kottawa through Horahena bus route ( 336/1 )2.7 km Hokandara Junction2.7 km to Athurugiriya Southern Highway Interhcange4 km to Kottawa town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1169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Rs 85,000,000/NegotiableOld 2Story House For Sale in Nawala (Sale in Land Value )Colabage Mawatha,Nawala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1170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luxury Architect designed homes for sale by premium builders. Each of the houses have the below </w:t>
            </w:r>
            <w:proofErr w:type="gramStart"/>
            <w:r w:rsidRPr="00FB1118">
              <w:rPr>
                <w:rFonts w:ascii="Calibri" w:eastAsia="Times New Roman" w:hAnsi="Calibri" w:cs="Calibri"/>
                <w:color w:val="000000"/>
                <w:sz w:val="32"/>
                <w:szCs w:val="32"/>
                <w:lang w:eastAsia="en-GB"/>
              </w:rPr>
              <w:t>facilities;-</w:t>
            </w:r>
            <w:proofErr w:type="gramEnd"/>
            <w:r w:rsidRPr="00FB1118">
              <w:rPr>
                <w:rFonts w:ascii="Calibri" w:eastAsia="Times New Roman" w:hAnsi="Calibri" w:cs="Calibri"/>
                <w:color w:val="000000"/>
                <w:sz w:val="32"/>
                <w:szCs w:val="32"/>
                <w:lang w:eastAsia="en-GB"/>
              </w:rPr>
              <w:t xml:space="preserve"> 4 spacious bed rooms with provision for A/C and hot water facilities and 1 Master bedroom with attached bath and walk in closet with A/C and hot water facilities. - 4 modern bath rooms with luxury fittings- 2 Car garage- Maids bath room and quarters facilities- Premium Teak doors and frames- LED lighting - Water sump/pump and pressure pump fitted- Drinking water filter facilities set up- Wet Kitchen (Mahogany) and Pantry- 3 Phase electricityMany more luxury </w:t>
            </w:r>
            <w:proofErr w:type="gramStart"/>
            <w:r w:rsidRPr="00FB1118">
              <w:rPr>
                <w:rFonts w:ascii="Calibri" w:eastAsia="Times New Roman" w:hAnsi="Calibri" w:cs="Calibri"/>
                <w:color w:val="000000"/>
                <w:sz w:val="32"/>
                <w:szCs w:val="32"/>
                <w:lang w:eastAsia="en-GB"/>
              </w:rPr>
              <w:t>features..</w:t>
            </w:r>
            <w:proofErr w:type="gramEnd"/>
            <w:r w:rsidRPr="00FB1118">
              <w:rPr>
                <w:rFonts w:ascii="Calibri" w:eastAsia="Times New Roman" w:hAnsi="Calibri" w:cs="Calibri"/>
                <w:color w:val="000000"/>
                <w:sz w:val="32"/>
                <w:szCs w:val="32"/>
                <w:lang w:eastAsia="en-GB"/>
              </w:rPr>
              <w:t>Close proximity to Kalubowila hospital, SPAR/Cargills/Keells supermarkets and leading schools. Property located in a private lane (20 feet wide) off Kadawatha Road (Close to Anderson Road), Dehiwela.Houses have been carefully designed and landscaped by experienced builders and renowned architect. All fittings used are of high quality and good build standards. Houses are complete with all necessary documentation available.Price - 46Million each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1171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House for sale in malabe kaduwela road vihara mawatha. 13 perches. 2 bed rooms, living and dining, 1 bathroom and a kitchen. Roof slab is completed with the ground floor. 2 vehicles parking space .800 m to main road. 800 m to slitte campus. 900m to highway </w:t>
            </w:r>
            <w:proofErr w:type="gramStart"/>
            <w:r w:rsidRPr="00FB1118">
              <w:rPr>
                <w:rFonts w:ascii="Calibri" w:eastAsia="Times New Roman" w:hAnsi="Calibri" w:cs="Calibri"/>
                <w:color w:val="000000"/>
                <w:sz w:val="32"/>
                <w:szCs w:val="32"/>
                <w:lang w:eastAsia="en-GB"/>
              </w:rPr>
              <w:t>entrance .</w:t>
            </w:r>
            <w:proofErr w:type="gramEnd"/>
            <w:r w:rsidRPr="00FB1118">
              <w:rPr>
                <w:rFonts w:ascii="Calibri" w:eastAsia="Times New Roman" w:hAnsi="Calibri" w:cs="Calibri"/>
                <w:color w:val="000000"/>
                <w:sz w:val="32"/>
                <w:szCs w:val="32"/>
                <w:lang w:eastAsia="en-GB"/>
              </w:rPr>
              <w:t xml:space="preserve"> Surround with good </w:t>
            </w:r>
            <w:proofErr w:type="gramStart"/>
            <w:r w:rsidRPr="00FB1118">
              <w:rPr>
                <w:rFonts w:ascii="Calibri" w:eastAsia="Times New Roman" w:hAnsi="Calibri" w:cs="Calibri"/>
                <w:color w:val="000000"/>
                <w:sz w:val="32"/>
                <w:szCs w:val="32"/>
                <w:lang w:eastAsia="en-GB"/>
              </w:rPr>
              <w:t>environment .</w:t>
            </w:r>
            <w:proofErr w:type="gramEnd"/>
            <w:r w:rsidRPr="00FB1118">
              <w:rPr>
                <w:rFonts w:ascii="Calibri" w:eastAsia="Times New Roman" w:hAnsi="Calibri" w:cs="Calibri"/>
                <w:color w:val="000000"/>
                <w:sz w:val="32"/>
                <w:szCs w:val="32"/>
                <w:lang w:eastAsia="en-GB"/>
              </w:rPr>
              <w:t xml:space="preserve"> Resident </w:t>
            </w:r>
            <w:proofErr w:type="gramStart"/>
            <w:r w:rsidRPr="00FB1118">
              <w:rPr>
                <w:rFonts w:ascii="Calibri" w:eastAsia="Times New Roman" w:hAnsi="Calibri" w:cs="Calibri"/>
                <w:color w:val="000000"/>
                <w:sz w:val="32"/>
                <w:szCs w:val="32"/>
                <w:lang w:eastAsia="en-GB"/>
              </w:rPr>
              <w:t>area .</w:t>
            </w:r>
            <w:proofErr w:type="gramEnd"/>
            <w:r w:rsidRPr="00FB1118">
              <w:rPr>
                <w:rFonts w:ascii="Calibri" w:eastAsia="Times New Roman" w:hAnsi="Calibri" w:cs="Calibri"/>
                <w:color w:val="000000"/>
                <w:sz w:val="32"/>
                <w:szCs w:val="32"/>
                <w:lang w:eastAsia="en-GB"/>
              </w:rPr>
              <w:t xml:space="preserve"> 20 ft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1172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  200m  128  kottawa   talagala bus route #  1km  homagama city #  2â€¢5km  diyagama engineer university #  nearby NSBM campus and  </w:t>
            </w:r>
            <w:r w:rsidRPr="00FB1118">
              <w:rPr>
                <w:rFonts w:ascii="Calibri" w:eastAsia="Times New Roman" w:hAnsi="Calibri" w:cs="Calibri"/>
                <w:color w:val="000000"/>
                <w:sz w:val="32"/>
                <w:szCs w:val="32"/>
                <w:lang w:eastAsia="en-GB"/>
              </w:rPr>
              <w:lastRenderedPageBreak/>
              <w:t>mahinda rajapaksa vidyala #  3km  kottawa   high way entrance #  5  bedrooms #  4  bathrooms #  large living and dining area #  large Tv lobby  and  balcony # fully complete pantry (  jak  wood )#  fully tiled  (lanka and  rocell)#  finishing roof #Ac# cctv #  hot water #  surrounding wall and roller gate #  brick wall #  all wood   jak #  no boundaries #  2 vehicle parking area #  no brokers please #  only genuine buyers # high quality  build house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1173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Land for Sale with A House and Flora SurroundingsHokandara North Nanda Sara Mawtha25 PerchesAthurugiriya Highway Entrance 200 MIsiwara Medical Centre About 1005 Minutes to Arangala Junction10 Minutes to Athurugiriya TownPrice 27 MillionClear Deeds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1174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à·„à·à¶¸à·à¶œà¶¸ à¶±à¶œà¶»à¶ºà¶§ 7kmà¶¸à·„à·’à¶±à·Šà¶¯ à¶»à·à¶¢à¶´à¶šà·Šà·‚ à·€à·’à¶¯à·Šâ€à¶ºà·à¶½à¶ºà¶§ 7kmNSBM à¶¸à·„à·’à¶±à·Šà¶¯ à¶»à·à¶¢à¶´à¶šà·Šà·‚ à·€à·’à¶¯à·Šâ€à¶ºà·à¶½à¶ºà¶§ 4km129 à¶¶à·ƒà·Š à¶´à·à¶»à¶§ 3km128 à¶¶à·ƒà·Š à¶´à·à¶»à¶§ 3kmà·€à¶§à·’à¶±à· à¶‰à¶©à¶¸ à·ƒà·„ à¶±à·’à·€à·ƒ à·€à·’à¶šà·’à¶«à·“à¶¹à¶§(à¶±à·’à·€à·ƒ à¶¶à¶½à· à¶œà¶«à¶±à·Š à¶šà¶» à¶‡à¶</w:t>
            </w:r>
            <w:r w:rsidRPr="00FB1118">
              <w:rPr>
                <w:rFonts w:ascii="Calibri" w:eastAsia="Times New Roman" w:hAnsi="Calibri" w:cs="Calibri"/>
                <w:color w:val="000000"/>
                <w:sz w:val="32"/>
                <w:szCs w:val="32"/>
                <w:lang w:eastAsia="en-GB"/>
              </w:rPr>
              <w:softHyphen/>
              <w:t>)à·„à·’à¶¸à·’à¶šà¶¸à·Š à·ƒà·„à¶</w:t>
            </w:r>
            <w:r w:rsidRPr="00FB1118">
              <w:rPr>
                <w:rFonts w:ascii="Calibri" w:eastAsia="Times New Roman" w:hAnsi="Calibri" w:cs="Calibri"/>
                <w:color w:val="000000"/>
                <w:sz w:val="32"/>
                <w:szCs w:val="32"/>
                <w:lang w:eastAsia="en-GB"/>
              </w:rPr>
              <w:softHyphen/>
              <w:t>à·’à¶š à·ƒà·„à·’à¶</w:t>
            </w:r>
            <w:r w:rsidRPr="00FB1118">
              <w:rPr>
                <w:rFonts w:ascii="Calibri" w:eastAsia="Times New Roman" w:hAnsi="Calibri" w:cs="Calibri"/>
                <w:color w:val="000000"/>
                <w:sz w:val="32"/>
                <w:szCs w:val="32"/>
                <w:lang w:eastAsia="en-GB"/>
              </w:rPr>
              <w:softHyphen/>
              <w:t>à¶´à·’à¶»à·’à·ƒà·’à¶³à·” à¶”à¶´à·Šà¶´à·”à¶½à·’à¶‚ à¶¢à¶½à¶º à·ƒà·„ à¶´à·Šâ€à¶»à¶¢à· à¶¢à¶½à¶º à·ƒà·„à·’à¶</w:t>
            </w:r>
            <w:r w:rsidRPr="00FB1118">
              <w:rPr>
                <w:rFonts w:ascii="Calibri" w:eastAsia="Times New Roman" w:hAnsi="Calibri" w:cs="Calibri"/>
                <w:color w:val="000000"/>
                <w:sz w:val="32"/>
                <w:szCs w:val="32"/>
                <w:lang w:eastAsia="en-GB"/>
              </w:rPr>
              <w:softHyphen/>
              <w:t>à¶ºà·’.à¶´à¶»à·Šà¶ à·ƒà·Š 10à¶¶à·Šâ€à¶»à·à¶šà¶»à·Šà·€à¶»à·” à¶…à¶±à·€à·à·Šâ€à¶ºà¶ºà·’à¶¸à·’à¶½ à¶½à¶šà·Šà·‚ 55</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1175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Located 100m from Maharagama town (Temple road)10.80 Perch LandTwo storied houseTotal floor area 3400 Sq.Ft5 Bed rooms5 Bath roomsRoof terrace - 900 Sq.Ft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1176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Close to Nawala Junction ( 1st Lane)Adjoining Narahenpita Road3 Storied House6 Bedrooms3 BathroomsParkingSeparate entrance to second floor02 Electricity &amp; Water metersPrice negotiable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1177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Story House For Sale in Nampamunuwa, Piliyandala.=========================================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1178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à¶»à·à¶¢à¶œà·’à¶»à·’à¶ºà·š à·ƒà·’à¶§ à¶šà·’à¶½à·à¶¸à·“à¶§à¶»à·Š 3 à¶šà·Š à¶¯ ,à¶¯à·™à¶¸à¶§à¶œà·œà¶© à·ƒà·’à¶§ à¶šà·’à¶½à·à¶¸à·“à¶§à¶»à·Š 4à¶šà·Š à¶¯   ,à¶½à·à¶½à·™à·€à¶½à·Š à¶…à·€à·’à·ƒà·Šà·ƒà·à·€à·šà¶½à·Šà¶½ à¶´à·à¶»à·š  à¶…à¶‚à¶œà·œà¶© à¶šà·œà¶§à·’à¶šà·à·€à¶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  à·„à¶±à·Šà¶¯à·’à·€à¶½ à·ƒà·’à¶§ à¶šà·’à¶½à·à¶¸à·“à¶§à¶»à·Š 2à¶šà·Š à¶¯ ,IDH  à¶»à·à·„à¶½à¶§ à¶¸à·“à¶§à¶»à·Š 500à¶šà·Š à¶¯  à¶¶à·ƒà·Š à¶±à·à·€à¶</w:t>
            </w:r>
            <w:r w:rsidRPr="00FB1118">
              <w:rPr>
                <w:rFonts w:ascii="Calibri" w:eastAsia="Times New Roman" w:hAnsi="Calibri" w:cs="Calibri"/>
                <w:color w:val="000000"/>
                <w:sz w:val="32"/>
                <w:szCs w:val="32"/>
                <w:lang w:eastAsia="en-GB"/>
              </w:rPr>
              <w:softHyphen/>
              <w:t>à·”à¶¸à·Šà¶´à·œà·…à¶§ à¶šà·’à¶½à·à¶¸à·“à¶§à¶»à·Š 1à¶šà·Š à¶´à¶¸à¶« à¶‡à¶</w:t>
            </w:r>
            <w:r w:rsidRPr="00FB1118">
              <w:rPr>
                <w:rFonts w:ascii="Calibri" w:eastAsia="Times New Roman" w:hAnsi="Calibri" w:cs="Calibri"/>
                <w:color w:val="000000"/>
                <w:sz w:val="32"/>
                <w:szCs w:val="32"/>
                <w:lang w:eastAsia="en-GB"/>
              </w:rPr>
              <w:softHyphen/>
              <w:t>à·’ à¶…à¶©à·’ 20 à¶´à·à¶» à·ƒà·„à·’à¶</w:t>
            </w:r>
            <w:r w:rsidRPr="00FB1118">
              <w:rPr>
                <w:rFonts w:ascii="Calibri" w:eastAsia="Times New Roman" w:hAnsi="Calibri" w:cs="Calibri"/>
                <w:color w:val="000000"/>
                <w:sz w:val="32"/>
                <w:szCs w:val="32"/>
                <w:lang w:eastAsia="en-GB"/>
              </w:rPr>
              <w:softHyphen/>
              <w:t xml:space="preserve"> </w:t>
            </w:r>
            <w:r w:rsidRPr="00FB1118">
              <w:rPr>
                <w:rFonts w:ascii="Calibri" w:eastAsia="Times New Roman" w:hAnsi="Calibri" w:cs="Calibri"/>
                <w:color w:val="000000"/>
                <w:sz w:val="32"/>
                <w:szCs w:val="32"/>
                <w:lang w:eastAsia="en-GB"/>
              </w:rPr>
              <w:lastRenderedPageBreak/>
              <w:t>à¶´à¶»à·Šà¶ à·ƒà·Š 10à¶š à¶‰à¶©à¶¸à·š à¶šà·à¶¸à¶» 5 , à¶±à·à¶± à¶šà·à¶¸à¶» 3à¶š à¶…à¶½à¶‚à¶šà·à¶» à·€à¶§à·’à¶±à· à¶‹à·ƒà·ƒà·Š à¶±à·šà·€à·à·ƒà·’à¶š à¶´à¶»à·’à·ƒà¶»à¶ºà¶š à¶´à·’à·„à·’à¶§à·’  à¶¯à·™à¶¸à·„à¶½à·Š à¶±à·’à·€à·ƒ à¶½à¶šà·Šà·‚  278à¶šà¶§ à·€à·’à¶šà·’à¶±à·“à¶¸à¶§ à¶‡à¶</w:t>
            </w:r>
            <w:r w:rsidRPr="00FB1118">
              <w:rPr>
                <w:rFonts w:ascii="Calibri" w:eastAsia="Times New Roman" w:hAnsi="Calibri" w:cs="Calibri"/>
                <w:color w:val="000000"/>
                <w:sz w:val="32"/>
                <w:szCs w:val="32"/>
                <w:lang w:eastAsia="en-GB"/>
              </w:rPr>
              <w:softHyphen/>
              <w:t xml:space="preserve"> .à¶±à·’à·€à·ƒ à¶´à¶»à·“à¶šà·Šà·‚à· à¶šà¶» à¶¸à·’à¶½ à·ƒà·à¶šà¶ à·Šà¶¡à· à¶šà¶»à¶±à·Šà¶± .à·ƒà¶</w:t>
            </w:r>
            <w:r w:rsidRPr="00FB1118">
              <w:rPr>
                <w:rFonts w:ascii="Calibri" w:eastAsia="Times New Roman" w:hAnsi="Calibri" w:cs="Calibri"/>
                <w:color w:val="000000"/>
                <w:sz w:val="32"/>
                <w:szCs w:val="32"/>
                <w:lang w:eastAsia="en-GB"/>
              </w:rPr>
              <w:softHyphen/>
              <w:t>à·Šâ€à¶º à¶œà·à¶±à·”à¶¸à·Šà¶šà¶»à·”à·€à¶±à·Šà¶§ à¶´à¶¸à¶«à¶ºà·’ .à¶šà¶»à·”à¶«à·à¶šà¶» à¶</w:t>
            </w:r>
            <w:r w:rsidRPr="00FB1118">
              <w:rPr>
                <w:rFonts w:ascii="Calibri" w:eastAsia="Times New Roman" w:hAnsi="Calibri" w:cs="Calibri"/>
                <w:color w:val="000000"/>
                <w:sz w:val="32"/>
                <w:szCs w:val="32"/>
                <w:lang w:eastAsia="en-GB"/>
              </w:rPr>
              <w:softHyphen/>
              <w:t>à·à¶»à·€à·Šà¶šà¶»à·”à·€à¶±à·Š à¶…à¶¸à¶</w:t>
            </w:r>
            <w:r w:rsidRPr="00FB1118">
              <w:rPr>
                <w:rFonts w:ascii="Calibri" w:eastAsia="Times New Roman" w:hAnsi="Calibri" w:cs="Calibri"/>
                <w:color w:val="000000"/>
                <w:sz w:val="32"/>
                <w:szCs w:val="32"/>
                <w:lang w:eastAsia="en-GB"/>
              </w:rPr>
              <w:softHyphen/>
              <w:t>à¶±à·Šà¶± à¶‘à¶´à· .à¶±à·’à·€à·ƒ à¶´à¶»à·“à¶šà·Šà·‚à· à¶šà·’à¶»à·“à¶¸ à·ƒà¶¯à·„à· à·ƒà·à¶šà¶ à·Šà¶¡à· à¶šà¶» à¶šà¶½à·’à¶±à·Š à·€à·™à¶½à·à·€à¶šà·Š à·€à·™à¶±à·Šà¶šà¶» à¶œà¶±à·Šà¶± ...............  à·ƒà·Šà¶</w:t>
            </w:r>
            <w:r w:rsidRPr="00FB1118">
              <w:rPr>
                <w:rFonts w:ascii="Calibri" w:eastAsia="Times New Roman" w:hAnsi="Calibri" w:cs="Calibri"/>
                <w:color w:val="000000"/>
                <w:sz w:val="32"/>
                <w:szCs w:val="32"/>
                <w:lang w:eastAsia="en-GB"/>
              </w:rPr>
              <w:softHyphen/>
              <w:t>à·–à¶</w:t>
            </w:r>
            <w:r w:rsidRPr="00FB1118">
              <w:rPr>
                <w:rFonts w:ascii="Calibri" w:eastAsia="Times New Roman" w:hAnsi="Calibri" w:cs="Calibri"/>
                <w:color w:val="000000"/>
                <w:sz w:val="32"/>
                <w:szCs w:val="32"/>
                <w:lang w:eastAsia="en-GB"/>
              </w:rPr>
              <w:softHyphen/>
              <w:t>à·’à¶ºà·’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1179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800 meters to boralasgamuwa town, opersit to golden rose reception hall in boralasgamuwa maharagama road* 6.50 perches* 20 feet road frontage (salmal uyana)* 2 storie house* 2 storie office unit* 4 bed room's* 2 Barth room's* 2 living area* Pantry* 2 or 3 vehicle parking* This house is ideal for a family or home based business (office space partly constructed)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1180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InThunadahena Road, Malabe.10.8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1181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story house @ Kahanthota Road, Arangala, Malabe.7.9 Perches with Landscaped garden area. ( 1 Year Used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1182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For Sale In Gamunupura, Kaduwela.07 Perches , Landscaped garden area ( 2 Year Used House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1183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Piliyandala, One Bed Room, living Room , Electricity And Water Available, 2 KM To Piliyandala Town, Main Road To 300m.</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1184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 Thalahena Road, Bathalawatta.6.5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1185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Aturugiriya Road, Kottawa.08 Perches Landscaped garden area.â€¢ - 2500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1186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Recently renovated with new bathroom fittings, KDK fans, LED lights and pantry. Very clear deeds for bank loansSituated in a very calm area and close to a beautiful paddy field. 900 meters to main road (kaduwela-Kollupitiya bus route) and 1.5 KM to Southern highway entrance. 2.5 KM to SLIT and 7 KM to Parliament and Battaramulla admin area. electricity, water, telephone and well water supply also </w:t>
            </w:r>
            <w:proofErr w:type="gramStart"/>
            <w:r w:rsidRPr="00FB1118">
              <w:rPr>
                <w:rFonts w:ascii="Calibri" w:eastAsia="Times New Roman" w:hAnsi="Calibri" w:cs="Calibri"/>
                <w:color w:val="000000"/>
                <w:sz w:val="32"/>
                <w:szCs w:val="32"/>
                <w:lang w:eastAsia="en-GB"/>
              </w:rPr>
              <w:t>available.very</w:t>
            </w:r>
            <w:proofErr w:type="gramEnd"/>
            <w:r w:rsidRPr="00FB1118">
              <w:rPr>
                <w:rFonts w:ascii="Calibri" w:eastAsia="Times New Roman" w:hAnsi="Calibri" w:cs="Calibri"/>
                <w:color w:val="000000"/>
                <w:sz w:val="32"/>
                <w:szCs w:val="32"/>
                <w:lang w:eastAsia="en-GB"/>
              </w:rPr>
              <w:t xml:space="preserve"> good neighborhood.  Servant bathroom and a small store room also available at side.surrounded wallcar parking space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1187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Super Luxury Two Story House For Sale Kalalgoda, Thalawathugoda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1188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double storey house for sale with an amazing commercial land.Only 2km to Colombo</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1189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2Storey House For Sale in pittugala -malabe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1190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3 storied house* 4 bedrooms 4 bathrooms* Separate servant quarters with bathroom* Dinning, sitting, TV lounge, laundry room separate* Roof terrace with bar area * Store room available* Ac fitted for 3 rooms, stainless steel pantry done by Elcardo* Solar power for hotwater* Perches - 7.75* Square feet - 3500 (approx)* Clear Documents with a Bank Loan* Built with double height concept with ample day light and breathing space * 15 feet rd access * Calm and quiet residential area * Price - 36 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1191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5 rooms5bathrooms5 kichenesApproval planGatePipe borne waterElectricityNear the manchee and elephant house company200m 698 bus route500m 143 bus routeVery good monthly income...Call for more details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1192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LANDS  FOR SALE (*à¶‰à¶©à¶¸à·Š,à¶±à·’à·€à·à·ƒ,à·€à·’à¶šà·’à¶±à·“à¶¸à¶§, à¶šà·”à¶½à·’à¶ºà¶§*)*à¶…à¶œà¶±à· à¶±à·šà·€à·à·ƒà·’à¶š à·„à· à·€à·Šâ€à¶ºà·à¶´à·à¶»à·’à¶š,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1193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This House is located Nawala Senanayake Avenue,Navala.Close to 700 m to Main Rd.--------------------------------------------4Bed rooms 1 bath rooms and Servant toiletDining and leavingKitchenParking for 1vehicles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1194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storey house for sale 6  bedrooms 5 bathrooms 3000 sqft vehicles car parking for three 10 perches immediately sale price 500 lakh please no brokers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1195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Single story house on 6.75 perches and is 1175 sq ft.3 bedrooms 2 bathroom kitchen with completed Pantry cupboardsGarage Hot waterSecurity alarmClose proximity to Homagama town, Highway entrance, NSBM campus,Schools, Hospital &amp; supermarketsClear deedsGENUINE BUYERS ONLYNO BROKERSPRICE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1196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L shaped two storey house with large garden in front and 7ft of garden space from the rear of the house to the back wall. Perimeter wall all round. Two assessment numbers and can be used as two units. Upper floor is a self contained studio apartment with large balcony. Quiet residential area. Five minutes walking distance to Thalahena junction, which is a station-stop for the Light Rail Transportation on elevated </w:t>
            </w:r>
            <w:r w:rsidRPr="00FB1118">
              <w:rPr>
                <w:rFonts w:ascii="Calibri" w:eastAsia="Times New Roman" w:hAnsi="Calibri" w:cs="Calibri"/>
                <w:color w:val="000000"/>
                <w:sz w:val="32"/>
                <w:szCs w:val="32"/>
                <w:lang w:eastAsia="en-GB"/>
              </w:rPr>
              <w:lastRenderedPageBreak/>
              <w:t xml:space="preserve">pillars. Arpico, Cargills, Laughs, Keels within 5 </w:t>
            </w:r>
            <w:proofErr w:type="gramStart"/>
            <w:r w:rsidRPr="00FB1118">
              <w:rPr>
                <w:rFonts w:ascii="Calibri" w:eastAsia="Times New Roman" w:hAnsi="Calibri" w:cs="Calibri"/>
                <w:color w:val="000000"/>
                <w:sz w:val="32"/>
                <w:szCs w:val="32"/>
                <w:lang w:eastAsia="en-GB"/>
              </w:rPr>
              <w:t>minutes</w:t>
            </w:r>
            <w:proofErr w:type="gramEnd"/>
            <w:r w:rsidRPr="00FB1118">
              <w:rPr>
                <w:rFonts w:ascii="Calibri" w:eastAsia="Times New Roman" w:hAnsi="Calibri" w:cs="Calibri"/>
                <w:color w:val="000000"/>
                <w:sz w:val="32"/>
                <w:szCs w:val="32"/>
                <w:lang w:eastAsia="en-GB"/>
              </w:rPr>
              <w:t xml:space="preserve"> drive from the house. Several banks. Clear title.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1197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1â€¢8km   kottawa city # 100m  kottawa  piliyandala   255  bus route #  2km   kottawa southern high way entrance #  3km  pannipitiya darmapala maha vidyala #  200m  all   cargills  arpico  and   keels  super market #  4  bedrooms #  4 bathrooms #  large living area and dining area #  fully complete pantry with gas cooker  and  oven #  large  Tv  lobby #  roof terrace #  fully tiled #  wood ceiling #  solar hot water #  Ac#  Cctv #  servant room and bathroom #  all wood teak   and  jak # surrounding wall and roller gate # 20 feet road # no brokers please #  only genuine buyers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1198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600m to kottawa malabe rd 20ft rdfacing superb single story house facing main horehena.rd 3beds 2baths spacious living and dining with modern pantry landscapes garden 3vehicles parking area wet kitchen in back side 3years old house highly residential area better for living and business purposes price 15000000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1199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PRICETOTAL Rs 24000000.00Negotiable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1200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BORALASGAMUWABRAND NEW HOUSE FOR SALE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1201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This newly built house consisting of 4 bedrooms, 3 baths, living area, hall, courtyard area, kitchen, laundry room, garden space and parking space for 2 vehicles is for sale.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1202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à¶°à¶»à·Šà¶¸à¶´à·à¶½ à·€à·’à¶¯à·”à·„à¶½à¶§ à¶šà·’à¶½à·à¶¸à·“à¶§à¶»à·Š 2à¶šà·Š,993 à¶¸à·à¶½à¶¹à·š à¶´à·à¶»à¶§ à¶¸à·“à¶§à¶»à·Š 900à¶šà·Š à·ƒà·„174 à¶¶à·œà¶»à·à¶½à·Šà¶½ à¶´à·à¶»à¶§ à¶šà·’à¶½à·à¶¸à·“à¶§à¶»à·Š 1à¶šà·Š à¶±à·”à¶¯à·”à¶»à·’à¶±à·Š à¶´à·’à·„à·’à¶§à· à¶‡à¶</w:t>
            </w:r>
            <w:r w:rsidRPr="00FB1118">
              <w:rPr>
                <w:rFonts w:ascii="Calibri" w:eastAsia="Times New Roman" w:hAnsi="Calibri" w:cs="Calibri"/>
                <w:color w:val="000000"/>
                <w:sz w:val="32"/>
                <w:szCs w:val="32"/>
                <w:lang w:eastAsia="en-GB"/>
              </w:rPr>
              <w:softHyphen/>
              <w:t>.à¶´à·’à¶§ à¶</w:t>
            </w:r>
            <w:r w:rsidRPr="00FB1118">
              <w:rPr>
                <w:rFonts w:ascii="Calibri" w:eastAsia="Times New Roman" w:hAnsi="Calibri" w:cs="Calibri"/>
                <w:color w:val="000000"/>
                <w:sz w:val="32"/>
                <w:szCs w:val="32"/>
                <w:lang w:eastAsia="en-GB"/>
              </w:rPr>
              <w:softHyphen/>
              <w:t>à·à¶´à·Šà¶´à¶ºà¶¶à·’à¶¸à·Š à¶¸à·„à¶½ à¶‡à¶</w:t>
            </w:r>
            <w:r w:rsidRPr="00FB1118">
              <w:rPr>
                <w:rFonts w:ascii="Calibri" w:eastAsia="Times New Roman" w:hAnsi="Calibri" w:cs="Calibri"/>
                <w:color w:val="000000"/>
                <w:sz w:val="32"/>
                <w:szCs w:val="32"/>
                <w:lang w:eastAsia="en-GB"/>
              </w:rPr>
              <w:softHyphen/>
              <w:t>à·”à¶½à¶</w:t>
            </w:r>
            <w:r w:rsidRPr="00FB1118">
              <w:rPr>
                <w:rFonts w:ascii="Calibri" w:eastAsia="Times New Roman" w:hAnsi="Calibri" w:cs="Calibri"/>
                <w:color w:val="000000"/>
                <w:sz w:val="32"/>
                <w:szCs w:val="32"/>
                <w:lang w:eastAsia="en-GB"/>
              </w:rPr>
              <w:softHyphen/>
              <w:t xml:space="preserve"> à·ƒà·„ à¶´à·’à¶§à¶</w:t>
            </w:r>
            <w:r w:rsidRPr="00FB1118">
              <w:rPr>
                <w:rFonts w:ascii="Calibri" w:eastAsia="Times New Roman" w:hAnsi="Calibri" w:cs="Calibri"/>
                <w:color w:val="000000"/>
                <w:sz w:val="32"/>
                <w:szCs w:val="32"/>
                <w:lang w:eastAsia="en-GB"/>
              </w:rPr>
              <w:softHyphen/>
              <w:t xml:space="preserve"> à¶§à¶ºà·’à¶½à·Š à¶šà¶» à¶‡à¶</w:t>
            </w:r>
            <w:r w:rsidRPr="00FB1118">
              <w:rPr>
                <w:rFonts w:ascii="Calibri" w:eastAsia="Times New Roman" w:hAnsi="Calibri" w:cs="Calibri"/>
                <w:color w:val="000000"/>
                <w:sz w:val="32"/>
                <w:szCs w:val="32"/>
                <w:lang w:eastAsia="en-GB"/>
              </w:rPr>
              <w:softHyphen/>
              <w:t>.à¶½à·œà¶šà·” à·ƒà·à¶½à¶ºà¶‡à¶§à·‘à¶ à·Š à¶¶à·à¶</w:t>
            </w:r>
            <w:r w:rsidRPr="00FB1118">
              <w:rPr>
                <w:rFonts w:ascii="Calibri" w:eastAsia="Times New Roman" w:hAnsi="Calibri" w:cs="Calibri"/>
                <w:color w:val="000000"/>
                <w:sz w:val="32"/>
                <w:szCs w:val="32"/>
                <w:lang w:eastAsia="en-GB"/>
              </w:rPr>
              <w:softHyphen/>
              <w:t>à·Š à¶»à·–à¶¸à·Š 1à¶</w:t>
            </w:r>
            <w:r w:rsidRPr="00FB1118">
              <w:rPr>
                <w:rFonts w:ascii="Calibri" w:eastAsia="Times New Roman" w:hAnsi="Calibri" w:cs="Calibri"/>
                <w:color w:val="000000"/>
                <w:sz w:val="32"/>
                <w:szCs w:val="32"/>
                <w:lang w:eastAsia="en-GB"/>
              </w:rPr>
              <w:softHyphen/>
              <w:t>à¶±à·’ à¶šà·à¶¸à¶»à¶º à¶šà·‘à¶¸ à¶šà·à¶¸à¶»à¶º à·ƒà·„ à¶šà·”à·ƒà·Šà·ƒà·’à¶º à¶‹à¶© à¶</w:t>
            </w:r>
            <w:r w:rsidRPr="00FB1118">
              <w:rPr>
                <w:rFonts w:ascii="Calibri" w:eastAsia="Times New Roman" w:hAnsi="Calibri" w:cs="Calibri"/>
                <w:color w:val="000000"/>
                <w:sz w:val="32"/>
                <w:szCs w:val="32"/>
                <w:lang w:eastAsia="en-GB"/>
              </w:rPr>
              <w:softHyphen/>
              <w:t>à¶§à·Šà¶§à·”à·€ à·ƒà¶¸à·Šà¶´à·–à¶»à·Šà¶« 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 à¶¶à·à¶¯ à¶‡à¶</w:t>
            </w:r>
            <w:r w:rsidRPr="00FB1118">
              <w:rPr>
                <w:rFonts w:ascii="Calibri" w:eastAsia="Times New Roman" w:hAnsi="Calibri" w:cs="Calibri"/>
                <w:color w:val="000000"/>
                <w:sz w:val="32"/>
                <w:szCs w:val="32"/>
                <w:lang w:eastAsia="en-GB"/>
              </w:rPr>
              <w:softHyphen/>
              <w:t>.à¶‹à¶© à¶</w:t>
            </w:r>
            <w:r w:rsidRPr="00FB1118">
              <w:rPr>
                <w:rFonts w:ascii="Calibri" w:eastAsia="Times New Roman" w:hAnsi="Calibri" w:cs="Calibri"/>
                <w:color w:val="000000"/>
                <w:sz w:val="32"/>
                <w:szCs w:val="32"/>
                <w:lang w:eastAsia="en-GB"/>
              </w:rPr>
              <w:softHyphen/>
              <w:t>à¶§à·Šà¶§à·”à·€ : à¶šà·à¶¸à¶» 2TV à¶»à·–à¶¸à·Š 1à¶¶à·à¶</w:t>
            </w:r>
            <w:r w:rsidRPr="00FB1118">
              <w:rPr>
                <w:rFonts w:ascii="Calibri" w:eastAsia="Times New Roman" w:hAnsi="Calibri" w:cs="Calibri"/>
                <w:color w:val="000000"/>
                <w:sz w:val="32"/>
                <w:szCs w:val="32"/>
                <w:lang w:eastAsia="en-GB"/>
              </w:rPr>
              <w:softHyphen/>
              <w:t>à·Š à¶»à·–à¶¸à·Š 1à¶¶à·à¶½à·Šà¶šà¶±à·’à¶ºà¶¶à·”à¶¯à·” à¶¸à·à¶¯à·”à¶» à·€à·à¶©à·’ à·€à·’à·ƒà·Šà¶</w:t>
            </w:r>
            <w:r w:rsidRPr="00FB1118">
              <w:rPr>
                <w:rFonts w:ascii="Calibri" w:eastAsia="Times New Roman" w:hAnsi="Calibri" w:cs="Calibri"/>
                <w:color w:val="000000"/>
                <w:sz w:val="32"/>
                <w:szCs w:val="32"/>
                <w:lang w:eastAsia="en-GB"/>
              </w:rPr>
              <w:softHyphen/>
              <w:t>à¶» à·ƒà¶¯à·„à· à¶…à¶¸à¶</w:t>
            </w:r>
            <w:r w:rsidRPr="00FB1118">
              <w:rPr>
                <w:rFonts w:ascii="Calibri" w:eastAsia="Times New Roman" w:hAnsi="Calibri" w:cs="Calibri"/>
                <w:color w:val="000000"/>
                <w:sz w:val="32"/>
                <w:szCs w:val="32"/>
                <w:lang w:eastAsia="en-GB"/>
              </w:rPr>
              <w:softHyphen/>
              <w:t>à¶±à·Šà¶±.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1203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ðŸ  H1002 HOUSE IN KADUWELAâ–ªï¸1ï¸âƒ£5ï¸âƒ£PERCHERSâ—ï¸â‡ï¸ 4ï¸âƒ£0ï¸âƒ£0ï¸âƒ£ METERS TO LOW LEVEL </w:t>
            </w:r>
            <w:r w:rsidRPr="00FB1118">
              <w:rPr>
                <w:rFonts w:ascii="Calibri" w:eastAsia="Times New Roman" w:hAnsi="Calibri" w:cs="Calibri"/>
                <w:color w:val="000000"/>
                <w:sz w:val="32"/>
                <w:szCs w:val="32"/>
                <w:lang w:eastAsia="en-GB"/>
              </w:rPr>
              <w:lastRenderedPageBreak/>
              <w:t>ROADâ€¼ï¸â‡ï¸ LARGE HALLâ–ªï¸2ï¸âƒ£BED ROOMSâ€¼ï¸â‡ï¸ 1ï¸âƒ£ BED ROOM WITH ATTACH BATH ROOM â€¼ï¸ â‡ï¸ KITCHEN WITH PANTRY â–ªï¸STORE ROOMâ–ªï¸GARAGEâ€¼ï¸ðŸ’² PRICE RSâ–ªï¸1ï¸âƒ£1ï¸âƒ£MILLIONSâ€¼ï¸</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1204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Moratuwa bandaranayake mawatha 4bedroom 4bathrooms tv lobby rooftop balcony 3vehical parking </w:t>
            </w:r>
            <w:proofErr w:type="gramStart"/>
            <w:r w:rsidRPr="00FB1118">
              <w:rPr>
                <w:rFonts w:ascii="Calibri" w:eastAsia="Times New Roman" w:hAnsi="Calibri" w:cs="Calibri"/>
                <w:color w:val="000000"/>
                <w:sz w:val="32"/>
                <w:szCs w:val="32"/>
                <w:lang w:eastAsia="en-GB"/>
              </w:rPr>
              <w:t>space  rollergate</w:t>
            </w:r>
            <w:proofErr w:type="gramEnd"/>
            <w:r w:rsidRPr="00FB1118">
              <w:rPr>
                <w:rFonts w:ascii="Calibri" w:eastAsia="Times New Roman" w:hAnsi="Calibri" w:cs="Calibri"/>
                <w:color w:val="000000"/>
                <w:sz w:val="32"/>
                <w:szCs w:val="32"/>
                <w:lang w:eastAsia="en-GB"/>
              </w:rPr>
              <w:t>. 100m to mainroad and katubadda campus 1.2km to galle road .walls buit by bricks anddoors and windows are made by jack timber</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1205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SaleLocation Dehiwala Hawdana Road 10 Perches Land3 Story House with 3 UnitsSeparate Entrance For Each Floor03 Bedrooms &amp; 03 Bathrooms For Each FloorPrice 41 Million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1206</w:t>
            </w:r>
          </w:p>
        </w:tc>
        <w:tc>
          <w:tcPr>
            <w:tcW w:w="7379" w:type="dxa"/>
            <w:shd w:val="clear" w:color="auto" w:fill="auto"/>
            <w:noWrap/>
            <w:vAlign w:val="bottom"/>
            <w:hideMark/>
          </w:tcPr>
          <w:p w:rsidR="001522ED" w:rsidRPr="00FB1118" w:rsidRDefault="001522ED" w:rsidP="00523214">
            <w:pPr>
              <w:spacing w:after="0" w:line="240" w:lineRule="auto"/>
              <w:jc w:val="center"/>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#NAME?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1207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à·„à·à¶¸à·à¶œà¶¸ à¶»à·à·„à¶½à¶§ à¶†à·ƒà¶±à·Šà¶±à·€ à¶‰à¶</w:t>
            </w:r>
            <w:r w:rsidRPr="00FB1118">
              <w:rPr>
                <w:rFonts w:ascii="Calibri" w:eastAsia="Times New Roman" w:hAnsi="Calibri" w:cs="Calibri"/>
                <w:color w:val="000000"/>
                <w:sz w:val="32"/>
                <w:szCs w:val="32"/>
                <w:lang w:eastAsia="en-GB"/>
              </w:rPr>
              <w:softHyphen/>
              <w:t>à· à·€à·à¶¯à¶œà¶</w:t>
            </w:r>
            <w:r w:rsidRPr="00FB1118">
              <w:rPr>
                <w:rFonts w:ascii="Calibri" w:eastAsia="Times New Roman" w:hAnsi="Calibri" w:cs="Calibri"/>
                <w:color w:val="000000"/>
                <w:sz w:val="32"/>
                <w:szCs w:val="32"/>
                <w:lang w:eastAsia="en-GB"/>
              </w:rPr>
              <w:softHyphen/>
              <w:t>à·Š à¶´à¶»à·’à·ƒà¶»à¶ºà¶š à¶´à·’à·„à·’à¶§à·’ à·€à¶§à·’à¶±à· à¶±à·’à·€à·ƒ.à¶‰à·„à¶½ à¶¸à·„à¶½à¶§ à¶´à·’à¶§à¶</w:t>
            </w:r>
            <w:r w:rsidRPr="00FB1118">
              <w:rPr>
                <w:rFonts w:ascii="Calibri" w:eastAsia="Times New Roman" w:hAnsi="Calibri" w:cs="Calibri"/>
                <w:color w:val="000000"/>
                <w:sz w:val="32"/>
                <w:szCs w:val="32"/>
                <w:lang w:eastAsia="en-GB"/>
              </w:rPr>
              <w:softHyphen/>
              <w:t>à·’à¶±à·Š à¶‡à¶</w:t>
            </w:r>
            <w:r w:rsidRPr="00FB1118">
              <w:rPr>
                <w:rFonts w:ascii="Calibri" w:eastAsia="Times New Roman" w:hAnsi="Calibri" w:cs="Calibri"/>
                <w:color w:val="000000"/>
                <w:sz w:val="32"/>
                <w:szCs w:val="32"/>
                <w:lang w:eastAsia="en-GB"/>
              </w:rPr>
              <w:softHyphen/>
              <w:t>à·”à¶½à·Šà·€à·“à¶¸.à·„à·à¶¸à·à¶œà¶¸ , à¶šà·œà¶§à·Šà¶§à·à·€,à¶»à·”à¶šà·Šà¶¸à¶½à·Šà¶œà¶¸,à¶…à¶</w:t>
            </w:r>
            <w:r w:rsidRPr="00FB1118">
              <w:rPr>
                <w:rFonts w:ascii="Calibri" w:eastAsia="Times New Roman" w:hAnsi="Calibri" w:cs="Calibri"/>
                <w:color w:val="000000"/>
                <w:sz w:val="32"/>
                <w:szCs w:val="32"/>
                <w:lang w:eastAsia="en-GB"/>
              </w:rPr>
              <w:softHyphen/>
              <w:t>à·”à¶»à·”à¶œà·’à¶»à·’à¶ºà¶§ à·€à·’à¶±à·à¶©à·’ 05 à¶ºà·’.128 à¶¶à·ƒà·Š à¶¸à·à¶»à·Šà¶œà¶º à¶´à·™à¶±à·™à¶± à¶¸à·à¶±à¶ºà·š.à·ƒà·’à¶ºà·…à·”à¶¸ à¶´à·„à·ƒà·”à¶šà¶¸à·Š à·ƒà¶´à·’à¶»à·’à¶ºà·’.à¶±à·à·€à¶</w:t>
            </w:r>
            <w:r w:rsidRPr="00FB1118">
              <w:rPr>
                <w:rFonts w:ascii="Calibri" w:eastAsia="Times New Roman" w:hAnsi="Calibri" w:cs="Calibri"/>
                <w:color w:val="000000"/>
                <w:sz w:val="32"/>
                <w:szCs w:val="32"/>
                <w:lang w:eastAsia="en-GB"/>
              </w:rPr>
              <w:softHyphen/>
              <w:t xml:space="preserve"> à¶±à·œà¶½à·à¶¶à·™à¶± à¶…à·€à·ƒà·Šà¶®à·à·€à¶šà·Š.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1208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à¶±à·’à·ƒà·Šà¶šà¶½à¶‚à¶š à¶´à¶»à·’à·ƒà¶»à¶ºà¶š à¶´à·’à·„à·’à¶§à·’, à¶…à¶</w:t>
            </w:r>
            <w:r w:rsidRPr="00FB1118">
              <w:rPr>
                <w:rFonts w:ascii="Calibri" w:eastAsia="Times New Roman" w:hAnsi="Calibri" w:cs="Calibri"/>
                <w:color w:val="000000"/>
                <w:sz w:val="32"/>
                <w:szCs w:val="32"/>
                <w:lang w:eastAsia="en-GB"/>
              </w:rPr>
              <w:softHyphen/>
              <w:t>à·”à¶»à·”à¶œà·’à¶»à·’à¶º à¶±à¶œà¶»à¶ºà¶§ à¶¸à·“à¶§à¶»à·Š 500 à¶šà·Š à¶¯à·”à¶»à·’à¶±à·Š à¶±à·€ à¶±à·’à·€à·ƒà¶šà·Š à·€à·’à¶šà·’à¶«à·“à¶¸à¶§ à¶</w:t>
            </w:r>
            <w:r w:rsidRPr="00FB1118">
              <w:rPr>
                <w:rFonts w:ascii="Calibri" w:eastAsia="Times New Roman" w:hAnsi="Calibri" w:cs="Calibri"/>
                <w:color w:val="000000"/>
                <w:sz w:val="32"/>
                <w:szCs w:val="32"/>
                <w:lang w:eastAsia="en-GB"/>
              </w:rPr>
              <w:softHyphen/>
              <w:t>à·’à¶¶à·š. à¶…à¶</w:t>
            </w:r>
            <w:r w:rsidRPr="00FB1118">
              <w:rPr>
                <w:rFonts w:ascii="Calibri" w:eastAsia="Times New Roman" w:hAnsi="Calibri" w:cs="Calibri"/>
                <w:color w:val="000000"/>
                <w:sz w:val="32"/>
                <w:szCs w:val="32"/>
                <w:lang w:eastAsia="en-GB"/>
              </w:rPr>
              <w:softHyphen/>
              <w:t>à·”à¶»à·”à¶œà·’à¶»à·’à¶º à¶…à¶°à·’à·€à·šà¶œà·“ à¶´à·’à·€à·’à·ƒà·”à¶¸à·Š à¶¸à·à¶»à·Šà¶œà¶ºà¶§ à¶¸à·“à¶§à¶»à·Š 700 . à·„à·à¶¸à·à¶œà¶¸ à¶±à¶œà¶»à¶ºà¶§ à¶šà·’à¶½à·à¶¸à</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à¶§à¶»à·Š à¶¯à·™à¶šà·„à¶¸à·à¶»à¶ºà·’. à¶±à·’à¶¯à¶± à¶šà·à¶¸à¶» à¶</w:t>
            </w:r>
            <w:r w:rsidRPr="00FB1118">
              <w:rPr>
                <w:rFonts w:ascii="Calibri" w:eastAsia="Times New Roman" w:hAnsi="Calibri" w:cs="Calibri"/>
                <w:color w:val="000000"/>
                <w:sz w:val="32"/>
                <w:szCs w:val="32"/>
                <w:lang w:eastAsia="en-GB"/>
              </w:rPr>
              <w:softHyphen/>
              <w:t>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¶±à¶ºà·’ .à¶¶à·à¶</w:t>
            </w:r>
            <w:r w:rsidRPr="00FB1118">
              <w:rPr>
                <w:rFonts w:ascii="Calibri" w:eastAsia="Times New Roman" w:hAnsi="Calibri" w:cs="Calibri"/>
                <w:color w:val="000000"/>
                <w:sz w:val="32"/>
                <w:szCs w:val="32"/>
                <w:lang w:eastAsia="en-GB"/>
              </w:rPr>
              <w:softHyphen/>
              <w:t>à·Šà¶»à·–à¶¸à·Š à¶‘à¶šà¶ºà·’ . à¶šà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·ƒà·Šà·ƒà·’à¶º, à·ƒà·à¶½à¶º à·ƒà·„ à·€à·à¶»à·à¶±à·Šà¶©à·à·€. à·€à¶§ à¶</w:t>
            </w:r>
            <w:r w:rsidRPr="00FB1118">
              <w:rPr>
                <w:rFonts w:ascii="Calibri" w:eastAsia="Times New Roman" w:hAnsi="Calibri" w:cs="Calibri"/>
                <w:color w:val="000000"/>
                <w:sz w:val="32"/>
                <w:szCs w:val="32"/>
                <w:lang w:eastAsia="en-GB"/>
              </w:rPr>
              <w:softHyphen/>
              <w:t>à·à¶´à·Šà¶´à¶º à¶œà·ƒà· à¶œà·šà¶§à·Šà¶§à·” à¶¯à¶¸à· à¶‡à¶</w:t>
            </w:r>
            <w:r w:rsidRPr="00FB1118">
              <w:rPr>
                <w:rFonts w:ascii="Calibri" w:eastAsia="Times New Roman" w:hAnsi="Calibri" w:cs="Calibri"/>
                <w:color w:val="000000"/>
                <w:sz w:val="32"/>
                <w:szCs w:val="32"/>
                <w:lang w:eastAsia="en-GB"/>
              </w:rPr>
              <w:softHyphen/>
              <w: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1209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house located in Winsor park housing scheme ,Siddamulla.It is a gated community facing 255 bus route,Houses are built by clay bricks and royal ceramic tiles/bathroom accessories are used for floor and bathrooms.Bank loans could be obtained.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1210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Solar Power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1211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Beautiful Water front property for sale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1212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77500000.00 LAKHSTOTAL VALUENegotiable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1213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03 STORY HOUSE SALE  250 METERS TO THLAPATHPITIYA MAIN ROAD / PIRIVENA JUNCTION BORALESGAMUWA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1214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Just 250m to Malabe town, Food outlets, Schools, </w:t>
            </w:r>
            <w:proofErr w:type="gramStart"/>
            <w:r w:rsidRPr="00FB1118">
              <w:rPr>
                <w:rFonts w:ascii="Calibri" w:eastAsia="Times New Roman" w:hAnsi="Calibri" w:cs="Calibri"/>
                <w:color w:val="000000"/>
                <w:sz w:val="32"/>
                <w:szCs w:val="32"/>
                <w:lang w:eastAsia="en-GB"/>
              </w:rPr>
              <w:t>Campuses,Cinemas</w:t>
            </w:r>
            <w:proofErr w:type="gramEnd"/>
            <w:r w:rsidRPr="00FB1118">
              <w:rPr>
                <w:rFonts w:ascii="Calibri" w:eastAsia="Times New Roman" w:hAnsi="Calibri" w:cs="Calibri"/>
                <w:color w:val="000000"/>
                <w:sz w:val="32"/>
                <w:szCs w:val="32"/>
                <w:lang w:eastAsia="en-GB"/>
              </w:rPr>
              <w:t xml:space="preserve">, Fuel stations, Banks, Shopping malls, Main bus stand, and many more in your fingertips. Calm and best residential area in Malabe. Respectable neighborhood. The house </w:t>
            </w:r>
            <w:proofErr w:type="gramStart"/>
            <w:r w:rsidRPr="00FB1118">
              <w:rPr>
                <w:rFonts w:ascii="Calibri" w:eastAsia="Times New Roman" w:hAnsi="Calibri" w:cs="Calibri"/>
                <w:color w:val="000000"/>
                <w:sz w:val="32"/>
                <w:szCs w:val="32"/>
                <w:lang w:eastAsia="en-GB"/>
              </w:rPr>
              <w:t>consist</w:t>
            </w:r>
            <w:proofErr w:type="gramEnd"/>
            <w:r w:rsidRPr="00FB1118">
              <w:rPr>
                <w:rFonts w:ascii="Calibri" w:eastAsia="Times New Roman" w:hAnsi="Calibri" w:cs="Calibri"/>
                <w:color w:val="000000"/>
                <w:sz w:val="32"/>
                <w:szCs w:val="32"/>
                <w:lang w:eastAsia="en-GB"/>
              </w:rPr>
              <w:t xml:space="preserve"> with Solar power hot water for all bath rooms, kitchen and pantry, 3 phase electricity, AC rooms, Large living area with balcony, Large dining area with pantry, Kitchen with Pantry cupboards, Roof top, Servant room and bath room, Overhead tank, Inside parking for 2 vehicles. Front and back garden area. Bricks wall. Remote gate.BERYL will provide you personalized, trust worthy service at all the time.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1215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w:t>
            </w:r>
            <w:r w:rsidRPr="00FB1118">
              <w:rPr>
                <w:rFonts w:ascii="Calibri" w:eastAsia="Times New Roman" w:hAnsi="Calibri" w:cs="Calibri"/>
                <w:color w:val="000000"/>
                <w:sz w:val="32"/>
                <w:szCs w:val="32"/>
                <w:lang w:eastAsia="en-GB"/>
              </w:rPr>
              <w:softHyphen/>
              <w:t>à·Šà¶¸à¶½à·à¶± à¶±à·€ à¶œà·”à·€à¶±à·Šà¶</w:t>
            </w:r>
            <w:r w:rsidRPr="00FB1118">
              <w:rPr>
                <w:rFonts w:ascii="Calibri" w:eastAsia="Times New Roman" w:hAnsi="Calibri" w:cs="Calibri"/>
                <w:color w:val="000000"/>
                <w:sz w:val="32"/>
                <w:szCs w:val="32"/>
                <w:lang w:eastAsia="en-GB"/>
              </w:rPr>
              <w:softHyphen/>
              <w:t>à·œà¶§à·”à¶´à¶½ à¶´à·à¶»à·š à·ƒà¶³à·”à¶±à·Šà¶œà¶¸ à¶»à¶</w:t>
            </w:r>
            <w:r w:rsidRPr="00FB1118">
              <w:rPr>
                <w:rFonts w:ascii="Calibri" w:eastAsia="Times New Roman" w:hAnsi="Calibri" w:cs="Calibri"/>
                <w:color w:val="000000"/>
                <w:sz w:val="32"/>
                <w:szCs w:val="32"/>
                <w:lang w:eastAsia="en-GB"/>
              </w:rPr>
              <w:softHyphen/>
              <w:t>à·”à¶šà·”à¶»à·”à·ƒ à¶±à·’à·€à·à·ƒ à·ƒà¶‚à¶šà·“à¶»à·Šà¶«à¶ºà·š à¶‡à¶</w:t>
            </w:r>
            <w:r w:rsidRPr="00FB1118">
              <w:rPr>
                <w:rFonts w:ascii="Calibri" w:eastAsia="Times New Roman" w:hAnsi="Calibri" w:cs="Calibri"/>
                <w:color w:val="000000"/>
                <w:sz w:val="32"/>
                <w:szCs w:val="32"/>
                <w:lang w:eastAsia="en-GB"/>
              </w:rPr>
              <w:softHyphen/>
              <w:t>à·’ à¶±à·’à·€à·ƒ à·ƒà·à¶½à¶º à¶±à·’à¶¯à¶± à¶šà·à¶¸à¶» à¶¯à·™à¶šà¶šà·Š à¶±à·à¶± à¶šà·à¶¸à¶»à¶º à¶¸à·”à·…à·”à¶</w:t>
            </w:r>
            <w:r w:rsidRPr="00FB1118">
              <w:rPr>
                <w:rFonts w:ascii="Calibri" w:eastAsia="Times New Roman" w:hAnsi="Calibri" w:cs="Calibri"/>
                <w:color w:val="000000"/>
                <w:sz w:val="32"/>
                <w:szCs w:val="32"/>
                <w:lang w:eastAsia="en-GB"/>
              </w:rPr>
              <w:softHyphen/>
              <w:t>à·à¶±à·Š à¶œà·™à¶º à·ƒà·„ à¶‰à¶¯à·’à¶»à·’à¶´à·ƒ à¶´à·’à¶§à·”à¶´à·ƒ à¶¶à·à¶½à·Šà¶šà¶±à·’à¶¯à·™à¶š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1216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Wanaguru Mw, Hokandara.10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1217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Storey New House For Sale in Kalapaluwawa Road, Rajagiriya------------Located just 500meters from the Main and is in a Highly Residential area in Kalapaluwawa Road, Rajagiriya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1218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wellampitiya , Colombo===============================</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1219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Three Storied House For Sale In Malabe Road, Athurugiriya.10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1220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Thalduwa katunayaka pradana margayata 1km pamana durin pihita atha.avissawella nagaraya 8km.siyalu pahasukam valin samanvita niwasa saha idama ikmanin vikineemata.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1221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Piliyandala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1222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âœ“House For Sale In Pannipitiya ðŸ âœ“Land Size 10.5perches âœ“House Size 1500sqft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1223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âœ“House For Sale In Athurugiriya âœ“Land Size 15perches âœ“House Size 3600sqft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1224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Barnd New Singleh Story House For Sale in Homagama --------------------------Located just 128 bus Routs thalagala-Kiriwaththuduwa  highly residential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1225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Modern House for Sale Near Maharagama_Piliyandala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1226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- 8 Perches House for Sale in a Residential Area.- Close to all Amenities ,50m to Nearest Bus Stand (Makandana - Piliyandala), 800m to the 162 Main Road and 2Km to the 120 Bus Route (Kesbewa Town) , 4Km to Piliyandala Town and 7Km To the Kahathuduwa Highw</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1227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dehiwala 4 bedrooms 2 bathrooms perches 12 land value only per perch 50 lakhs 2nd block from galle road  total price 600 lakhs no broker please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1228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Architecturally designed &amp; built, Modern 2 storied house Nugegoda.----------------*Only 15 modern houses on this seventeen feet private road*Very safe environment with gated community*7Perches Land with 25ft Road Access.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1229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27000000.00Negotiable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1230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23000,000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1231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Rooms living room and a kitchen,  One is Attached Bath Room, Parking spaceCalm and quiet environment, 400 Meters Away From Rathmalana Railway Station.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1232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à¶šà¶©à·”à·€à·™à¶½ -à¶´à·’à¶§à¶šà·œà¶§à·”à·€ 143 à¶¶à·ƒà·Š à¶¸à·à¶»à·Šà¶œà¶ºà·š à¶§à¶ºà¶»à·Š à¶šà¶©à·š à·„à¶‚à¶¯à·’à¶ºà·š à¶»à¶«à¶¶à·’à¶¸ à¶¸à·à·€à¶</w:t>
            </w:r>
            <w:r w:rsidRPr="00FB1118">
              <w:rPr>
                <w:rFonts w:ascii="Calibri" w:eastAsia="Times New Roman" w:hAnsi="Calibri" w:cs="Calibri"/>
                <w:color w:val="000000"/>
                <w:sz w:val="32"/>
                <w:szCs w:val="32"/>
                <w:lang w:eastAsia="en-GB"/>
              </w:rPr>
              <w:softHyphen/>
              <w:t>à·š à¶¸à·“à¶§à¶»à·Š 250à¶šà·Š à¶´à·€à¶</w:t>
            </w:r>
            <w:r w:rsidRPr="00FB1118">
              <w:rPr>
                <w:rFonts w:ascii="Calibri" w:eastAsia="Times New Roman" w:hAnsi="Calibri" w:cs="Calibri"/>
                <w:color w:val="000000"/>
                <w:sz w:val="32"/>
                <w:szCs w:val="32"/>
                <w:lang w:eastAsia="en-GB"/>
              </w:rPr>
              <w:softHyphen/>
              <w:t>à·’à¶± à¶¯à·”à¶»à·’à¶±à·Š à¶¸à·™à¶¸ à¶±à·’à·€à·ƒ à¶´à·’à·„à·’à¶§à· à¶‡à¶</w:t>
            </w:r>
            <w:r w:rsidRPr="00FB1118">
              <w:rPr>
                <w:rFonts w:ascii="Calibri" w:eastAsia="Times New Roman" w:hAnsi="Calibri" w:cs="Calibri"/>
                <w:color w:val="000000"/>
                <w:sz w:val="32"/>
                <w:szCs w:val="32"/>
                <w:lang w:eastAsia="en-GB"/>
              </w:rPr>
              <w:softHyphen/>
              <w: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1233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kottawa maththegoda  road.4 bedrooms ,3barthroom,13 prch,can be use for living ,brick\ wall,1km to highlevel road ,350m to keels foodcity,1km to kottawa town ,resident area ,400m to kottawa dharmapala college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1234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LOTUS GROVE -DEHIWALA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1235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Architecturally designed almost brand new three storied house is available for sale close to main road, and parliament road, Ethul kotte50 meters to the main road650 meters to the Parliament roadLiving and dinning areaFour bed rooms with three bathroomsFully fitted pantryTV lobbyRoof top terraceDouble car parkingFacing 20 ft wide roadHigh residential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1236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à¶±à·’à·ƒà·Šà¶šà¶½à¶‚à¶š à¶´à¶»à·’à·ƒà¶»à¶º à¶¢à¶½à¶º à·€à·’à¶¯à·”à¶½à·’à¶ºà·€à·à·„à¶± à¶±à·€à¶</w:t>
            </w:r>
            <w:r w:rsidRPr="00FB1118">
              <w:rPr>
                <w:rFonts w:ascii="Calibri" w:eastAsia="Times New Roman" w:hAnsi="Calibri" w:cs="Calibri"/>
                <w:color w:val="000000"/>
                <w:sz w:val="32"/>
                <w:szCs w:val="32"/>
                <w:lang w:eastAsia="en-GB"/>
              </w:rPr>
              <w:softHyphen/>
              <w:t>à·à¶½à·“à¶¸à·™à·’ à¶´à·„à·ƒà·”à¶šà¶¸à·Šà·™à¶œà·à¶</w:t>
            </w:r>
            <w:r w:rsidRPr="00FB1118">
              <w:rPr>
                <w:rFonts w:ascii="Calibri" w:eastAsia="Times New Roman" w:hAnsi="Calibri" w:cs="Calibri"/>
                <w:color w:val="000000"/>
                <w:sz w:val="32"/>
                <w:szCs w:val="32"/>
                <w:lang w:eastAsia="en-GB"/>
              </w:rPr>
              <w:softHyphen/>
              <w:t>à¶§à·”à·€  à¶šà¶½à¶´à¶½à·”à·€à·à·€ à¶†à·ƒà¶±à·Šà¶±à·€ à¶´à·’à·„à·’à¶§à· à¶‡à¶</w:t>
            </w:r>
            <w:r w:rsidRPr="00FB1118">
              <w:rPr>
                <w:rFonts w:ascii="Calibri" w:eastAsia="Times New Roman" w:hAnsi="Calibri" w:cs="Calibri"/>
                <w:color w:val="000000"/>
                <w:sz w:val="32"/>
                <w:szCs w:val="32"/>
                <w:lang w:eastAsia="en-GB"/>
              </w:rPr>
              <w:softHyphen/>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1237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Three story house with Five bedrooms ( Four A/C Rooms) and  (Three  attached &amp; One  common)   With all furniture  (  Imported from China  )14.5 perches Land 6000 square feet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1238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à¶…à¶©à¶šà·Š à¶±à·’à¶¸ à¶šà¶»à¶´à·” à¶±à·’à·€à·ƒ à¶´à·’à¶»à·’à·ƒà·’à¶¯à·” 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¶´à·Šà¶´à·”à¶±à¶½ à¶¢à¶½à¶º à·„à· à·€à·’à¶¯à·”à¶½à·’à¶º à¶¯à·”à¶»à¶šà¶®à¶± à¶´à·„à·ƒà·”à¶šà¶¸à·Šà¶šà¶©à·”à·€à·™à¶½ à·„à·à¶¸à·à¶œà¶¸ 697 à¶´à·Šâ€à¶»à¶°à·à¶± à¶¶à·ƒà·Š à¶¸à·à¶»à·Šà¶œà¶ºà¶§ à¶¸à·“. 500à¶…à¶</w:t>
            </w:r>
            <w:r w:rsidRPr="00FB1118">
              <w:rPr>
                <w:rFonts w:ascii="Calibri" w:eastAsia="Times New Roman" w:hAnsi="Calibri" w:cs="Calibri"/>
                <w:color w:val="000000"/>
                <w:sz w:val="32"/>
                <w:szCs w:val="32"/>
                <w:lang w:eastAsia="en-GB"/>
              </w:rPr>
              <w:softHyphen/>
              <w:t>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¶»à·”à¶œà·’à¶»à·’à¶º à¶±à¶œà¶»à¶ºà¶§ à¶šà·’.à¶¸à·“. 4à¶šà¶©à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·€à·™à¶½ à¶±à¶œà¶»à¶ºà¶§ à¶šà·’.à¶¸à·’. 3à¶…à¶</w:t>
            </w:r>
            <w:r w:rsidRPr="00FB1118">
              <w:rPr>
                <w:rFonts w:ascii="Calibri" w:eastAsia="Times New Roman" w:hAnsi="Calibri" w:cs="Calibri"/>
                <w:color w:val="000000"/>
                <w:sz w:val="32"/>
                <w:szCs w:val="32"/>
                <w:lang w:eastAsia="en-GB"/>
              </w:rPr>
              <w:softHyphen/>
              <w:t>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¶»à·”à¶œà·’à¶»à·’à¶º à¶…à¶°à·’à·€à·šà¶œà·“ à¶´à·’à·€à·’à·ƒà·”à¶¸à¶§ à¶šà·’.à¶¸à·“. 4à¶±à·’à·ƒà¶‚à·ƒà¶½ à¶´à¶»à·’à·ƒà¶»à¶ºà¶</w:t>
            </w:r>
            <w:r w:rsidRPr="00FB1118">
              <w:rPr>
                <w:rFonts w:ascii="Calibri" w:eastAsia="Times New Roman" w:hAnsi="Calibri" w:cs="Calibri"/>
                <w:color w:val="000000"/>
                <w:sz w:val="32"/>
                <w:szCs w:val="32"/>
                <w:lang w:eastAsia="en-GB"/>
              </w:rPr>
              <w:softHyphen/>
              <w:t>à·à¶±à·’à¶</w:t>
            </w:r>
            <w:r w:rsidRPr="00FB1118">
              <w:rPr>
                <w:rFonts w:ascii="Calibri" w:eastAsia="Times New Roman" w:hAnsi="Calibri" w:cs="Calibri"/>
                <w:color w:val="000000"/>
                <w:sz w:val="32"/>
                <w:szCs w:val="32"/>
                <w:lang w:eastAsia="en-GB"/>
              </w:rPr>
              <w:softHyphen/>
              <w:t>à¶½à· à¶‰à¶©à¶¸ à·„à¶</w:t>
            </w:r>
            <w:r w:rsidRPr="00FB1118">
              <w:rPr>
                <w:rFonts w:ascii="Calibri" w:eastAsia="Times New Roman" w:hAnsi="Calibri" w:cs="Calibri"/>
                <w:color w:val="000000"/>
                <w:sz w:val="32"/>
                <w:szCs w:val="32"/>
                <w:lang w:eastAsia="en-GB"/>
              </w:rPr>
              <w:softHyphen/>
              <w:t>à¶»à·à·ƒà·Š à¶‰à¶©à¶¸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1239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Storey House (Separate Entrance) with 4 Bed Rooms &amp; 4 Bath Rooms  2.8 P Clear Deeds Bank Loan Facilities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1240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Morden Brand New 2 story House for Sale in Malabe Athurugiriya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1241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Just 250m to Malabe town, Food outlets, Schools, </w:t>
            </w:r>
            <w:proofErr w:type="gramStart"/>
            <w:r w:rsidRPr="00FB1118">
              <w:rPr>
                <w:rFonts w:ascii="Calibri" w:eastAsia="Times New Roman" w:hAnsi="Calibri" w:cs="Calibri"/>
                <w:color w:val="000000"/>
                <w:sz w:val="32"/>
                <w:szCs w:val="32"/>
                <w:lang w:eastAsia="en-GB"/>
              </w:rPr>
              <w:t>Campuses,Cinemas</w:t>
            </w:r>
            <w:proofErr w:type="gramEnd"/>
            <w:r w:rsidRPr="00FB1118">
              <w:rPr>
                <w:rFonts w:ascii="Calibri" w:eastAsia="Times New Roman" w:hAnsi="Calibri" w:cs="Calibri"/>
                <w:color w:val="000000"/>
                <w:sz w:val="32"/>
                <w:szCs w:val="32"/>
                <w:lang w:eastAsia="en-GB"/>
              </w:rPr>
              <w:t xml:space="preserve">, Fuel stations, Banks, Shopping malls, Main bus stand, and many more in your fingertips. Calm and best residential area in Malabe. Respectable neighborhood. The house </w:t>
            </w:r>
            <w:proofErr w:type="gramStart"/>
            <w:r w:rsidRPr="00FB1118">
              <w:rPr>
                <w:rFonts w:ascii="Calibri" w:eastAsia="Times New Roman" w:hAnsi="Calibri" w:cs="Calibri"/>
                <w:color w:val="000000"/>
                <w:sz w:val="32"/>
                <w:szCs w:val="32"/>
                <w:lang w:eastAsia="en-GB"/>
              </w:rPr>
              <w:t>consist</w:t>
            </w:r>
            <w:proofErr w:type="gramEnd"/>
            <w:r w:rsidRPr="00FB1118">
              <w:rPr>
                <w:rFonts w:ascii="Calibri" w:eastAsia="Times New Roman" w:hAnsi="Calibri" w:cs="Calibri"/>
                <w:color w:val="000000"/>
                <w:sz w:val="32"/>
                <w:szCs w:val="32"/>
                <w:lang w:eastAsia="en-GB"/>
              </w:rPr>
              <w:t xml:space="preserve"> with Solar power hot water for all bath rooms, kitchen and pantry, 3 phase electricity, AC rooms, Large living area with balcony, Large dining area with pantry, Kitchen with Pantry cupboards, Roof top, Servant room and bath room, Overhead tank, Inside parking for 2 vehicles. Front and back garden area. Bricks wall. Remote gate.BERYL will provide you personalized, trust worthy service at all the time.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1242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There Are Two houses in 6.25 Perch.Both houses have Two floors.Parking1km for Rajagiriya Bus Stand800m  Obesekarapura JunctionFull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1243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House for sale in a </w:t>
            </w:r>
            <w:proofErr w:type="gramStart"/>
            <w:r w:rsidRPr="00FB1118">
              <w:rPr>
                <w:rFonts w:ascii="Calibri" w:eastAsia="Times New Roman" w:hAnsi="Calibri" w:cs="Calibri"/>
                <w:color w:val="000000"/>
                <w:sz w:val="32"/>
                <w:szCs w:val="32"/>
                <w:lang w:eastAsia="en-GB"/>
              </w:rPr>
              <w:t>great  location</w:t>
            </w:r>
            <w:proofErr w:type="gramEnd"/>
            <w:r w:rsidRPr="00FB1118">
              <w:rPr>
                <w:rFonts w:ascii="Calibri" w:eastAsia="Times New Roman" w:hAnsi="Calibri" w:cs="Calibri"/>
                <w:color w:val="000000"/>
                <w:sz w:val="32"/>
                <w:szCs w:val="32"/>
                <w:lang w:eastAsia="en-GB"/>
              </w:rPr>
              <w:t>, surrounded by the nature, overlooking mashie lands.3 bed rooms, 3 baths, kitchen dinning, living study/TV lounge , Garage with roller door, large rooftop with a great view.6 minutes drive to highway entrance, Athurugiriya. Quick sale as owner is migrating.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1244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 Thalahena Road, Bathalawatta.6.5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1245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story house for immediate sale. Warking distance to maharagama town. In front of the Maharagama Janatha pola &amp; near National film hall.4 bedrooms2 bathrooms1 toiletKitchen with pantry cupboards (with inside light systems)TV LobbyBalcony Open living and dining areRemote control roller shutter gate7 feet boundary9 vehicle parking space including the garageFully interlocked garden.35 million rupeesPrice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1246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1247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Since The owner is moving abroad they intense to sell this quickly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1248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RAJAGIRIYA- Elegantly designed Brand new house on 10 perch land on 1stâ€™ Lane Kalapaluwawae </w:t>
            </w:r>
            <w:proofErr w:type="gramStart"/>
            <w:r w:rsidRPr="00FB1118">
              <w:rPr>
                <w:rFonts w:ascii="Calibri" w:eastAsia="Times New Roman" w:hAnsi="Calibri" w:cs="Calibri"/>
                <w:color w:val="000000"/>
                <w:sz w:val="32"/>
                <w:szCs w:val="32"/>
                <w:lang w:eastAsia="en-GB"/>
              </w:rPr>
              <w:t>Rajagiriya  3,500</w:t>
            </w:r>
            <w:proofErr w:type="gramEnd"/>
            <w:r w:rsidRPr="00FB1118">
              <w:rPr>
                <w:rFonts w:ascii="Calibri" w:eastAsia="Times New Roman" w:hAnsi="Calibri" w:cs="Calibri"/>
                <w:color w:val="000000"/>
                <w:sz w:val="32"/>
                <w:szCs w:val="32"/>
                <w:lang w:eastAsia="en-GB"/>
              </w:rPr>
              <w:t xml:space="preserve"> Sq ft with .04, specious  bed rooms with A/C, 03 attached bathrooms with branded fittings , fitted pantry, TV-lounge, linen room, Roof top garden , wet kitchen, Wooden  &amp;  cut cement floor.House is designed by a renowned architect using modern and latest designs &amp; equipmentâ€™s.             Beautifully landscape garden and with two enclosed parking.3 KM. to Rajagiriya junction and to other towns.      Price- LKR, 60 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1249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Newly build Two story house with 3 bed roomsgood resident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1250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18.5 million Breand New tow story house Cat camara... soler hot water... balcony </w:t>
            </w:r>
            <w:proofErr w:type="gramStart"/>
            <w:r w:rsidRPr="00FB1118">
              <w:rPr>
                <w:rFonts w:ascii="Calibri" w:eastAsia="Times New Roman" w:hAnsi="Calibri" w:cs="Calibri"/>
                <w:color w:val="000000"/>
                <w:sz w:val="32"/>
                <w:szCs w:val="32"/>
                <w:lang w:eastAsia="en-GB"/>
              </w:rPr>
              <w:t xml:space="preserve"> ..</w:t>
            </w:r>
            <w:proofErr w:type="gramEnd"/>
            <w:r w:rsidRPr="00FB1118">
              <w:rPr>
                <w:rFonts w:ascii="Calibri" w:eastAsia="Times New Roman" w:hAnsi="Calibri" w:cs="Calibri"/>
                <w:color w:val="000000"/>
                <w:sz w:val="32"/>
                <w:szCs w:val="32"/>
                <w:lang w:eastAsia="en-GB"/>
              </w:rPr>
              <w:t>garden.... 4 vehicle parking spaces...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1251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Barnd New Single House For Sale in Boralesgamuwa.-------------------------650 meters to Colombo - Horana Bus Route  Sri sadhanada Mawatha Boraresgamuwa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1252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Complete House for Sale in Thalawathugoda. Facing to 20 feet wide road and calm and Fully Residential area. Built on 10 Perches of Land. Tiled House Consist 4 bedrooms, 2 bathrooms, Living, Dining, with </w:t>
            </w:r>
            <w:r w:rsidRPr="00FB1118">
              <w:rPr>
                <w:rFonts w:ascii="Calibri" w:eastAsia="Times New Roman" w:hAnsi="Calibri" w:cs="Calibri"/>
                <w:color w:val="000000"/>
                <w:sz w:val="32"/>
                <w:szCs w:val="32"/>
                <w:lang w:eastAsia="en-GB"/>
              </w:rPr>
              <w:lastRenderedPageBreak/>
              <w:t xml:space="preserve">Kitchen. Easy access and walking distance to Thalawathugoda Junction, </w:t>
            </w:r>
            <w:proofErr w:type="gramStart"/>
            <w:r w:rsidRPr="00FB1118">
              <w:rPr>
                <w:rFonts w:ascii="Calibri" w:eastAsia="Times New Roman" w:hAnsi="Calibri" w:cs="Calibri"/>
                <w:color w:val="000000"/>
                <w:sz w:val="32"/>
                <w:szCs w:val="32"/>
                <w:lang w:eastAsia="en-GB"/>
              </w:rPr>
              <w:t>Five</w:t>
            </w:r>
            <w:proofErr w:type="gramEnd"/>
            <w:r w:rsidRPr="00FB1118">
              <w:rPr>
                <w:rFonts w:ascii="Calibri" w:eastAsia="Times New Roman" w:hAnsi="Calibri" w:cs="Calibri"/>
                <w:color w:val="000000"/>
                <w:sz w:val="32"/>
                <w:szCs w:val="32"/>
                <w:lang w:eastAsia="en-GB"/>
              </w:rPr>
              <w:t xml:space="preserve"> minutes walk (350m) to Hemas Hospitals Thalawathugoda. 800m to Kotte jogging path, Easy access (Walking Distance) to all the main roads. Schools, banks, hospitals, restaurants and other basic amenities within close range.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1253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Quiet residential area away from the hustle and bustle. 4Km to Nugegoda, 3.4Km to Maharagama and 4.5Km to Thalawathugoda. Good neighbours and surrounded by newly built houses. Ready to move in straight away or can be easily renovated or even a great opportunity to build a new house. Clear deeds, boundary wallseasy accessOnly two prior ownersselling as the family is migratingThis area has never been floodedsafe and a quiet area close to all major towns.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1254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This house is situated in a peacefull neighbourhood facing Nalandarama Road 250m off Pathiragoda Road Maharagama in  a highly residential area and is situated with close proximity to supermarkets, leading International and local schools, also close to banks, hospitals, places of worship, the post office etc,it is only about ten minutes drive from Maharagama town.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1255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HOUSE FOR SALEThis architect designed, solidly built and well maintained elegant house is located on the main Wijerama Road, Gangodawila, Nugegoda, just 2 </w:t>
            </w:r>
            <w:proofErr w:type="gramStart"/>
            <w:r w:rsidRPr="00FB1118">
              <w:rPr>
                <w:rFonts w:ascii="Calibri" w:eastAsia="Times New Roman" w:hAnsi="Calibri" w:cs="Calibri"/>
                <w:color w:val="000000"/>
                <w:sz w:val="32"/>
                <w:szCs w:val="32"/>
                <w:lang w:eastAsia="en-GB"/>
              </w:rPr>
              <w:t>minutes</w:t>
            </w:r>
            <w:proofErr w:type="gramEnd"/>
            <w:r w:rsidRPr="00FB1118">
              <w:rPr>
                <w:rFonts w:ascii="Calibri" w:eastAsia="Times New Roman" w:hAnsi="Calibri" w:cs="Calibri"/>
                <w:color w:val="000000"/>
                <w:sz w:val="32"/>
                <w:szCs w:val="32"/>
                <w:lang w:eastAsia="en-GB"/>
              </w:rPr>
              <w:t xml:space="preserve"> drive from the Wijerama Junction. It is within easy access to several banks, super markets, Sri Jayawardenepura University, Sri Jayawardenepura hospital </w:t>
            </w:r>
            <w:proofErr w:type="gramStart"/>
            <w:r w:rsidRPr="00FB1118">
              <w:rPr>
                <w:rFonts w:ascii="Calibri" w:eastAsia="Times New Roman" w:hAnsi="Calibri" w:cs="Calibri"/>
                <w:color w:val="000000"/>
                <w:sz w:val="32"/>
                <w:szCs w:val="32"/>
                <w:lang w:eastAsia="en-GB"/>
              </w:rPr>
              <w:t>etc.The</w:t>
            </w:r>
            <w:proofErr w:type="gramEnd"/>
            <w:r w:rsidRPr="00FB1118">
              <w:rPr>
                <w:rFonts w:ascii="Calibri" w:eastAsia="Times New Roman" w:hAnsi="Calibri" w:cs="Calibri"/>
                <w:color w:val="000000"/>
                <w:sz w:val="32"/>
                <w:szCs w:val="32"/>
                <w:lang w:eastAsia="en-GB"/>
              </w:rPr>
              <w:t xml:space="preserve"> house is located on a 20 perch block  of well drained, elevated land and is in a very good residential area. A high wall runs right round the property and its road side has a protective iron </w:t>
            </w:r>
            <w:proofErr w:type="gramStart"/>
            <w:r w:rsidRPr="00FB1118">
              <w:rPr>
                <w:rFonts w:ascii="Calibri" w:eastAsia="Times New Roman" w:hAnsi="Calibri" w:cs="Calibri"/>
                <w:color w:val="000000"/>
                <w:sz w:val="32"/>
                <w:szCs w:val="32"/>
                <w:lang w:eastAsia="en-GB"/>
              </w:rPr>
              <w:t>railing.The</w:t>
            </w:r>
            <w:proofErr w:type="gramEnd"/>
            <w:r w:rsidRPr="00FB1118">
              <w:rPr>
                <w:rFonts w:ascii="Calibri" w:eastAsia="Times New Roman" w:hAnsi="Calibri" w:cs="Calibri"/>
                <w:color w:val="000000"/>
                <w:sz w:val="32"/>
                <w:szCs w:val="32"/>
                <w:lang w:eastAsia="en-GB"/>
              </w:rPr>
              <w:t xml:space="preserve"> ground floor of the house consists of 2 living rooms; one large with fan and the other smaller air conditioned, dining, kitchen/pantry, visitors room (all with fans),  with attached bath room servants room with attached toilet &amp; shower and garage. There is also an entrance veranda and a pleasant entry hall. Entire ground floor is tiled except the smaller sitting room which has a polished wooden </w:t>
            </w:r>
            <w:proofErr w:type="gramStart"/>
            <w:r w:rsidRPr="00FB1118">
              <w:rPr>
                <w:rFonts w:ascii="Calibri" w:eastAsia="Times New Roman" w:hAnsi="Calibri" w:cs="Calibri"/>
                <w:color w:val="000000"/>
                <w:sz w:val="32"/>
                <w:szCs w:val="32"/>
                <w:lang w:eastAsia="en-GB"/>
              </w:rPr>
              <w:t>floor.The</w:t>
            </w:r>
            <w:proofErr w:type="gramEnd"/>
            <w:r w:rsidRPr="00FB1118">
              <w:rPr>
                <w:rFonts w:ascii="Calibri" w:eastAsia="Times New Roman" w:hAnsi="Calibri" w:cs="Calibri"/>
                <w:color w:val="000000"/>
                <w:sz w:val="32"/>
                <w:szCs w:val="32"/>
                <w:lang w:eastAsia="en-GB"/>
              </w:rPr>
              <w:t xml:space="preserve"> upper floor ( laid with parquet wood except one tiled bed room) has 3air conditioned bed rooms with fans, a studio used as study and another studio serving as library room. Master bed room has attached bathroom with bath tub and ward robe. Other 2 bedrooms share a large bathroom also with bath tub. Upper floor has a roof terrace garden planted with Malaysian </w:t>
            </w:r>
            <w:proofErr w:type="gramStart"/>
            <w:r w:rsidRPr="00FB1118">
              <w:rPr>
                <w:rFonts w:ascii="Calibri" w:eastAsia="Times New Roman" w:hAnsi="Calibri" w:cs="Calibri"/>
                <w:color w:val="000000"/>
                <w:sz w:val="32"/>
                <w:szCs w:val="32"/>
                <w:lang w:eastAsia="en-GB"/>
              </w:rPr>
              <w:t>grass.Gardens</w:t>
            </w:r>
            <w:proofErr w:type="gramEnd"/>
            <w:r w:rsidRPr="00FB1118">
              <w:rPr>
                <w:rFonts w:ascii="Calibri" w:eastAsia="Times New Roman" w:hAnsi="Calibri" w:cs="Calibri"/>
                <w:color w:val="000000"/>
                <w:sz w:val="32"/>
                <w:szCs w:val="32"/>
                <w:lang w:eastAsia="en-GB"/>
              </w:rPr>
              <w:t xml:space="preserve"> and open court yards: The area between Wijerama road and the house has   a landscaped garden and paved access area to the house. The </w:t>
            </w:r>
            <w:r w:rsidRPr="00FB1118">
              <w:rPr>
                <w:rFonts w:ascii="Calibri" w:eastAsia="Times New Roman" w:hAnsi="Calibri" w:cs="Calibri"/>
                <w:color w:val="000000"/>
                <w:sz w:val="32"/>
                <w:szCs w:val="32"/>
                <w:lang w:eastAsia="en-GB"/>
              </w:rPr>
              <w:lastRenderedPageBreak/>
              <w:t xml:space="preserve">smaller sitting room opens to this garden which </w:t>
            </w:r>
            <w:proofErr w:type="gramStart"/>
            <w:r w:rsidRPr="00FB1118">
              <w:rPr>
                <w:rFonts w:ascii="Calibri" w:eastAsia="Times New Roman" w:hAnsi="Calibri" w:cs="Calibri"/>
                <w:color w:val="000000"/>
                <w:sz w:val="32"/>
                <w:szCs w:val="32"/>
                <w:lang w:eastAsia="en-GB"/>
              </w:rPr>
              <w:t>also  has</w:t>
            </w:r>
            <w:proofErr w:type="gramEnd"/>
            <w:r w:rsidRPr="00FB1118">
              <w:rPr>
                <w:rFonts w:ascii="Calibri" w:eastAsia="Times New Roman" w:hAnsi="Calibri" w:cs="Calibri"/>
                <w:color w:val="000000"/>
                <w:sz w:val="32"/>
                <w:szCs w:val="32"/>
                <w:lang w:eastAsia="en-GB"/>
              </w:rPr>
              <w:t xml:space="preserve"> several medium size trees ( 2 mango, 3 temple and several  other flowering trees. A side garden </w:t>
            </w:r>
            <w:proofErr w:type="gramStart"/>
            <w:r w:rsidRPr="00FB1118">
              <w:rPr>
                <w:rFonts w:ascii="Calibri" w:eastAsia="Times New Roman" w:hAnsi="Calibri" w:cs="Calibri"/>
                <w:color w:val="000000"/>
                <w:sz w:val="32"/>
                <w:szCs w:val="32"/>
                <w:lang w:eastAsia="en-GB"/>
              </w:rPr>
              <w:t>( with</w:t>
            </w:r>
            <w:proofErr w:type="gramEnd"/>
            <w:r w:rsidRPr="00FB1118">
              <w:rPr>
                <w:rFonts w:ascii="Calibri" w:eastAsia="Times New Roman" w:hAnsi="Calibri" w:cs="Calibri"/>
                <w:color w:val="000000"/>
                <w:sz w:val="32"/>
                <w:szCs w:val="32"/>
                <w:lang w:eastAsia="en-GB"/>
              </w:rPr>
              <w:t xml:space="preserve"> a large temple tree &amp; several palm trees) which opens to the main sitting room as well as to the rear side of the smaller sitting room. There are also 2 tiledinner court yards; the larger one opening to the main sitting and dining and the smaller one opening to the kitchen and dining. Both have large French style potswith decorative </w:t>
            </w:r>
            <w:proofErr w:type="gramStart"/>
            <w:r w:rsidRPr="00FB1118">
              <w:rPr>
                <w:rFonts w:ascii="Calibri" w:eastAsia="Times New Roman" w:hAnsi="Calibri" w:cs="Calibri"/>
                <w:color w:val="000000"/>
                <w:sz w:val="32"/>
                <w:szCs w:val="32"/>
                <w:lang w:eastAsia="en-GB"/>
              </w:rPr>
              <w:t>trees.Other</w:t>
            </w:r>
            <w:proofErr w:type="gramEnd"/>
            <w:r w:rsidRPr="00FB1118">
              <w:rPr>
                <w:rFonts w:ascii="Calibri" w:eastAsia="Times New Roman" w:hAnsi="Calibri" w:cs="Calibri"/>
                <w:color w:val="000000"/>
                <w:sz w:val="32"/>
                <w:szCs w:val="32"/>
                <w:lang w:eastAsia="en-GB"/>
              </w:rPr>
              <w:t xml:space="preserve"> features: include solar powered hot water in all bath rooms and kitchen; store room and workers toilet at the rear of the house; 3 phase electricity, SLT telephone connection and overhead water tank. The front pavedarea has space to park 4 cars. Entrance to the property is from an automatic/remote controlled gate and a manually operated side door. The gate area is monitored with an indoor monitor.Constructed in 1999Total plinth area: 2848 sq. ftPrice: Rs: 75 Mi.</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1256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 Our Reference No SH 10186( Please quote this reference number when inquiring)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1257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With Terrace Architect Designed,Spacious Modern type House Situated in Kottawa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1258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With Terrace Architect Designed,Spacious Modern type House Situated in Kottawa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1259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Three Storey House SaleAt Maharagama Pamunuwa Junction.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1260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Luxury house for sale in a calm and residential area5 bedrooms (all A/C)4 bathrooms (including servents room and bathroom)Living room and TV room both with A/CFully tiled Car park up to 5 vehiclesVery big gardenGeneratorRemote control gateBalcony24/7 cctv recording Cameras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1261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 / New 2 story house || Hokandara Road, Thalawathugoda.6.5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1262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Luxury Modern House house With Furniture @ Thalawathugoda.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1263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- 3 bedroom and 3 bathroom- 2500 sqft- 2 floors- 20 feet wide access road- approximate 6 car parks- 11.5 perches- most suitable for residential and commercial- Rs. 200,000,000/=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1264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Three Storey House SaleAt Thalawatugoda near Pamunuwa Junction.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1265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Architect designed,Spacious Modern type house Situated in Thalawathugoda.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1266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- 6 bedrooms - 5 bathrooms-23+ P land -8000 sqft - semi furniture - Price is 200M LKR and negotiable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1267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house for sale in Homagama magammana. 200m to main road.2km to homagama </w:t>
            </w:r>
            <w:proofErr w:type="gramStart"/>
            <w:r w:rsidRPr="00FB1118">
              <w:rPr>
                <w:rFonts w:ascii="Calibri" w:eastAsia="Times New Roman" w:hAnsi="Calibri" w:cs="Calibri"/>
                <w:color w:val="000000"/>
                <w:sz w:val="32"/>
                <w:szCs w:val="32"/>
                <w:lang w:eastAsia="en-GB"/>
              </w:rPr>
              <w:t>town( highlevel</w:t>
            </w:r>
            <w:proofErr w:type="gramEnd"/>
            <w:r w:rsidRPr="00FB1118">
              <w:rPr>
                <w:rFonts w:ascii="Calibri" w:eastAsia="Times New Roman" w:hAnsi="Calibri" w:cs="Calibri"/>
                <w:color w:val="000000"/>
                <w:sz w:val="32"/>
                <w:szCs w:val="32"/>
                <w:lang w:eastAsia="en-GB"/>
              </w:rPr>
              <w:t xml:space="preserve">). 3km to highway </w:t>
            </w:r>
            <w:proofErr w:type="gramStart"/>
            <w:r w:rsidRPr="00FB1118">
              <w:rPr>
                <w:rFonts w:ascii="Calibri" w:eastAsia="Times New Roman" w:hAnsi="Calibri" w:cs="Calibri"/>
                <w:color w:val="000000"/>
                <w:sz w:val="32"/>
                <w:szCs w:val="32"/>
                <w:lang w:eastAsia="en-GB"/>
              </w:rPr>
              <w:t>entrance .</w:t>
            </w:r>
            <w:proofErr w:type="gramEnd"/>
            <w:r w:rsidRPr="00FB1118">
              <w:rPr>
                <w:rFonts w:ascii="Calibri" w:eastAsia="Times New Roman" w:hAnsi="Calibri" w:cs="Calibri"/>
                <w:color w:val="000000"/>
                <w:sz w:val="32"/>
                <w:szCs w:val="32"/>
                <w:lang w:eastAsia="en-GB"/>
              </w:rPr>
              <w:t xml:space="preserve"> 200m to food city. 1km to mahinda rajapaksha ground. 3 bed rooms and 3 </w:t>
            </w:r>
            <w:proofErr w:type="gramStart"/>
            <w:r w:rsidRPr="00FB1118">
              <w:rPr>
                <w:rFonts w:ascii="Calibri" w:eastAsia="Times New Roman" w:hAnsi="Calibri" w:cs="Calibri"/>
                <w:color w:val="000000"/>
                <w:sz w:val="32"/>
                <w:szCs w:val="32"/>
                <w:lang w:eastAsia="en-GB"/>
              </w:rPr>
              <w:t>bathrooms .</w:t>
            </w:r>
            <w:proofErr w:type="gramEnd"/>
            <w:r w:rsidRPr="00FB1118">
              <w:rPr>
                <w:rFonts w:ascii="Calibri" w:eastAsia="Times New Roman" w:hAnsi="Calibri" w:cs="Calibri"/>
                <w:color w:val="000000"/>
                <w:sz w:val="32"/>
                <w:szCs w:val="32"/>
                <w:lang w:eastAsia="en-GB"/>
              </w:rPr>
              <w:t xml:space="preserve"> Fully tiled. Completed </w:t>
            </w:r>
            <w:proofErr w:type="gramStart"/>
            <w:r w:rsidRPr="00FB1118">
              <w:rPr>
                <w:rFonts w:ascii="Calibri" w:eastAsia="Times New Roman" w:hAnsi="Calibri" w:cs="Calibri"/>
                <w:color w:val="000000"/>
                <w:sz w:val="32"/>
                <w:szCs w:val="32"/>
                <w:lang w:eastAsia="en-GB"/>
              </w:rPr>
              <w:t>pantry.Resident</w:t>
            </w:r>
            <w:proofErr w:type="gramEnd"/>
            <w:r w:rsidRPr="00FB1118">
              <w:rPr>
                <w:rFonts w:ascii="Calibri" w:eastAsia="Times New Roman" w:hAnsi="Calibri" w:cs="Calibri"/>
                <w:color w:val="000000"/>
                <w:sz w:val="32"/>
                <w:szCs w:val="32"/>
                <w:lang w:eastAsia="en-GB"/>
              </w:rPr>
              <w:t xml:space="preserve"> area. 20 ft road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1268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for sale in Lakshapathiya Moratuwa house consisting 03 bedroom,02 bathrooms,Dining room,02 kitchen,Living area,store room,car parking 900 m to main galle road matara colombo bus stop900 m to prince of wales boys and girls school900 m to sen sebastian collage 1 km to k-zone area900 m to Lunawa Hosital and railway station,1 km to moratuwa police station Many more facilities around the areaLand extent - 04 perchesTotal price 08 Million (negotiable)please call more information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1269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Barnd New 3Storey Modern House For Sale piriwena Road,Boraresgamuwa................................................................................800 meters to to boraresgamuwa Junction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1270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House For Sale, Horahena Road, Vilsan Park, Kottawa.Perches ,6.2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1271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698 à¶¶à·ƒà·Š à¶¸à¶»à·Šà¶œà¶ºà¶§ à¶¸à</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 400 (à¶¯à·à¶©à·’à¶œà¶¸à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 à·„à¶‚à¶¯à·’à¶ºà¶§)à¶»à¶«à·à¶½ à·„à¶‚à¶¯à·’à¶ºà¶§ à¶šà·’.à¶¸à·“. 2à¶´à·’à¶»à·’à·ƒà·’à¶¯à·” à¶”à¶´à·Šà¶´à·”à·ƒà¶¸à·Šà¶´à·–à¶»à·Šà¶« à¶‰à¶©à¶¸ à·€à¶§à·™à¶§ à¶</w:t>
            </w:r>
            <w:r w:rsidRPr="00FB1118">
              <w:rPr>
                <w:rFonts w:ascii="Calibri" w:eastAsia="Times New Roman" w:hAnsi="Calibri" w:cs="Calibri"/>
                <w:color w:val="000000"/>
                <w:sz w:val="32"/>
                <w:szCs w:val="32"/>
                <w:lang w:eastAsia="en-GB"/>
              </w:rPr>
              <w:softHyphen/>
              <w:t>à·à¶´à·Šà¶´ à¶¶à·à¶¯ à¶œà·™à·Šà¶§à·Šà¶§à·” à¶¯à¶¸à· à¶</w:t>
            </w:r>
            <w:r w:rsidRPr="00FB1118">
              <w:rPr>
                <w:rFonts w:ascii="Calibri" w:eastAsia="Times New Roman" w:hAnsi="Calibri" w:cs="Calibri"/>
                <w:color w:val="000000"/>
                <w:sz w:val="32"/>
                <w:szCs w:val="32"/>
                <w:lang w:eastAsia="en-GB"/>
              </w:rPr>
              <w:softHyphen/>
              <w:t>à·’à¶¶à·™à·Šà¶±à¶½ à¶¢à¶½à¶º, à¶½à·’à¶‚ à¶¢à¶½à¶º, à·€à·’à¶¯à·”à¶½à·’à¶º</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1272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 Athurugiriya Road, Waduramulla.12.3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1273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Story House For Sale In Galwarusawa Road, Athurugiriya.10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1274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house || Pothuarawa. On 16 Perch Land Malabe Rd, Pothuarawa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1275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Luxury House For Sale in Hokandara Road, Thalawathugoda.08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1276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The Beautiful, tranquility and peace look House for Sale in Hokandara, </w:t>
            </w:r>
            <w:proofErr w:type="gramStart"/>
            <w:r w:rsidRPr="00FB1118">
              <w:rPr>
                <w:rFonts w:ascii="Calibri" w:eastAsia="Times New Roman" w:hAnsi="Calibri" w:cs="Calibri"/>
                <w:color w:val="000000"/>
                <w:sz w:val="32"/>
                <w:szCs w:val="32"/>
                <w:lang w:eastAsia="en-GB"/>
              </w:rPr>
              <w:t>Battaramulla,Colombo</w:t>
            </w:r>
            <w:proofErr w:type="gramEnd"/>
            <w:r w:rsidRPr="00FB1118">
              <w:rPr>
                <w:rFonts w:ascii="Calibri" w:eastAsia="Times New Roman" w:hAnsi="Calibri" w:cs="Calibri"/>
                <w:color w:val="000000"/>
                <w:sz w:val="32"/>
                <w:szCs w:val="32"/>
                <w:lang w:eastAsia="en-GB"/>
              </w:rPr>
              <w:t xml:space="preserve">. Only 30 minutes from the hustle and bustle of the Colombo city, this beautiful home sits on 21.8 perches of land overlooking the paddy fields. With multiple inside gardens, plenty of air </w:t>
            </w:r>
            <w:r w:rsidRPr="00FB1118">
              <w:rPr>
                <w:rFonts w:ascii="Calibri" w:eastAsia="Times New Roman" w:hAnsi="Calibri" w:cs="Calibri"/>
                <w:color w:val="000000"/>
                <w:sz w:val="32"/>
                <w:szCs w:val="32"/>
                <w:lang w:eastAsia="en-GB"/>
              </w:rPr>
              <w:lastRenderedPageBreak/>
              <w:t xml:space="preserve">and light, the owners have spared no expense. Mahogany and teak fittings complete this home. Recently updated bathrooms with antique fittings, Separate </w:t>
            </w:r>
            <w:proofErr w:type="gramStart"/>
            <w:r w:rsidRPr="00FB1118">
              <w:rPr>
                <w:rFonts w:ascii="Calibri" w:eastAsia="Times New Roman" w:hAnsi="Calibri" w:cs="Calibri"/>
                <w:color w:val="000000"/>
                <w:sz w:val="32"/>
                <w:szCs w:val="32"/>
                <w:lang w:eastAsia="en-GB"/>
              </w:rPr>
              <w:t>maids</w:t>
            </w:r>
            <w:proofErr w:type="gramEnd"/>
            <w:r w:rsidRPr="00FB1118">
              <w:rPr>
                <w:rFonts w:ascii="Calibri" w:eastAsia="Times New Roman" w:hAnsi="Calibri" w:cs="Calibri"/>
                <w:color w:val="000000"/>
                <w:sz w:val="32"/>
                <w:szCs w:val="32"/>
                <w:lang w:eastAsia="en-GB"/>
              </w:rPr>
              <w:t xml:space="preserve"> quarters with bathroom and security quarters with bathroom. Ample parking and private road. Solar hot water and air conditioning.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1277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Complete House for Sale in Katuwawala, Boralesgamuwa. built on 16 perches Land with 1,360 </w:t>
            </w:r>
            <w:proofErr w:type="gramStart"/>
            <w:r w:rsidRPr="00FB1118">
              <w:rPr>
                <w:rFonts w:ascii="Calibri" w:eastAsia="Times New Roman" w:hAnsi="Calibri" w:cs="Calibri"/>
                <w:color w:val="000000"/>
                <w:sz w:val="32"/>
                <w:szCs w:val="32"/>
                <w:lang w:eastAsia="en-GB"/>
              </w:rPr>
              <w:t>sq.ft</w:t>
            </w:r>
            <w:proofErr w:type="gramEnd"/>
            <w:r w:rsidRPr="00FB1118">
              <w:rPr>
                <w:rFonts w:ascii="Calibri" w:eastAsia="Times New Roman" w:hAnsi="Calibri" w:cs="Calibri"/>
                <w:color w:val="000000"/>
                <w:sz w:val="32"/>
                <w:szCs w:val="32"/>
                <w:lang w:eastAsia="en-GB"/>
              </w:rPr>
              <w:t xml:space="preserve"> floor area. House consist 4 bedrooms with 2 Attached bathrooms, living, dining, kitchen and Pantry, separate kitchen, veranda (enough space for parking). House with Surrounding by wall. Just 2 km away from Boralesgamuwa Town, 1.5 km to Maharagama and 3.5 km to Piliyandala.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1278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For Sale @ Robert Gunawardane Mw, Battaramulla.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1279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Serene and private </w:t>
            </w:r>
            <w:proofErr w:type="gramStart"/>
            <w:r w:rsidRPr="00FB1118">
              <w:rPr>
                <w:rFonts w:ascii="Calibri" w:eastAsia="Times New Roman" w:hAnsi="Calibri" w:cs="Calibri"/>
                <w:color w:val="000000"/>
                <w:sz w:val="32"/>
                <w:szCs w:val="32"/>
                <w:lang w:eastAsia="en-GB"/>
              </w:rPr>
              <w:t>property.Along</w:t>
            </w:r>
            <w:proofErr w:type="gramEnd"/>
            <w:r w:rsidRPr="00FB1118">
              <w:rPr>
                <w:rFonts w:ascii="Calibri" w:eastAsia="Times New Roman" w:hAnsi="Calibri" w:cs="Calibri"/>
                <w:color w:val="000000"/>
                <w:sz w:val="32"/>
                <w:szCs w:val="32"/>
                <w:lang w:eastAsia="en-GB"/>
              </w:rPr>
              <w:t xml:space="preserve"> the Diyawanna waterway with landscaped garden all around.Fitted with 450kw generating solar panelling. Separate driver/helper quarters with attached bath. CCTv installed. House includes Living </w:t>
            </w:r>
            <w:proofErr w:type="gramStart"/>
            <w:r w:rsidRPr="00FB1118">
              <w:rPr>
                <w:rFonts w:ascii="Calibri" w:eastAsia="Times New Roman" w:hAnsi="Calibri" w:cs="Calibri"/>
                <w:color w:val="000000"/>
                <w:sz w:val="32"/>
                <w:szCs w:val="32"/>
                <w:lang w:eastAsia="en-GB"/>
              </w:rPr>
              <w:t>area,  music</w:t>
            </w:r>
            <w:proofErr w:type="gramEnd"/>
            <w:r w:rsidRPr="00FB1118">
              <w:rPr>
                <w:rFonts w:ascii="Calibri" w:eastAsia="Times New Roman" w:hAnsi="Calibri" w:cs="Calibri"/>
                <w:color w:val="000000"/>
                <w:sz w:val="32"/>
                <w:szCs w:val="32"/>
                <w:lang w:eastAsia="en-GB"/>
              </w:rPr>
              <w:t xml:space="preserve"> &amp; stage area,  dinning, pantry, back kitchen with laundry area and library/ computer area. Perfect home environment and investment.Visit by appointment.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1280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Kahanthota Road, Malabe.09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1281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architect designed,Spacious modern type house situated in Thalawathugoda.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1282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Aturugiriya Road, Arangala08.5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1283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Wanaguru Mw, Hokandara.10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1284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It is a one-story house which is surrounded by a good environment. This house includes 3-bed rooms, </w:t>
            </w:r>
            <w:proofErr w:type="gramStart"/>
            <w:r w:rsidRPr="00FB1118">
              <w:rPr>
                <w:rFonts w:ascii="Calibri" w:eastAsia="Times New Roman" w:hAnsi="Calibri" w:cs="Calibri"/>
                <w:color w:val="000000"/>
                <w:sz w:val="32"/>
                <w:szCs w:val="32"/>
                <w:lang w:eastAsia="en-GB"/>
              </w:rPr>
              <w:t>Living</w:t>
            </w:r>
            <w:proofErr w:type="gramEnd"/>
            <w:r w:rsidRPr="00FB1118">
              <w:rPr>
                <w:rFonts w:ascii="Calibri" w:eastAsia="Times New Roman" w:hAnsi="Calibri" w:cs="Calibri"/>
                <w:color w:val="000000"/>
                <w:sz w:val="32"/>
                <w:szCs w:val="32"/>
                <w:lang w:eastAsia="en-GB"/>
              </w:rPr>
              <w:t xml:space="preserve"> area, Dining area, TV room, car porch, includes Bathroom, and external bathroom. The house is fully tiled. The house has a proper water system (including a well), electricity and SLT telephone line. The house is situated 350m from the Madapatha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1285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InThunadahena Road, Malabe.10.8 Perches with Landscaped garden area..*- 2500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1286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 Thalahena Road, Bathalawatta.6.5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1287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Fully Furnished Country House for Sale in Ihala Bope, Padukka, built on 181.25 Perch Land extent and approx. 6,680 Sq. Ft. floor. Over 120 Ft </w:t>
            </w:r>
            <w:r w:rsidRPr="00FB1118">
              <w:rPr>
                <w:rFonts w:ascii="Calibri" w:eastAsia="Times New Roman" w:hAnsi="Calibri" w:cs="Calibri"/>
                <w:color w:val="000000"/>
                <w:sz w:val="32"/>
                <w:szCs w:val="32"/>
                <w:lang w:eastAsia="en-GB"/>
              </w:rPr>
              <w:lastRenderedPageBreak/>
              <w:t>road frontage and 20 ft wide carpeted road access. Almost brand new condition Country House  consists 4 bedrooms (A/C master bedroom) with attached modern bathrooms with hot water, 2 common bathrooms, â€œMada Midulaâ€, spacious living, dining, modern pantry, store room, beautiful verandah, outside kitchen and separate servant room with attached batroom.</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1288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condition house for sale in kesbewa close to sos, 500m to bandaragama road. 1.5 km to kesbewa town.3 bedrooms (Master bedroom A/C)2 bathrooms (with hot water)Roller gate Fully tiled house.Clear deeds.Quick sale.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1289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Two Storeyed House in Kahathuduwa. 3 Bedrooms &amp; 2 Attached Bathrooms. Servant's Toilet &amp; Parrapat Wall Around House with Garage. Fully Tiled.Clear Deed / Capability of Applying for LoansAbout 100m to The 120 Colombo - Horana Route from The Property. Adress - Horana Rd,  Kahathuduwa, Polgasowita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1290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 Habarakada10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1291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Kesbawa6.2P4 Rooms2 Bath Rooms1930 SqftA/C, Hot Water and CCTVRs.18,500,000/=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1292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 Storey House For Sale in  PiliyandalaThumbowila Road,Bokundara,Piliyandala -------------------------Located just 500meters to 120 Colombo- Horana  Bus routes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1293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Ref: C7-0034</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1294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******à¶´à¶¯à·’à¶‚à¶ à·’ à¶±à·œà·€à·– à¶±à·€ à¶±à·’à·€à·ƒà¶šà·Š à·€à·’à¶šà·’à¶±à</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à¶¸à¶§ à¶</w:t>
            </w:r>
            <w:r w:rsidRPr="00FB1118">
              <w:rPr>
                <w:rFonts w:ascii="Calibri" w:eastAsia="Times New Roman" w:hAnsi="Calibri" w:cs="Calibri"/>
                <w:color w:val="000000"/>
                <w:sz w:val="32"/>
                <w:szCs w:val="32"/>
                <w:lang w:eastAsia="en-GB"/>
              </w:rPr>
              <w:softHyphen/>
              <w:t>à·’à¶¶à·š*****  à¶šà·„à¶</w:t>
            </w:r>
            <w:r w:rsidRPr="00FB1118">
              <w:rPr>
                <w:rFonts w:ascii="Calibri" w:eastAsia="Times New Roman" w:hAnsi="Calibri" w:cs="Calibri"/>
                <w:color w:val="000000"/>
                <w:sz w:val="32"/>
                <w:szCs w:val="32"/>
                <w:lang w:eastAsia="en-GB"/>
              </w:rPr>
              <w:softHyphen/>
              <w:t xml:space="preserve">à·”à¶©à·”à·€ à¶…à¶°à·’à·€à·šà¶œà·“ à¶´à·’à·€à·’à·ƒà·”à¶¸à¶§ à¶¸à·“à¶§à¶»à·Š 650à¶ºà·’. </w:t>
            </w:r>
            <w:proofErr w:type="gramStart"/>
            <w:r w:rsidRPr="00FB1118">
              <w:rPr>
                <w:rFonts w:ascii="Calibri" w:eastAsia="Times New Roman" w:hAnsi="Calibri" w:cs="Calibri"/>
                <w:color w:val="000000"/>
                <w:sz w:val="32"/>
                <w:szCs w:val="32"/>
                <w:lang w:eastAsia="en-GB"/>
              </w:rPr>
              <w:t>( 120</w:t>
            </w:r>
            <w:proofErr w:type="gramEnd"/>
            <w:r w:rsidRPr="00FB1118">
              <w:rPr>
                <w:rFonts w:ascii="Calibri" w:eastAsia="Times New Roman" w:hAnsi="Calibri" w:cs="Calibri"/>
                <w:color w:val="000000"/>
                <w:sz w:val="32"/>
                <w:szCs w:val="32"/>
                <w:lang w:eastAsia="en-GB"/>
              </w:rPr>
              <w:t xml:space="preserve"> à·„à·œà¶»à¶« à¶šà·œà·…à¶¹ à¶´à·Šâ€à¶»à¶°à·à¶± à¶¸à·à¶»à·Šà¶œà¶ºà¶§ )                 * 138/2 à¶¶à·ƒà·Š à¶¸à¶»à·Šà¶œà¶ºà¶§ à¶¸à·”à·„à·”à¶«à¶½à· à¶‡à¶</w:t>
            </w:r>
            <w:r w:rsidRPr="00FB1118">
              <w:rPr>
                <w:rFonts w:ascii="Calibri" w:eastAsia="Times New Roman" w:hAnsi="Calibri" w:cs="Calibri"/>
                <w:color w:val="000000"/>
                <w:sz w:val="32"/>
                <w:szCs w:val="32"/>
                <w:lang w:eastAsia="en-GB"/>
              </w:rPr>
              <w:softHyphen/>
              <w:t>.               * à¶±à·… à¶¢à¶½à¶º / à·€à·’à¶¯à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¶½à·’à¶º / à¶¶à·à¶‚à¶šà·” à¶«à¶º à¶´à·„à·ƒà·”à¶šà¶¸à·Š               * à·ƒà¶¸à·Šà¶´à·–à¶»à·Šà¶« à¶§à¶ºà·’à¶½à·Š à¶šà¶» à¶‡à¶</w:t>
            </w:r>
            <w:r w:rsidRPr="00FB1118">
              <w:rPr>
                <w:rFonts w:ascii="Calibri" w:eastAsia="Times New Roman" w:hAnsi="Calibri" w:cs="Calibri"/>
                <w:color w:val="000000"/>
                <w:sz w:val="32"/>
                <w:szCs w:val="32"/>
                <w:lang w:eastAsia="en-GB"/>
              </w:rPr>
              <w:softHyphen/>
              <w:t>. à·€à¶§ à¶</w:t>
            </w:r>
            <w:r w:rsidRPr="00FB1118">
              <w:rPr>
                <w:rFonts w:ascii="Calibri" w:eastAsia="Times New Roman" w:hAnsi="Calibri" w:cs="Calibri"/>
                <w:color w:val="000000"/>
                <w:sz w:val="32"/>
                <w:szCs w:val="32"/>
                <w:lang w:eastAsia="en-GB"/>
              </w:rPr>
              <w:softHyphen/>
              <w:t>à·à¶´à·Šà¶´ à¶œà·ƒà·</w:t>
            </w:r>
            <w:proofErr w:type="gramStart"/>
            <w:r w:rsidRPr="00FB1118">
              <w:rPr>
                <w:rFonts w:ascii="Calibri" w:eastAsia="Times New Roman" w:hAnsi="Calibri" w:cs="Calibri"/>
                <w:color w:val="000000"/>
                <w:sz w:val="32"/>
                <w:szCs w:val="32"/>
                <w:lang w:eastAsia="en-GB"/>
              </w:rPr>
              <w:t>  à</w:t>
            </w:r>
            <w:proofErr w:type="gramEnd"/>
            <w:r w:rsidRPr="00FB1118">
              <w:rPr>
                <w:rFonts w:ascii="Calibri" w:eastAsia="Times New Roman" w:hAnsi="Calibri" w:cs="Calibri"/>
                <w:color w:val="000000"/>
                <w:sz w:val="32"/>
                <w:szCs w:val="32"/>
                <w:lang w:eastAsia="en-GB"/>
              </w:rPr>
              <w:t>¶‡à¶</w:t>
            </w:r>
            <w:r w:rsidRPr="00FB1118">
              <w:rPr>
                <w:rFonts w:ascii="Calibri" w:eastAsia="Times New Roman" w:hAnsi="Calibri" w:cs="Calibri"/>
                <w:color w:val="000000"/>
                <w:sz w:val="32"/>
                <w:szCs w:val="32"/>
                <w:lang w:eastAsia="en-GB"/>
              </w:rPr>
              <w:softHyphen/>
              <w:t xml:space="preserve">   à¶¶à·à¶</w:t>
            </w:r>
            <w:r w:rsidRPr="00FB1118">
              <w:rPr>
                <w:rFonts w:ascii="Calibri" w:eastAsia="Times New Roman" w:hAnsi="Calibri" w:cs="Calibri"/>
                <w:color w:val="000000"/>
                <w:sz w:val="32"/>
                <w:szCs w:val="32"/>
                <w:lang w:eastAsia="en-GB"/>
              </w:rPr>
              <w:softHyphen/>
              <w:t>à·Š à¶»à·–à¶¸à·Š à·ƒà·™à¶§à·’à¶±à·Š à·€à¶½à¶§ à·€à·ƒà¶» 20 à¶š à·€à¶œà¶šà·“à¶¸à¶šà·Š   à¶¢à¶±à·™à¶½à·Š à¶‹à¶½à·”à·€à·„à·” à·ƒà·„ à·€à·„à¶½à¶ºà·š à¶½à·“ à·ƒà¶¯à·„à· à·€à·ƒà¶» 40 à¶š à·€à¶œà¶šà·“à¶¸à¶šà·Š à·ƒà·„à·’à¶</w:t>
            </w:r>
            <w:r w:rsidRPr="00FB1118">
              <w:rPr>
                <w:rFonts w:ascii="Calibri" w:eastAsia="Times New Roman" w:hAnsi="Calibri" w:cs="Calibri"/>
                <w:color w:val="000000"/>
                <w:sz w:val="32"/>
                <w:szCs w:val="32"/>
                <w:lang w:eastAsia="en-GB"/>
              </w:rPr>
              <w:softHyphen/>
              <w:t>à·€ à·€à·’à¶šà·’à¶±à·š..    à·€à·à¶©à·’ à·€à·’à·ƒà·Šà¶</w:t>
            </w:r>
            <w:r w:rsidRPr="00FB1118">
              <w:rPr>
                <w:rFonts w:ascii="Calibri" w:eastAsia="Times New Roman" w:hAnsi="Calibri" w:cs="Calibri"/>
                <w:color w:val="000000"/>
                <w:sz w:val="32"/>
                <w:szCs w:val="32"/>
                <w:lang w:eastAsia="en-GB"/>
              </w:rPr>
              <w:softHyphen/>
              <w:t>à¶» à·ƒà¶¯à·„à· à¶…à¶¸à¶</w:t>
            </w:r>
            <w:r w:rsidRPr="00FB1118">
              <w:rPr>
                <w:rFonts w:ascii="Calibri" w:eastAsia="Times New Roman" w:hAnsi="Calibri" w:cs="Calibri"/>
                <w:color w:val="000000"/>
                <w:sz w:val="32"/>
                <w:szCs w:val="32"/>
                <w:lang w:eastAsia="en-GB"/>
              </w:rPr>
              <w:softHyphen/>
              <w:t>à¶±à·Šà¶±...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1295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Modern 2 story house, only 1.0Km away from the Malabe Town Centre. Located in a highly residential area, 200 meters to Malabe-Athurugiriya main road, surrounded by all major supermarkets, banks, private &amp; govt. Schools, universities, hospitals, fitness centres, restaurants and all other services within a 2Km radius. 2 highway entrances to Katunayake and Matara, and proposed mono-rail service to Colombo within 4Km. A beautiful house away from the hustle and bustle of a chaotic, busy life.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1296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Luxury Two Story House Sale For Bokundara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1297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Wanaguru Mw, Hokandara.10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1298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2 Storied House For Sale In Pothuarawa Road, Malabe.07 Perches with Landscaped garden area.The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1299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Kahanthota Road, Malabe.07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1300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InThunadahena Road, Malabe.10.8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1301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Luxury 03 Story House Sale At Delkanda,Nugegoda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1302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22 perchesHot waterBalconiesMaids quarters2 kitchensWalk-in closetRooftop Terrace and poolFully furnishedGarage parkingAir conditioningEn suite bathroomsWalk in closetIndoor garden/JacuzziHigh-end security systemBilliard roomAccess to all amenitiesEasy access to the premises20-foot access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1303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à¶±à·’à·€à·ƒà¶šà·</w:t>
            </w:r>
            <w:proofErr w:type="gramStart"/>
            <w:r w:rsidRPr="00FB1118">
              <w:rPr>
                <w:rFonts w:ascii="Calibri" w:eastAsia="Times New Roman" w:hAnsi="Calibri" w:cs="Calibri"/>
                <w:color w:val="000000"/>
                <w:sz w:val="32"/>
                <w:szCs w:val="32"/>
                <w:lang w:eastAsia="en-GB"/>
              </w:rPr>
              <w:t>Š  à</w:t>
            </w:r>
            <w:proofErr w:type="gramEnd"/>
            <w:r w:rsidRPr="00FB1118">
              <w:rPr>
                <w:rFonts w:ascii="Calibri" w:eastAsia="Times New Roman" w:hAnsi="Calibri" w:cs="Calibri"/>
                <w:color w:val="000000"/>
                <w:sz w:val="32"/>
                <w:szCs w:val="32"/>
                <w:lang w:eastAsia="en-GB"/>
              </w:rPr>
              <w:t>·€à·’à¶šà·’à¶«à·“à¶¸à¶§ à¶</w:t>
            </w:r>
            <w:r w:rsidRPr="00FB1118">
              <w:rPr>
                <w:rFonts w:ascii="Calibri" w:eastAsia="Times New Roman" w:hAnsi="Calibri" w:cs="Calibri"/>
                <w:color w:val="000000"/>
                <w:sz w:val="32"/>
                <w:szCs w:val="32"/>
                <w:lang w:eastAsia="en-GB"/>
              </w:rPr>
              <w:softHyphen/>
              <w:t>à·’à¶¶à·š.à¶¶à·à¶°à·’à¶»à·à¶¢à·à¶»à·à¶¸ à¶¸à·à·€à¶</w:t>
            </w:r>
            <w:r w:rsidRPr="00FB1118">
              <w:rPr>
                <w:rFonts w:ascii="Calibri" w:eastAsia="Times New Roman" w:hAnsi="Calibri" w:cs="Calibri"/>
                <w:color w:val="000000"/>
                <w:sz w:val="32"/>
                <w:szCs w:val="32"/>
                <w:lang w:eastAsia="en-GB"/>
              </w:rPr>
              <w:softHyphen/>
              <w:t xml:space="preserve"> à¶¸à·à¶½à·’à¶œà·à·€à¶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 à¶šà·œà·…à¶¹-10 , à¶´à¶»à¶« à¶´à·à¶» à¶…à·…à·”à¶</w:t>
            </w:r>
            <w:r w:rsidRPr="00FB1118">
              <w:rPr>
                <w:rFonts w:ascii="Calibri" w:eastAsia="Times New Roman" w:hAnsi="Calibri" w:cs="Calibri"/>
                <w:color w:val="000000"/>
                <w:sz w:val="32"/>
                <w:szCs w:val="32"/>
                <w:lang w:eastAsia="en-GB"/>
              </w:rPr>
              <w:softHyphen/>
              <w:t>à·’à¶±à·Š à¶±à·’à¶¸à·€à·” à¶¯à·™à¶¸à·„à¶½à·Š à¶±à·’à·€à·ƒà¶šà·’  à¶…à¶‚à¶œ à·ƒà¶¸à·Šà¶´à·–à¶»à·Šà¶« à¶±à·’à·€à·ƒà¶šà·’. 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à·à¶»à·à¶¸ à¶šà·Šâ€à¶»à·“à¶©à·à¶‚à¶œà¶«à¶º à¶…à·ƒà¶½ à¶´à·à¶»à¶§ à¶¸à·”à·„à·”à¶«à¶½à· , à¶´à·Šâ€à¶»à·€à·“à¶± à¶´à·à·ƒà¶½à·Š , à¶¶à·à¶‚à¶šà·” à·†à·”à¶©à·Š à·ƒà·’à¶§à·’ à¶†à·ƒà¶±à¶ºà·š  à¶‡à¶</w:t>
            </w:r>
            <w:r w:rsidRPr="00FB1118">
              <w:rPr>
                <w:rFonts w:ascii="Calibri" w:eastAsia="Times New Roman" w:hAnsi="Calibri" w:cs="Calibri"/>
                <w:color w:val="000000"/>
                <w:sz w:val="32"/>
                <w:szCs w:val="32"/>
                <w:lang w:eastAsia="en-GB"/>
              </w:rPr>
              <w:softHyphen/>
              <w:t>.à¶”à¶¶à¶œà·š à¶¸à·”à¶¯à¶½à¶§ à·€à¶§à·’à¶±à· à¶†à¶ºà·à¶¢à¶±à¶ºà¶šà·’à¶¸à·’à¶½ à¶œà¶±à¶±à·Š à·ƒà·à¶šà¶¡à·Šà¶ à· à¶šà¶½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1304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We have luxurious specious 3 storied Brand new house for special offerâ€¦â€¦ please contact - only 45 million - negotiable4000 square feet house, 4 specious bed rooms with AC &amp; attached bath rooms. Total </w:t>
            </w:r>
            <w:r w:rsidRPr="00FB1118">
              <w:rPr>
                <w:rFonts w:ascii="Calibri" w:eastAsia="Times New Roman" w:hAnsi="Calibri" w:cs="Calibri"/>
                <w:color w:val="000000"/>
                <w:sz w:val="32"/>
                <w:szCs w:val="32"/>
                <w:lang w:eastAsia="en-GB"/>
              </w:rPr>
              <w:lastRenderedPageBreak/>
              <w:t xml:space="preserve">6 bath rooms. 20 feet wide road. You don't find a house with this features for this price. Perfect </w:t>
            </w:r>
            <w:proofErr w:type="gramStart"/>
            <w:r w:rsidRPr="00FB1118">
              <w:rPr>
                <w:rFonts w:ascii="Calibri" w:eastAsia="Times New Roman" w:hAnsi="Calibri" w:cs="Calibri"/>
                <w:color w:val="000000"/>
                <w:sz w:val="32"/>
                <w:szCs w:val="32"/>
                <w:lang w:eastAsia="en-GB"/>
              </w:rPr>
              <w:t>plan..</w:t>
            </w:r>
            <w:proofErr w:type="gramEnd"/>
            <w:r w:rsidRPr="00FB1118">
              <w:rPr>
                <w:rFonts w:ascii="Calibri" w:eastAsia="Times New Roman" w:hAnsi="Calibri" w:cs="Calibri"/>
                <w:color w:val="000000"/>
                <w:sz w:val="32"/>
                <w:szCs w:val="32"/>
                <w:lang w:eastAsia="en-GB"/>
              </w:rPr>
              <w:t xml:space="preserve"> 2 vehicles can park. Hot water with solar. Specious living &amp; dining </w:t>
            </w:r>
            <w:proofErr w:type="gramStart"/>
            <w:r w:rsidRPr="00FB1118">
              <w:rPr>
                <w:rFonts w:ascii="Calibri" w:eastAsia="Times New Roman" w:hAnsi="Calibri" w:cs="Calibri"/>
                <w:color w:val="000000"/>
                <w:sz w:val="32"/>
                <w:szCs w:val="32"/>
                <w:lang w:eastAsia="en-GB"/>
              </w:rPr>
              <w:t>areas.seperate</w:t>
            </w:r>
            <w:proofErr w:type="gramEnd"/>
            <w:r w:rsidRPr="00FB1118">
              <w:rPr>
                <w:rFonts w:ascii="Calibri" w:eastAsia="Times New Roman" w:hAnsi="Calibri" w:cs="Calibri"/>
                <w:color w:val="000000"/>
                <w:sz w:val="32"/>
                <w:szCs w:val="32"/>
                <w:lang w:eastAsia="en-GB"/>
              </w:rPr>
              <w:t xml:space="preserve"> maid rooms with bath rooms. Scenic large terrace, laundry </w:t>
            </w:r>
            <w:proofErr w:type="gramStart"/>
            <w:r w:rsidRPr="00FB1118">
              <w:rPr>
                <w:rFonts w:ascii="Calibri" w:eastAsia="Times New Roman" w:hAnsi="Calibri" w:cs="Calibri"/>
                <w:color w:val="000000"/>
                <w:sz w:val="32"/>
                <w:szCs w:val="32"/>
                <w:lang w:eastAsia="en-GB"/>
              </w:rPr>
              <w:t>room.CCTV</w:t>
            </w:r>
            <w:proofErr w:type="gramEnd"/>
            <w:r w:rsidRPr="00FB1118">
              <w:rPr>
                <w:rFonts w:ascii="Calibri" w:eastAsia="Times New Roman" w:hAnsi="Calibri" w:cs="Calibri"/>
                <w:color w:val="000000"/>
                <w:sz w:val="32"/>
                <w:szCs w:val="32"/>
                <w:lang w:eastAsia="en-GB"/>
              </w:rPr>
              <w:t xml:space="preserve">, AC, Roller gate, fully equip pantry cupboards. High quality wood for doors &amp; windows. House has constructed to the highest standard using quality </w:t>
            </w:r>
            <w:proofErr w:type="gramStart"/>
            <w:r w:rsidRPr="00FB1118">
              <w:rPr>
                <w:rFonts w:ascii="Calibri" w:eastAsia="Times New Roman" w:hAnsi="Calibri" w:cs="Calibri"/>
                <w:color w:val="000000"/>
                <w:sz w:val="32"/>
                <w:szCs w:val="32"/>
                <w:lang w:eastAsia="en-GB"/>
              </w:rPr>
              <w:t>materials.Nice</w:t>
            </w:r>
            <w:proofErr w:type="gramEnd"/>
            <w:r w:rsidRPr="00FB1118">
              <w:rPr>
                <w:rFonts w:ascii="Calibri" w:eastAsia="Times New Roman" w:hAnsi="Calibri" w:cs="Calibri"/>
                <w:color w:val="000000"/>
                <w:sz w:val="32"/>
                <w:szCs w:val="32"/>
                <w:lang w:eastAsia="en-GB"/>
              </w:rPr>
              <w:t xml:space="preserve"> garden, peaceful well secured residential area located at battaramulla just 5 minutes to the town. Very convenience to Keels/ Cargills /Laughs supermarkets and the banks &amp; light rail transport projectâ€¦..Selling at urgently..Just completed..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1305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52000000.00 LAKHSTOTAL PRICE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1306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Strongly Design </w:t>
            </w:r>
            <w:proofErr w:type="gramStart"/>
            <w:r w:rsidRPr="00FB1118">
              <w:rPr>
                <w:rFonts w:ascii="Calibri" w:eastAsia="Times New Roman" w:hAnsi="Calibri" w:cs="Calibri"/>
                <w:color w:val="000000"/>
                <w:sz w:val="32"/>
                <w:szCs w:val="32"/>
                <w:lang w:eastAsia="en-GB"/>
              </w:rPr>
              <w:t>Specious  Brand</w:t>
            </w:r>
            <w:proofErr w:type="gramEnd"/>
            <w:r w:rsidRPr="00FB1118">
              <w:rPr>
                <w:rFonts w:ascii="Calibri" w:eastAsia="Times New Roman" w:hAnsi="Calibri" w:cs="Calibri"/>
                <w:color w:val="000000"/>
                <w:sz w:val="32"/>
                <w:szCs w:val="32"/>
                <w:lang w:eastAsia="en-GB"/>
              </w:rPr>
              <w:t xml:space="preserve"> New Luxury House for Immediate Saleâ€¦.3 Rooms with 3 Bath Room 10 PerchContact  Price 98 Laks Second Block from The 162 Main Bus RoadConveniently Located in Peaceful Well Secured Residential Area Close Town Is Kesbawa .Just 50 M to Bandaragama Colombo Road .Good Crowed at Surrounding House with All Facilities. Very Convenience </w:t>
            </w:r>
            <w:proofErr w:type="gramStart"/>
            <w:r w:rsidRPr="00FB1118">
              <w:rPr>
                <w:rFonts w:ascii="Calibri" w:eastAsia="Times New Roman" w:hAnsi="Calibri" w:cs="Calibri"/>
                <w:color w:val="000000"/>
                <w:sz w:val="32"/>
                <w:szCs w:val="32"/>
                <w:lang w:eastAsia="en-GB"/>
              </w:rPr>
              <w:t>to  Supermarket</w:t>
            </w:r>
            <w:proofErr w:type="gramEnd"/>
            <w:r w:rsidRPr="00FB1118">
              <w:rPr>
                <w:rFonts w:ascii="Calibri" w:eastAsia="Times New Roman" w:hAnsi="Calibri" w:cs="Calibri"/>
                <w:color w:val="000000"/>
                <w:sz w:val="32"/>
                <w:szCs w:val="32"/>
                <w:lang w:eastAsia="en-GB"/>
              </w:rPr>
              <w:t xml:space="preserve"> and Some of The Main Towns. Selling at Urgently..Just  Completed.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1307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luxury house specious 3 storied house for special offer4 rooms with 4 bath room including branded fittings. All the bed rooms attached &amp; all </w:t>
            </w:r>
            <w:proofErr w:type="gramStart"/>
            <w:r w:rsidRPr="00FB1118">
              <w:rPr>
                <w:rFonts w:ascii="Calibri" w:eastAsia="Times New Roman" w:hAnsi="Calibri" w:cs="Calibri"/>
                <w:color w:val="000000"/>
                <w:sz w:val="32"/>
                <w:szCs w:val="32"/>
                <w:lang w:eastAsia="en-GB"/>
              </w:rPr>
              <w:t>the .</w:t>
            </w:r>
            <w:proofErr w:type="gramEnd"/>
            <w:r w:rsidRPr="00FB1118">
              <w:rPr>
                <w:rFonts w:ascii="Calibri" w:eastAsia="Times New Roman" w:hAnsi="Calibri" w:cs="Calibri"/>
                <w:color w:val="000000"/>
                <w:sz w:val="32"/>
                <w:szCs w:val="32"/>
                <w:lang w:eastAsia="en-GB"/>
              </w:rPr>
              <w:t xml:space="preserve"> CCTV with many more luxury </w:t>
            </w:r>
            <w:proofErr w:type="gramStart"/>
            <w:r w:rsidRPr="00FB1118">
              <w:rPr>
                <w:rFonts w:ascii="Calibri" w:eastAsia="Times New Roman" w:hAnsi="Calibri" w:cs="Calibri"/>
                <w:color w:val="000000"/>
                <w:sz w:val="32"/>
                <w:szCs w:val="32"/>
                <w:lang w:eastAsia="en-GB"/>
              </w:rPr>
              <w:t>features.Contact</w:t>
            </w:r>
            <w:proofErr w:type="gramEnd"/>
            <w:r w:rsidRPr="00FB1118">
              <w:rPr>
                <w:rFonts w:ascii="Calibri" w:eastAsia="Times New Roman" w:hAnsi="Calibri" w:cs="Calibri"/>
                <w:color w:val="000000"/>
                <w:sz w:val="32"/>
                <w:szCs w:val="32"/>
                <w:lang w:eastAsia="en-GB"/>
              </w:rPr>
              <w:t xml:space="preserve"> price 31.5 million.6.5 perch with wide roadclose to boralasgamuwa, &amp; 120 bus road &amp; also 119 bus road, Hose made very strongly with five star quality finish with very nice design &amp; has uses number one timber . Latest design tiles &amp; durable materials. Eye caching living </w:t>
            </w:r>
            <w:proofErr w:type="gramStart"/>
            <w:r w:rsidRPr="00FB1118">
              <w:rPr>
                <w:rFonts w:ascii="Calibri" w:eastAsia="Times New Roman" w:hAnsi="Calibri" w:cs="Calibri"/>
                <w:color w:val="000000"/>
                <w:sz w:val="32"/>
                <w:szCs w:val="32"/>
                <w:lang w:eastAsia="en-GB"/>
              </w:rPr>
              <w:t>rooms.This</w:t>
            </w:r>
            <w:proofErr w:type="gramEnd"/>
            <w:r w:rsidRPr="00FB1118">
              <w:rPr>
                <w:rFonts w:ascii="Calibri" w:eastAsia="Times New Roman" w:hAnsi="Calibri" w:cs="Calibri"/>
                <w:color w:val="000000"/>
                <w:sz w:val="32"/>
                <w:szCs w:val="32"/>
                <w:lang w:eastAsia="en-GB"/>
              </w:rPr>
              <w:t xml:space="preserve"> located at lovely place very close to the boralasgamuwa junction.two story modern house with all facilities. Conveniently peaceful well secured residential area in boralasgamuwa/maharagama. Less than 5 minutes </w:t>
            </w:r>
            <w:proofErr w:type="gramStart"/>
            <w:r w:rsidRPr="00FB1118">
              <w:rPr>
                <w:rFonts w:ascii="Calibri" w:eastAsia="Times New Roman" w:hAnsi="Calibri" w:cs="Calibri"/>
                <w:color w:val="000000"/>
                <w:sz w:val="32"/>
                <w:szCs w:val="32"/>
                <w:lang w:eastAsia="en-GB"/>
              </w:rPr>
              <w:t>to  boralasgamuwa</w:t>
            </w:r>
            <w:proofErr w:type="gramEnd"/>
            <w:r w:rsidRPr="00FB1118">
              <w:rPr>
                <w:rFonts w:ascii="Calibri" w:eastAsia="Times New Roman" w:hAnsi="Calibri" w:cs="Calibri"/>
                <w:color w:val="000000"/>
                <w:sz w:val="32"/>
                <w:szCs w:val="32"/>
                <w:lang w:eastAsia="en-GB"/>
              </w:rPr>
              <w:t xml:space="preserve">  towns &amp; Very convenience to Keels/ Cargills /Laughs supermarkets and the banks.Selling at urgently. just  completed..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1308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Three bed rooms, Royal ceramic fully tiles house. Right round green mesh with two gates. Very good surrounding and environment. Batuwandara Junction to 1.5km.</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1309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128-280 à¶´à·Šâ€à¶»à¶°à·à¶± à¶¶à·ƒà·Š à¶¸à·à¶»à·Šà¶œà¶ºà¶§ à¶šà·’ à¶¸à</w:t>
            </w:r>
            <w:proofErr w:type="gramStart"/>
            <w:r w:rsidRPr="00FB1118">
              <w:rPr>
                <w:rFonts w:ascii="Calibri" w:eastAsia="Times New Roman" w:hAnsi="Calibri" w:cs="Calibri"/>
                <w:color w:val="000000"/>
                <w:sz w:val="32"/>
                <w:szCs w:val="32"/>
                <w:lang w:eastAsia="en-GB"/>
              </w:rPr>
              <w:t>·“ 1</w:t>
            </w:r>
            <w:proofErr w:type="gramEnd"/>
            <w:r w:rsidRPr="00FB1118">
              <w:rPr>
                <w:rFonts w:ascii="Calibri" w:eastAsia="Times New Roman" w:hAnsi="Calibri" w:cs="Calibri"/>
                <w:color w:val="000000"/>
                <w:sz w:val="32"/>
                <w:szCs w:val="32"/>
                <w:lang w:eastAsia="en-GB"/>
              </w:rPr>
              <w:t xml:space="preserve"> à¶šà·Š à¶¯à·”à¶»à·’à¶±à·Š à¶´à·’à·„à·’à¶§à· à¶‡à¶</w:t>
            </w:r>
            <w:r w:rsidRPr="00FB1118">
              <w:rPr>
                <w:rFonts w:ascii="Calibri" w:eastAsia="Times New Roman" w:hAnsi="Calibri" w:cs="Calibri"/>
                <w:color w:val="000000"/>
                <w:sz w:val="32"/>
                <w:szCs w:val="32"/>
                <w:lang w:eastAsia="en-GB"/>
              </w:rPr>
              <w:softHyphen/>
              <w:t>. à·€à·’à¶¯à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¶½à·’à¶º à¶±à¶½à¶¢à¶½à¶º à·ƒà·„à·’à¶</w:t>
            </w:r>
            <w:r w:rsidRPr="00FB1118">
              <w:rPr>
                <w:rFonts w:ascii="Calibri" w:eastAsia="Times New Roman" w:hAnsi="Calibri" w:cs="Calibri"/>
                <w:color w:val="000000"/>
                <w:sz w:val="32"/>
                <w:szCs w:val="32"/>
                <w:lang w:eastAsia="en-GB"/>
              </w:rPr>
              <w:softHyphen/>
              <w:t>à¶ºà·’ .à¶šà·„à¶</w:t>
            </w:r>
            <w:r w:rsidRPr="00FB1118">
              <w:rPr>
                <w:rFonts w:ascii="Calibri" w:eastAsia="Times New Roman" w:hAnsi="Calibri" w:cs="Calibri"/>
                <w:color w:val="000000"/>
                <w:sz w:val="32"/>
                <w:szCs w:val="32"/>
                <w:lang w:eastAsia="en-GB"/>
              </w:rPr>
              <w:softHyphen/>
              <w:t xml:space="preserve">à·”à¶©à·”à·€ à¶…à¶°à·’à·€à·šà¶œà·“ à¶´à·’à·€à·’à·ƒà·”à¶¸à¶§ </w:t>
            </w:r>
            <w:r w:rsidRPr="00FB1118">
              <w:rPr>
                <w:rFonts w:ascii="Calibri" w:eastAsia="Times New Roman" w:hAnsi="Calibri" w:cs="Calibri"/>
                <w:color w:val="000000"/>
                <w:sz w:val="32"/>
                <w:szCs w:val="32"/>
                <w:lang w:eastAsia="en-GB"/>
              </w:rPr>
              <w:lastRenderedPageBreak/>
              <w:t>à¶†à·ƒà¶±à·Šà¶±à¶ºà·’. à·€à·à¶©à·’ à·€à·’à·ƒà·Šà¶</w:t>
            </w:r>
            <w:r w:rsidRPr="00FB1118">
              <w:rPr>
                <w:rFonts w:ascii="Calibri" w:eastAsia="Times New Roman" w:hAnsi="Calibri" w:cs="Calibri"/>
                <w:color w:val="000000"/>
                <w:sz w:val="32"/>
                <w:szCs w:val="32"/>
                <w:lang w:eastAsia="en-GB"/>
              </w:rPr>
              <w:softHyphen/>
              <w:t>à¶» à·ƒà¶³à·„à· à¶…à¶¸à¶</w:t>
            </w:r>
            <w:r w:rsidRPr="00FB1118">
              <w:rPr>
                <w:rFonts w:ascii="Calibri" w:eastAsia="Times New Roman" w:hAnsi="Calibri" w:cs="Calibri"/>
                <w:color w:val="000000"/>
                <w:sz w:val="32"/>
                <w:szCs w:val="32"/>
                <w:lang w:eastAsia="en-GB"/>
              </w:rPr>
              <w:softHyphen/>
              <w:t>à¶±à·Šà¶±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1310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full tailed house with car parking and all attached bathroom.., new house (100mtrs for galroad ) {38million}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1311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2storey house with car </w:t>
            </w:r>
            <w:proofErr w:type="gramStart"/>
            <w:r w:rsidRPr="00FB1118">
              <w:rPr>
                <w:rFonts w:ascii="Calibri" w:eastAsia="Times New Roman" w:hAnsi="Calibri" w:cs="Calibri"/>
                <w:color w:val="000000"/>
                <w:sz w:val="32"/>
                <w:szCs w:val="32"/>
                <w:lang w:eastAsia="en-GB"/>
              </w:rPr>
              <w:t>parking..</w:t>
            </w:r>
            <w:proofErr w:type="gramEnd"/>
            <w:r w:rsidRPr="00FB1118">
              <w:rPr>
                <w:rFonts w:ascii="Calibri" w:eastAsia="Times New Roman" w:hAnsi="Calibri" w:cs="Calibri"/>
                <w:color w:val="000000"/>
                <w:sz w:val="32"/>
                <w:szCs w:val="32"/>
                <w:lang w:eastAsia="en-GB"/>
              </w:rPr>
              <w:t xml:space="preserve"> (30million) total price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1312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15feet road with car parking and garage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1313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old house with car parking residence area..., 2.5million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1314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Bed Rooms1 BathroomSpecious Living Area. Dining AreaPantry Cupboard Finished with Teak Wood and Granite Top.Car Porch.Calm EnvironmentPlease Contact for More Details.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1315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 Our Reference No - SH 8757(Please quote this reference number when inquiring)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1316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à¶¸à·à¶½à¶¹à·š, à¶»à·œà¶¶à¶§à·Š à¶œà·”à¶«à·€à¶»à·Šà¶°à¶± à¶¸à·à·€à¶</w:t>
            </w:r>
            <w:r w:rsidRPr="00FB1118">
              <w:rPr>
                <w:rFonts w:ascii="Calibri" w:eastAsia="Times New Roman" w:hAnsi="Calibri" w:cs="Calibri"/>
                <w:color w:val="000000"/>
                <w:sz w:val="32"/>
                <w:szCs w:val="32"/>
                <w:lang w:eastAsia="en-GB"/>
              </w:rPr>
              <w:softHyphen/>
              <w:t>, à·ƒà·™à¶</w:t>
            </w:r>
            <w:r w:rsidRPr="00FB1118">
              <w:rPr>
                <w:rFonts w:ascii="Calibri" w:eastAsia="Times New Roman" w:hAnsi="Calibri" w:cs="Calibri"/>
                <w:color w:val="000000"/>
                <w:sz w:val="32"/>
                <w:szCs w:val="32"/>
                <w:lang w:eastAsia="en-GB"/>
              </w:rPr>
              <w:softHyphen/>
              <w:t>à·Šà·ƒà·’à¶»à·’ à¶¸à·à·€à¶</w:t>
            </w:r>
            <w:r w:rsidRPr="00FB1118">
              <w:rPr>
                <w:rFonts w:ascii="Calibri" w:eastAsia="Times New Roman" w:hAnsi="Calibri" w:cs="Calibri"/>
                <w:color w:val="000000"/>
                <w:sz w:val="32"/>
                <w:szCs w:val="32"/>
                <w:lang w:eastAsia="en-GB"/>
              </w:rPr>
              <w:softHyphen/>
              <w:t xml:space="preserve"> à¶´à·’à·„à·’à¶§à·’ à¶´à¶»à·Šà¶ à·ƒà·Š 7 à¶‰à¶©à¶¸ à·ƒà·„à·’à¶</w:t>
            </w:r>
            <w:r w:rsidRPr="00FB1118">
              <w:rPr>
                <w:rFonts w:ascii="Calibri" w:eastAsia="Times New Roman" w:hAnsi="Calibri" w:cs="Calibri"/>
                <w:color w:val="000000"/>
                <w:sz w:val="32"/>
                <w:szCs w:val="32"/>
                <w:lang w:eastAsia="en-GB"/>
              </w:rPr>
              <w:softHyphen/>
              <w:t xml:space="preserve"> à¶…à¶½à·”à¶</w:t>
            </w:r>
            <w:r w:rsidRPr="00FB1118">
              <w:rPr>
                <w:rFonts w:ascii="Calibri" w:eastAsia="Times New Roman" w:hAnsi="Calibri" w:cs="Calibri"/>
                <w:color w:val="000000"/>
                <w:sz w:val="32"/>
                <w:szCs w:val="32"/>
                <w:lang w:eastAsia="en-GB"/>
              </w:rPr>
              <w:softHyphen/>
              <w:t>à·’à¶±à·Š à¶‰à¶¯à·’à¶šà¶»à¶± à¶½à¶¯ à¶±à·’à·€à·ƒ à·€à·’à¶šà·’à¶«à·’à¶¸à¶§ à¶‡à¶</w:t>
            </w:r>
            <w:r w:rsidRPr="00FB1118">
              <w:rPr>
                <w:rFonts w:ascii="Calibri" w:eastAsia="Times New Roman" w:hAnsi="Calibri" w:cs="Calibri"/>
                <w:color w:val="000000"/>
                <w:sz w:val="32"/>
                <w:szCs w:val="32"/>
                <w:lang w:eastAsia="en-GB"/>
              </w:rPr>
              <w:softHyphen/>
              <w:t>.à¶±à·’à·€à·ƒ à·€à¶§à· à¶</w:t>
            </w:r>
            <w:r w:rsidRPr="00FB1118">
              <w:rPr>
                <w:rFonts w:ascii="Calibri" w:eastAsia="Times New Roman" w:hAnsi="Calibri" w:cs="Calibri"/>
                <w:color w:val="000000"/>
                <w:sz w:val="32"/>
                <w:szCs w:val="32"/>
                <w:lang w:eastAsia="en-GB"/>
              </w:rPr>
              <w:softHyphen/>
              <w:t>à·à¶´à·Šà¶´à¶º à·„à· à¶‰à¶¯à·’à¶»à·’à¶´à·ƒ à¶œà·šà¶§à·Šà¶§à·”à·€ à¶‡à¶</w:t>
            </w:r>
            <w:r w:rsidRPr="00FB1118">
              <w:rPr>
                <w:rFonts w:ascii="Calibri" w:eastAsia="Times New Roman" w:hAnsi="Calibri" w:cs="Calibri"/>
                <w:color w:val="000000"/>
                <w:sz w:val="32"/>
                <w:szCs w:val="32"/>
                <w:lang w:eastAsia="en-GB"/>
              </w:rPr>
              <w:softHyphen/>
              <w:t>.à¶‰à¶©à¶¸ à¶´à¶»à·Šà¶ à·ƒà·Š 07à¶šà·à¶¸à¶» 03à¶±à·à¶± à¶šà·à¶¸à¶» 02à¶¸à·à·…â£à¶¹à·š à¶±à¶œà¶»à¶ºà¶§ à¶šà·’. à¶¸à</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 1.5</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1317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17P &amp; Modern Two Story House Sale For Maththegoda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1318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4 Story House Quick Sale at Chapel Lane Nugegoda.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1319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Lake Crescent New House For Sale Dehiwala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1320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storey Brand New 8P House For Sale in maharagama twon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1321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Just 250m to Malabe town, Food outlets, Schools, </w:t>
            </w:r>
            <w:proofErr w:type="gramStart"/>
            <w:r w:rsidRPr="00FB1118">
              <w:rPr>
                <w:rFonts w:ascii="Calibri" w:eastAsia="Times New Roman" w:hAnsi="Calibri" w:cs="Calibri"/>
                <w:color w:val="000000"/>
                <w:sz w:val="32"/>
                <w:szCs w:val="32"/>
                <w:lang w:eastAsia="en-GB"/>
              </w:rPr>
              <w:t>Campuses,Cinemas</w:t>
            </w:r>
            <w:proofErr w:type="gramEnd"/>
            <w:r w:rsidRPr="00FB1118">
              <w:rPr>
                <w:rFonts w:ascii="Calibri" w:eastAsia="Times New Roman" w:hAnsi="Calibri" w:cs="Calibri"/>
                <w:color w:val="000000"/>
                <w:sz w:val="32"/>
                <w:szCs w:val="32"/>
                <w:lang w:eastAsia="en-GB"/>
              </w:rPr>
              <w:t xml:space="preserve">, Fuel stations, Banks, Shopping malls, Main bus stand, and many more in your fingertips. Calm and best residential area in Malabe. Respectable neighborhood. The house </w:t>
            </w:r>
            <w:proofErr w:type="gramStart"/>
            <w:r w:rsidRPr="00FB1118">
              <w:rPr>
                <w:rFonts w:ascii="Calibri" w:eastAsia="Times New Roman" w:hAnsi="Calibri" w:cs="Calibri"/>
                <w:color w:val="000000"/>
                <w:sz w:val="32"/>
                <w:szCs w:val="32"/>
                <w:lang w:eastAsia="en-GB"/>
              </w:rPr>
              <w:t>consist</w:t>
            </w:r>
            <w:proofErr w:type="gramEnd"/>
            <w:r w:rsidRPr="00FB1118">
              <w:rPr>
                <w:rFonts w:ascii="Calibri" w:eastAsia="Times New Roman" w:hAnsi="Calibri" w:cs="Calibri"/>
                <w:color w:val="000000"/>
                <w:sz w:val="32"/>
                <w:szCs w:val="32"/>
                <w:lang w:eastAsia="en-GB"/>
              </w:rPr>
              <w:t xml:space="preserve"> with Solar power hot water for all bath rooms, kitchen and pantry, 3 phase electricity, AC rooms, Large living area with balcony, Large dining area with pantry, Kitchen with Pantry cupboards, Roof top, Servant room and bath room, Overhead tank, Inside parking for 2 vehicles. Front and back garden area. Bricks </w:t>
            </w:r>
            <w:r w:rsidRPr="00FB1118">
              <w:rPr>
                <w:rFonts w:ascii="Calibri" w:eastAsia="Times New Roman" w:hAnsi="Calibri" w:cs="Calibri"/>
                <w:color w:val="000000"/>
                <w:sz w:val="32"/>
                <w:szCs w:val="32"/>
                <w:lang w:eastAsia="en-GB"/>
              </w:rPr>
              <w:lastRenderedPageBreak/>
              <w:t>wall. Remote gate.BERYL will provide you personalized, trust worthy service at all the time.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1322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house5 bed rooms2 bathrooms1 pantry1 kitchenoffice roomshine room with roof toptwo vehicle parking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1323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6.80 PERCHES BRAND NEW 2 STORIED ARCHITECT DESIGN LUXURY FOR SALE CLOSE TO KALUBOVILA HOSPITAL, WITH ALL FACILITIES, SUPER MARKET'S, SHOPPING MALLS </w:t>
            </w:r>
            <w:proofErr w:type="gramStart"/>
            <w:r w:rsidRPr="00FB1118">
              <w:rPr>
                <w:rFonts w:ascii="Calibri" w:eastAsia="Times New Roman" w:hAnsi="Calibri" w:cs="Calibri"/>
                <w:color w:val="000000"/>
                <w:sz w:val="32"/>
                <w:szCs w:val="32"/>
                <w:lang w:eastAsia="en-GB"/>
              </w:rPr>
              <w:t>( KOHUWALA</w:t>
            </w:r>
            <w:proofErr w:type="gramEnd"/>
            <w:r w:rsidRPr="00FB1118">
              <w:rPr>
                <w:rFonts w:ascii="Calibri" w:eastAsia="Times New Roman" w:hAnsi="Calibri" w:cs="Calibri"/>
                <w:color w:val="000000"/>
                <w:sz w:val="32"/>
                <w:szCs w:val="32"/>
                <w:lang w:eastAsia="en-GB"/>
              </w:rPr>
              <w:t xml:space="preserve"> AND NUGEGODA ) 10 MINUTES DRIVE,  10 MINUTES DRIVE TO DEHIWALA JUNCTION AND HILL, BANK'S GOVERNMENT AND INTERNATIONAL SCHOOLS, RESTAURANT, 25 MINUTES DRIVE TO HIGHWAY.  ECT........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1324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STORY HOURES  3 UNIT CAR PARKING 20 FEET ROAD 176 BUS 300M AGENT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1325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7 PERCHES 2 STORIED BRAND NEW ARCHITECT DESIGNS LUXURY HOUSE IN DEHIWALA CLOSE TO KALUBOVILA HOSPITAL, WITH ALL FACILITIES. SUPPER MARKETS, SHOPPING MALLS, ( KOHUWALA AND NUGEGODA ) 10 MINUTES DRIVE, INTERNATIONAL AND GOVERNMENT SCHOOLS, RESTAURANT, BANKS, 10 MINUTES DRIVE TO DEHIWALA JUNCTION AND HILL, 25 MINUTES DRIVE TO HIGHWAY ECT......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1326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Storey House For Sale in Piriwena Road Boralesgamuwa -----------Located just 600meters from the Main and is in a Highly Residential area in Boralesgamuwa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1327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300m  (296) bus route  kottawa   piliyandala @  2â€¢5km   kottawa @  3â€¢5km  pannipitiya darmapala maha vidyala @  5km   maharagama @  4â€¢5km  piliyandala @  4  bedrooms @  4  bathrooms @  large living area and dining area @  fully complete pantry wi</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1328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4 years old house full finish with two car can park 2 fully a/c with living room as well cctv camara for more infomation plz call</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1329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Clear documents.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1330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Story House Quick Sale at Madiwela Road, Ebuldeniya.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1331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Story House Quick Sale at Madiwela Road, Ebuldeniya.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1332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 Story House for Sale in Piliyandala twon. 1.5 Km to Piliyandala  junctionHouse area -2650sqft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1333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  300m  kottawa   piliyandala  (296) bus route #  2â€¢5 km  kottawa #  3km   pannipitiya   darmapala   maha vidyala #  4â€¢ 5km  piliyandala # 5km  maharagama #  4  bedrooms #  4  bathrooms #  large living area and dining area #  fully complete pantry  with gas cooker #  large  TV  </w:t>
            </w:r>
            <w:r w:rsidRPr="00FB1118">
              <w:rPr>
                <w:rFonts w:ascii="Calibri" w:eastAsia="Times New Roman" w:hAnsi="Calibri" w:cs="Calibri"/>
                <w:color w:val="000000"/>
                <w:sz w:val="32"/>
                <w:szCs w:val="32"/>
                <w:lang w:eastAsia="en-GB"/>
              </w:rPr>
              <w:lastRenderedPageBreak/>
              <w:t>lobby #  fully tiled # large   roof terrace #  balcony #  Ac#  Cctv # hot water #  surrounding wall and roller gate #  very   beautiful    garden # 4  vehicle parking area #  10  perched #  3600  sqpt #  better environment #  no brokers please #  only genuine buyers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1334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This House is located 500meters to  Dehiwala Road pepiliyana 2Story Separate entrance House For Sale in Pepiliyana --------------------------------------------4Bed rooms 2Attached Bathroom01 common Bathrooms Servant toiletBalcony Gym roomDining and leavingPantry &amp; KitchenParking for 3vehiclesseparate entrance  first floor.</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1335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This brand new two storied house for sale in highly residential neighborhood nearby Authurugiriya city with 500m to main bus road. 1. Facilities: 4 bedrooms and 2 bathrooms; large living room; TV </w:t>
            </w:r>
            <w:proofErr w:type="gramStart"/>
            <w:r w:rsidRPr="00FB1118">
              <w:rPr>
                <w:rFonts w:ascii="Calibri" w:eastAsia="Times New Roman" w:hAnsi="Calibri" w:cs="Calibri"/>
                <w:color w:val="000000"/>
                <w:sz w:val="32"/>
                <w:szCs w:val="32"/>
                <w:lang w:eastAsia="en-GB"/>
              </w:rPr>
              <w:t>lobby ;</w:t>
            </w:r>
            <w:proofErr w:type="gramEnd"/>
            <w:r w:rsidRPr="00FB1118">
              <w:rPr>
                <w:rFonts w:ascii="Calibri" w:eastAsia="Times New Roman" w:hAnsi="Calibri" w:cs="Calibri"/>
                <w:color w:val="000000"/>
                <w:sz w:val="32"/>
                <w:szCs w:val="32"/>
                <w:lang w:eastAsia="en-GB"/>
              </w:rPr>
              <w:t xml:space="preserve"> pantry; brick wall built; Servant bathroom; fully tiled ; finishing roof; hot water.2. House is fully secured by high protective wall and roller gate.3. House is directly facing to a 15 feet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1336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à¶´à¶»à·Šà¶ à·ƒà·Š 6.5 à¶‰à¶©à¶¸à¶</w:t>
            </w:r>
            <w:r w:rsidRPr="00FB1118">
              <w:rPr>
                <w:rFonts w:ascii="Calibri" w:eastAsia="Times New Roman" w:hAnsi="Calibri" w:cs="Calibri"/>
                <w:color w:val="000000"/>
                <w:sz w:val="32"/>
                <w:szCs w:val="32"/>
                <w:lang w:eastAsia="en-GB"/>
              </w:rPr>
              <w:softHyphen/>
              <w:t>à·”à¶½ à¶±à·’à·€à·à·ƒ 2 à¶‡à¶</w:t>
            </w:r>
            <w:r w:rsidRPr="00FB1118">
              <w:rPr>
                <w:rFonts w:ascii="Calibri" w:eastAsia="Times New Roman" w:hAnsi="Calibri" w:cs="Calibri"/>
                <w:color w:val="000000"/>
                <w:sz w:val="32"/>
                <w:szCs w:val="32"/>
                <w:lang w:eastAsia="en-GB"/>
              </w:rPr>
              <w:softHyphen/>
              <w:t>.à¶‘à¶šà·Šâ€Œ à¶±à·’à·€à·ƒà¶š à¶šà·à¶¸à¶» 2à¶šà·Š  à·ƒà·„  à¶¶à·à¶</w:t>
            </w:r>
            <w:r w:rsidRPr="00FB1118">
              <w:rPr>
                <w:rFonts w:ascii="Calibri" w:eastAsia="Times New Roman" w:hAnsi="Calibri" w:cs="Calibri"/>
                <w:color w:val="000000"/>
                <w:sz w:val="32"/>
                <w:szCs w:val="32"/>
                <w:lang w:eastAsia="en-GB"/>
              </w:rPr>
              <w:softHyphen/>
              <w:t>à·Šà¶»à·–à¶¸à·Š 1 à·ƒà·„ à¶šà·”à·ƒà·Šà·ƒà·’à¶º à·ƒà·„ à·ƒà·à¶½à¶ºà¶šà·Š à¶‡à¶</w:t>
            </w:r>
            <w:r w:rsidRPr="00FB1118">
              <w:rPr>
                <w:rFonts w:ascii="Calibri" w:eastAsia="Times New Roman" w:hAnsi="Calibri" w:cs="Calibri"/>
                <w:color w:val="000000"/>
                <w:sz w:val="32"/>
                <w:szCs w:val="32"/>
                <w:lang w:eastAsia="en-GB"/>
              </w:rPr>
              <w:softHyphen/>
              <w:t>.à¶…à¶±à·™à¶šà·Š à¶±à·’à·€à·ƒà·š à¶šà·à¶¸à¶»  1à¶šà·Š  à·ƒà·„ à¶¶à·à¶</w:t>
            </w:r>
            <w:r w:rsidRPr="00FB1118">
              <w:rPr>
                <w:rFonts w:ascii="Calibri" w:eastAsia="Times New Roman" w:hAnsi="Calibri" w:cs="Calibri"/>
                <w:color w:val="000000"/>
                <w:sz w:val="32"/>
                <w:szCs w:val="32"/>
                <w:lang w:eastAsia="en-GB"/>
              </w:rPr>
              <w:softHyphen/>
              <w:t>à·Šà¶»à·–à¶¸à·Š 1 à·ƒà·„ à¶šà·”à·ƒà·Šà·ƒà·’à¶º à·ƒà·„ à·ƒà·à¶½à¶ºà¶šà·Š à¶‡à¶</w:t>
            </w:r>
            <w:r w:rsidRPr="00FB1118">
              <w:rPr>
                <w:rFonts w:ascii="Calibri" w:eastAsia="Times New Roman" w:hAnsi="Calibri" w:cs="Calibri"/>
                <w:color w:val="000000"/>
                <w:sz w:val="32"/>
                <w:szCs w:val="32"/>
                <w:lang w:eastAsia="en-GB"/>
              </w:rPr>
              <w:softHyphen/>
              <w:t>.à¶±à·’à·€à·à·ƒ à¶¯à·™à¶šà¶¸ à¶½à¶šà·Šà·‚ 45à¶ºà·’ à·„à·à¶¸à·à¶œà¶¸ à¶±à¶œà¶»à¶ºà¶§ 1à¶‰à¶</w:t>
            </w:r>
            <w:r w:rsidRPr="00FB1118">
              <w:rPr>
                <w:rFonts w:ascii="Calibri" w:eastAsia="Times New Roman" w:hAnsi="Calibri" w:cs="Calibri"/>
                <w:color w:val="000000"/>
                <w:sz w:val="32"/>
                <w:szCs w:val="32"/>
                <w:lang w:eastAsia="en-GB"/>
              </w:rPr>
              <w:softHyphen/>
              <w:t>à· à¶‰à¶šà·Šà¶¸à¶±à·’à¶±à·Š à·€à·’à¶šà·’à¶±à·“à¶¸à¶§ à¶‡à¶</w:t>
            </w:r>
            <w:r w:rsidRPr="00FB1118">
              <w:rPr>
                <w:rFonts w:ascii="Calibri" w:eastAsia="Times New Roman" w:hAnsi="Calibri" w:cs="Calibri"/>
                <w:color w:val="000000"/>
                <w:sz w:val="32"/>
                <w:szCs w:val="32"/>
                <w:lang w:eastAsia="en-GB"/>
              </w:rPr>
              <w:softHyphen/>
              <w: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1337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Old House for sale or rentIn the opposite direction to the Folk Arts Center70m to parliament road300m pelawatta junction --------------------------------------à¶¶à¶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à¶»à¶¸à·”à¶½à·Šà¶½ à¶´à·à¶½à·€à¶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 à¶¢à¶±à¶šà¶½à· à¶šà·šà¶±à·Šà¶¯à·Šâ€à¶»à¶º à¶‰à¶¯à·’à¶»à·’à¶´à·’à¶§ à¶´à·à¶»à¶«à·’ à¶±à·’à·€à·ƒà¶šà·Š à·ƒà¶¸à¶œ à¶‰à¶©à¶¸ à·€à·’à¶šà·’à¶«à·“à¶¸à¶§ à·„à· à¶šà·”à¶½à·’à¶ºà¶§ à¶±à·’à·€à·ƒà·š à¶šà·à¶¸à¶» 11à¶ºà·’ (à¶ºà·à¶¶à¶¯ à¶±à·à¶±à¶šà·à¶¸à¶» 10)à¶´à¶»à·Šà¶ à·ƒà·Š 13à¶ºà·’à¶´à·à¶»à·Šà¶½à·’à¶¸à·šà¶±à·Šà¶</w:t>
            </w:r>
            <w:r w:rsidRPr="00FB1118">
              <w:rPr>
                <w:rFonts w:ascii="Calibri" w:eastAsia="Times New Roman" w:hAnsi="Calibri" w:cs="Calibri"/>
                <w:color w:val="000000"/>
                <w:sz w:val="32"/>
                <w:szCs w:val="32"/>
                <w:lang w:eastAsia="en-GB"/>
              </w:rPr>
              <w:softHyphen/>
              <w:t>à·” à¶´à·à¶»à¶§ à¶¸à·“à¶§à¶»à·Š 70à¶ºà·’à¶´à·à¶½à·€à¶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 à·„à¶‚à¶¯à·’à¶ºà¶§ à¶¸à·“à¶§à¶»à·Š 300à¶¶à·à¶‚à¶šà·”,à¶‡à·€à·’à¶¯à·’à¶± à¶¸à¶±à·Šà¶</w:t>
            </w:r>
            <w:r w:rsidRPr="00FB1118">
              <w:rPr>
                <w:rFonts w:ascii="Calibri" w:eastAsia="Times New Roman" w:hAnsi="Calibri" w:cs="Calibri"/>
                <w:color w:val="000000"/>
                <w:sz w:val="32"/>
                <w:szCs w:val="32"/>
                <w:lang w:eastAsia="en-GB"/>
              </w:rPr>
              <w:softHyphen/>
              <w:t>à·“à¶»à·”,à¶´à·à·ƒà¶½,à¶»à·à·„à¶½à·Š,à·ƒà·”à¶´à·’à¶»à·’ à·€à·™à·…à·™à¶³à·ƒà¶½à·Š à¶‡à¶</w:t>
            </w:r>
            <w:r w:rsidRPr="00FB1118">
              <w:rPr>
                <w:rFonts w:ascii="Calibri" w:eastAsia="Times New Roman" w:hAnsi="Calibri" w:cs="Calibri"/>
                <w:color w:val="000000"/>
                <w:sz w:val="32"/>
                <w:szCs w:val="32"/>
                <w:lang w:eastAsia="en-GB"/>
              </w:rPr>
              <w:softHyphen/>
              <w:t>à·”à·…à·” à·ƒà·’à¶ºà¶½à·” à¶´à·„à·ƒà·”à¶šà¶¸à·Š à·ƒà¶¸à¶Ÿ à¶†à¶ºà·à¶¢à¶±à¶ºà¶šà¶§ à¶šà¶¯à·’à¶¸ à¶‰à¶©à¶¸à¶šà·’.à¶œà·™à·ƒà·Šà¶§à·Š à·„à·€à·”à·ƒà·Š à·„à· à·€à·’à¶ºà·à¶´à·à¶»à·’à¶š à¶šà¶§à¶ºà·”à¶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à¶šà¶§ </w:t>
            </w:r>
            <w:r w:rsidRPr="00FB1118">
              <w:rPr>
                <w:rFonts w:ascii="Calibri" w:eastAsia="Times New Roman" w:hAnsi="Calibri" w:cs="Calibri"/>
                <w:color w:val="000000"/>
                <w:sz w:val="32"/>
                <w:szCs w:val="32"/>
                <w:lang w:eastAsia="en-GB"/>
              </w:rPr>
              <w:lastRenderedPageBreak/>
              <w:t>à·ƒà·”à¶¯à·”à·ƒà·”à¶ºà·’.à¶½à¶šà·Šâ€à·‚ 500/=à¶ºà·’à¶¸à·à·ƒà·’à¶š à¶šà·”à¶½à·’à¶º à¶½à¶šà·Šâ€à·‚ 2/=à¶ºà·’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1338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story house for rent in raththanapitiya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1339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Kamara 4,thanimahal niwasa,adi20 para,Maharagamata 2km,Bokundarata 2km,arawwala pasala asala.Mila kathakaragatha haka,call for  more details.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1340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28500000.00Negotiable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1341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Recently build fully tiled two story house for sale in 24 hour security zone in Millennium city, AthurugiriyaOne km for Athurugiriya townTwo km for southern highway entranceClose to Malabe SLIIT, CINEC campus, Horizan international schoolLarge green pocket available in front of the houseHighly residential area6 bedroom4 Bathroom ( 3 wired for hot water)Living area, Dining and TV lobby2 verandaCar porch ( 2 vehicles can be parked)2 pantries ( upper floor &amp; ground floor)Wet kitchenStore room/ servant room,  servant toilet2 overhead water tanks2 electricity metersSeparate entrance from outside for upper floor available from car poach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1342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for sale in Nugegoda Maddumagewatta Housing Scheme.* 5 minutes away from from Nugegoda junction* Main hall with sitting area* Dining hall with Pantry* Kitchen * 3 Bedrooms :  One Master Bed room with attached bathroom  with hot water shower &amp; AC  Two Bed rooms ( 1 with AC ) with 1 common bathroom , hot water shower*  One Servant bathroom* Three phase power supply * Celling Fans , good electrical fittings* Big Garage small Garden spaceTotal square ft : 1800Price : 265 Lakhs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1343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For Sale In Gamunupura, Kaduwela.07 Perches , Landscaped garden area ( 2 Year Used House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1344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 .millionBreand new house for sale 2 vehicle parking space 100 miter piliyandala makandana bus rd700 miter bandaragama Colombo bus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1345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house (4500 Sq ft). in Colombo - 15 (Centre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1346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OWNER MIGRATING 2 Units House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1347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beautiful house available for sale in a prominent residential area in dehiwala.3bedrooms with attachbathrooms Servent room also walking distance to zooMore details contact us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1348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2205 Square Feet built with red Brick2 Story House fully tiled3 BedroomFitted Kitchen2 Bathroom - 2 Space Car Park with roller GateSpacious dinning room Sitting areaLiving roomServant ToiletStore RoomLandscaped Garden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1349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house for sale in Homagama magammana. 200m to main road.2km to homagama </w:t>
            </w:r>
            <w:proofErr w:type="gramStart"/>
            <w:r w:rsidRPr="00FB1118">
              <w:rPr>
                <w:rFonts w:ascii="Calibri" w:eastAsia="Times New Roman" w:hAnsi="Calibri" w:cs="Calibri"/>
                <w:color w:val="000000"/>
                <w:sz w:val="32"/>
                <w:szCs w:val="32"/>
                <w:lang w:eastAsia="en-GB"/>
              </w:rPr>
              <w:t>town( highlevel</w:t>
            </w:r>
            <w:proofErr w:type="gramEnd"/>
            <w:r w:rsidRPr="00FB1118">
              <w:rPr>
                <w:rFonts w:ascii="Calibri" w:eastAsia="Times New Roman" w:hAnsi="Calibri" w:cs="Calibri"/>
                <w:color w:val="000000"/>
                <w:sz w:val="32"/>
                <w:szCs w:val="32"/>
                <w:lang w:eastAsia="en-GB"/>
              </w:rPr>
              <w:t xml:space="preserve">). 3km to highway </w:t>
            </w:r>
            <w:proofErr w:type="gramStart"/>
            <w:r w:rsidRPr="00FB1118">
              <w:rPr>
                <w:rFonts w:ascii="Calibri" w:eastAsia="Times New Roman" w:hAnsi="Calibri" w:cs="Calibri"/>
                <w:color w:val="000000"/>
                <w:sz w:val="32"/>
                <w:szCs w:val="32"/>
                <w:lang w:eastAsia="en-GB"/>
              </w:rPr>
              <w:t>entrance .</w:t>
            </w:r>
            <w:proofErr w:type="gramEnd"/>
            <w:r w:rsidRPr="00FB1118">
              <w:rPr>
                <w:rFonts w:ascii="Calibri" w:eastAsia="Times New Roman" w:hAnsi="Calibri" w:cs="Calibri"/>
                <w:color w:val="000000"/>
                <w:sz w:val="32"/>
                <w:szCs w:val="32"/>
                <w:lang w:eastAsia="en-GB"/>
              </w:rPr>
              <w:t xml:space="preserve"> 200m to food city. 1km to mahinda rajapaksha ground. 3 bed rooms and 3 </w:t>
            </w:r>
            <w:proofErr w:type="gramStart"/>
            <w:r w:rsidRPr="00FB1118">
              <w:rPr>
                <w:rFonts w:ascii="Calibri" w:eastAsia="Times New Roman" w:hAnsi="Calibri" w:cs="Calibri"/>
                <w:color w:val="000000"/>
                <w:sz w:val="32"/>
                <w:szCs w:val="32"/>
                <w:lang w:eastAsia="en-GB"/>
              </w:rPr>
              <w:t>bathrooms .</w:t>
            </w:r>
            <w:proofErr w:type="gramEnd"/>
            <w:r w:rsidRPr="00FB1118">
              <w:rPr>
                <w:rFonts w:ascii="Calibri" w:eastAsia="Times New Roman" w:hAnsi="Calibri" w:cs="Calibri"/>
                <w:color w:val="000000"/>
                <w:sz w:val="32"/>
                <w:szCs w:val="32"/>
                <w:lang w:eastAsia="en-GB"/>
              </w:rPr>
              <w:t xml:space="preserve"> Fully tiled. Completed </w:t>
            </w:r>
            <w:proofErr w:type="gramStart"/>
            <w:r w:rsidRPr="00FB1118">
              <w:rPr>
                <w:rFonts w:ascii="Calibri" w:eastAsia="Times New Roman" w:hAnsi="Calibri" w:cs="Calibri"/>
                <w:color w:val="000000"/>
                <w:sz w:val="32"/>
                <w:szCs w:val="32"/>
                <w:lang w:eastAsia="en-GB"/>
              </w:rPr>
              <w:t>pantry.Resident</w:t>
            </w:r>
            <w:proofErr w:type="gramEnd"/>
            <w:r w:rsidRPr="00FB1118">
              <w:rPr>
                <w:rFonts w:ascii="Calibri" w:eastAsia="Times New Roman" w:hAnsi="Calibri" w:cs="Calibri"/>
                <w:color w:val="000000"/>
                <w:sz w:val="32"/>
                <w:szCs w:val="32"/>
                <w:lang w:eastAsia="en-GB"/>
              </w:rPr>
              <w:t xml:space="preserve"> area. 20 ft road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1350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Bed Rooms 7.5 Perches Cll à¶šà¶»à¶½à· à·€à·’à·ƒà·Šà¶</w:t>
            </w:r>
            <w:r w:rsidRPr="00FB1118">
              <w:rPr>
                <w:rFonts w:ascii="Calibri" w:eastAsia="Times New Roman" w:hAnsi="Calibri" w:cs="Calibri"/>
                <w:color w:val="000000"/>
                <w:sz w:val="32"/>
                <w:szCs w:val="32"/>
                <w:lang w:eastAsia="en-GB"/>
              </w:rPr>
              <w:softHyphen/>
              <w:t xml:space="preserve">à¶» à¶¯à·à¶± à¶œà¶±à·Šà¶±.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1351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MODERN HOUSE SALE AT EMBULDENEYA NUGEGODA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1352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story Brand new house,2 Bed rooms (1 Large room &amp; small room),1 Bath room,Kitchen with pantry,Tiled floor &amp; Roof ceiling,Behind Noorania Muslim mosque,15 ft road facing,1 km to Wallampitiya Junction,2 km to IDH Junction ,1 km to Kolonnawa Junction,Clear Title,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1353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MAHARAGAMA8 PERCHESHighly residential area and very calm surrounding.       For Quickly Sell</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1354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Three Storied House For Sale In Malabe Road, Athurugiriya.10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1355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1356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à¶¸à·à¶½à¶¹à·š à¶…à¶»à¶‚à¶œà¶½ à¶šà·„à¶±à·Šà¶</w:t>
            </w:r>
            <w:r w:rsidRPr="00FB1118">
              <w:rPr>
                <w:rFonts w:ascii="Calibri" w:eastAsia="Times New Roman" w:hAnsi="Calibri" w:cs="Calibri"/>
                <w:color w:val="000000"/>
                <w:sz w:val="32"/>
                <w:szCs w:val="32"/>
                <w:lang w:eastAsia="en-GB"/>
              </w:rPr>
              <w:softHyphen/>
              <w:t>à·œà¶§ à¶´à·à¶» à¶‰à·ƒà·”à¶»à·” à¶¸à·à·€à¶</w:t>
            </w:r>
            <w:r w:rsidRPr="00FB1118">
              <w:rPr>
                <w:rFonts w:ascii="Calibri" w:eastAsia="Times New Roman" w:hAnsi="Calibri" w:cs="Calibri"/>
                <w:color w:val="000000"/>
                <w:sz w:val="32"/>
                <w:szCs w:val="32"/>
                <w:lang w:eastAsia="en-GB"/>
              </w:rPr>
              <w:softHyphen/>
              <w:t>à·š à¶´à¶»à·Šà¶ à·ƒà·Š 5 à¶š à·€à¶§à¶</w:t>
            </w:r>
            <w:r w:rsidRPr="00FB1118">
              <w:rPr>
                <w:rFonts w:ascii="Calibri" w:eastAsia="Times New Roman" w:hAnsi="Calibri" w:cs="Calibri"/>
                <w:color w:val="000000"/>
                <w:sz w:val="32"/>
                <w:szCs w:val="32"/>
                <w:lang w:eastAsia="en-GB"/>
              </w:rPr>
              <w:softHyphen/>
              <w:t>à·à¶´à·Šà¶´ à·ƒà·„à·’à¶</w:t>
            </w:r>
            <w:r w:rsidRPr="00FB1118">
              <w:rPr>
                <w:rFonts w:ascii="Calibri" w:eastAsia="Times New Roman" w:hAnsi="Calibri" w:cs="Calibri"/>
                <w:color w:val="000000"/>
                <w:sz w:val="32"/>
                <w:szCs w:val="32"/>
                <w:lang w:eastAsia="en-GB"/>
              </w:rPr>
              <w:softHyphen/>
              <w:t xml:space="preserve"> à·ƒà·’à¶ºà¶½à·”à¶¸ à¶´à·„à·ƒà·”à¶šà¶¸à·Š à·ƒà¶´à·’à¶»à·’ à¶±à·’à·€à·ƒ à¶…à¶°à·’à·€à·šà¶œà·“ à¶¸à·à¶»à·Šà¶œà¶ºà·š à¶…à¶</w:t>
            </w:r>
            <w:r w:rsidRPr="00FB1118">
              <w:rPr>
                <w:rFonts w:ascii="Calibri" w:eastAsia="Times New Roman" w:hAnsi="Calibri" w:cs="Calibri"/>
                <w:color w:val="000000"/>
                <w:sz w:val="32"/>
                <w:szCs w:val="32"/>
                <w:lang w:eastAsia="en-GB"/>
              </w:rPr>
              <w:softHyphen/>
              <w:t>à·”à¶»à·”à¶œà·’à¶»à·’à¶º à¶´à·’à·€à·’à·ƒà·”à¶¸à¶§ à·€à·’à¶±à·à¶©à·’ 20à¶±à·Š à·…à¶œà· à·€à·’à¶º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1357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30000000.00Negotiable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1358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Kesbawa6.2P4 Rooms2 Bath Rooms1930 SqftA/C, Hot Water and CCTVRs.18,500,000/=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1359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Wenivelkola,School Road, 1.5 Km Horana Colombo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1360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Halfly Built Two Story House for Sale in Nawagamuwa.1km from Nawagamuwa Dewalaya Junction.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1361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5 BedRooms. 4 bathrooms (2 attached). servent bathroom and servent bedroom# Tv lobby, dining </w:t>
            </w:r>
            <w:proofErr w:type="gramStart"/>
            <w:r w:rsidRPr="00FB1118">
              <w:rPr>
                <w:rFonts w:ascii="Calibri" w:eastAsia="Times New Roman" w:hAnsi="Calibri" w:cs="Calibri"/>
                <w:color w:val="000000"/>
                <w:sz w:val="32"/>
                <w:szCs w:val="32"/>
                <w:lang w:eastAsia="en-GB"/>
              </w:rPr>
              <w:t>hall,Beautiful</w:t>
            </w:r>
            <w:proofErr w:type="gramEnd"/>
            <w:r w:rsidRPr="00FB1118">
              <w:rPr>
                <w:rFonts w:ascii="Calibri" w:eastAsia="Times New Roman" w:hAnsi="Calibri" w:cs="Calibri"/>
                <w:color w:val="000000"/>
                <w:sz w:val="32"/>
                <w:szCs w:val="32"/>
                <w:lang w:eastAsia="en-GB"/>
              </w:rPr>
              <w:t xml:space="preserve"> modern kitchen, Pantry cupboards. Solar hot </w:t>
            </w:r>
            <w:proofErr w:type="gramStart"/>
            <w:r w:rsidRPr="00FB1118">
              <w:rPr>
                <w:rFonts w:ascii="Calibri" w:eastAsia="Times New Roman" w:hAnsi="Calibri" w:cs="Calibri"/>
                <w:color w:val="000000"/>
                <w:sz w:val="32"/>
                <w:szCs w:val="32"/>
                <w:lang w:eastAsia="en-GB"/>
              </w:rPr>
              <w:t>water,cctv</w:t>
            </w:r>
            <w:proofErr w:type="gramEnd"/>
            <w:r w:rsidRPr="00FB1118">
              <w:rPr>
                <w:rFonts w:ascii="Calibri" w:eastAsia="Times New Roman" w:hAnsi="Calibri" w:cs="Calibri"/>
                <w:color w:val="000000"/>
                <w:sz w:val="32"/>
                <w:szCs w:val="32"/>
                <w:lang w:eastAsia="en-GB"/>
              </w:rPr>
              <w:t>, roller gate,# 3 Veranda, Landscaped Garden. Open concept. # vehicles parking space is 1 or 2, tow roller shutter. # 1500 sqft roof top, aluminum sliding windows # doors Genuine wood teak # 1. 3 km to maharagama # 500 meters to Navinna. # 20 meters to Polwaththa rd# Face to 20 feet carpet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1362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07 Bedrooms 02 Bathrooms Large Living RoomDining / Kitchen with Pantry Cupboard Beautifully Garden 7 Vehicles Parking Space Approved DocumentsRoller GateBounded Beautiful Faddy Field Water/ Electricity/ Telephone Highly Residential Area1 km to Main Road1.5 km to Athurugiriya Police Station 2.4 km to Athurugiriya Junction 3.1 km to Habarakada Junction 3.6 km to Athurugiriya Highway   Entrance Price 20.2M</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1363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02 Kitchen 04 Balcony  (Front and Behind)Dining rooms Stores roomHot water CCTV Camara Full safety place Flooding does not take place 50 miter for Town 10 miter for main road And lot of others facilities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1364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100m to Colombo Horana bus route200m to Boralesgamuwa Junction2 bed rooms courtyard kitchen dinning living area , part completed house ( 3 story structure )Titanium flooring , car park</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1365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Ultra modern super luxury house in borelesgamuwa--------------600m to Borelesgamuwa  Junction 200 meters to Maharagama Road House Made By Bricks Wall(High Standard) 3phase ElectricitySpecious and stunning roof top terrace and lobby   Roller shutterGarden CCTVSolar Hot Water Servant Room Servant Bath Room Parking facility available For 4 Vehicle All amenites areas are nearby Attached bathrooms Living, Dining, Kitchen  4 Generous size  bed BedroomsSolid timber  Doors ,Windows And kitchen cabinetsUnique smart home featuresRemotely operative lighting system for turn lights on before entering the houseUSB charge ports every room &amp;, bathroomsSmoke &amp; fire detect stations on every floorMotion active micro sensored step lights for stair caseTwo way pole switches for A/CsColor changing ambient lights for out doorsWater filtering stationsCount down thermal timer for iron tableProvision for back up generatorProvision. For electrical car charging portUltra Moden European Kitchen fitted with handle free touch operative kitchen cabinets, slide out twin motor cooker hood ,glass flash back &amp; glass cook topRechargeable pest control systemDedicated rubbish storing areaCental gas storage areMechnicaly ventilated superhygine bathrooms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1366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Wada nima u Niwsak saha wada siyalla awsana nou Niwsak wikinimata atha, adi 15 paara, Athurugiriya -pore Highway ekata 100m, Athurugiriyta 2km, niwasa dekama Laksha 65 Mila gnan sakachcha karagnna puluwn.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1367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with Land at Megoda, Kolonnawa. House Is Good Condition, with Roller Gate.50 Meters from Main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1368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Moratuwa, 2 Bed Rooms, Complete Pantry, Attach Bath Room, 1.5 km To Moratuwa Town, 500 M To Old Galle Road, Fully Tiled House.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1369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3storey house full tailed., brand new condition and garage with car </w:t>
            </w:r>
            <w:proofErr w:type="gramStart"/>
            <w:r w:rsidRPr="00FB1118">
              <w:rPr>
                <w:rFonts w:ascii="Calibri" w:eastAsia="Times New Roman" w:hAnsi="Calibri" w:cs="Calibri"/>
                <w:color w:val="000000"/>
                <w:sz w:val="32"/>
                <w:szCs w:val="32"/>
                <w:lang w:eastAsia="en-GB"/>
              </w:rPr>
              <w:t>parking..</w:t>
            </w:r>
            <w:proofErr w:type="gramEnd"/>
            <w:r w:rsidRPr="00FB1118">
              <w:rPr>
                <w:rFonts w:ascii="Calibri" w:eastAsia="Times New Roman" w:hAnsi="Calibri" w:cs="Calibri"/>
                <w:color w:val="000000"/>
                <w:sz w:val="32"/>
                <w:szCs w:val="32"/>
                <w:lang w:eastAsia="en-GB"/>
              </w:rPr>
              <w:t>, servant room and toilet separate.  20feet road... 27.5 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1370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 Rathnarama Road, Malabe.08 Perches with Landscaped garden area.â€¢ - 4000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1371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storied Luxury Modern House house For Sale in |</w:t>
            </w:r>
            <w:proofErr w:type="gramStart"/>
            <w:r w:rsidRPr="00FB1118">
              <w:rPr>
                <w:rFonts w:ascii="Calibri" w:eastAsia="Times New Roman" w:hAnsi="Calibri" w:cs="Calibri"/>
                <w:color w:val="000000"/>
                <w:sz w:val="32"/>
                <w:szCs w:val="32"/>
                <w:lang w:eastAsia="en-GB"/>
              </w:rPr>
              <w:t>|  Thalawathugoda</w:t>
            </w:r>
            <w:proofErr w:type="gramEnd"/>
            <w:r w:rsidRPr="00FB1118">
              <w:rPr>
                <w:rFonts w:ascii="Calibri" w:eastAsia="Times New Roman" w:hAnsi="Calibri" w:cs="Calibri"/>
                <w:color w:val="000000"/>
                <w:sz w:val="32"/>
                <w:szCs w:val="32"/>
                <w:lang w:eastAsia="en-GB"/>
              </w:rPr>
              <w:t>. On 20 Perch Land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1372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Wanaguru Mw, Hokandara.10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1373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 / New 2 story house ||  Hokandara Road, Thalawathugoda.6.5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1374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2 Storied House For Sale In Pothuarawa Road, Malabe.08 Perches with Landscaped garden area.The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1375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 KM from Nugegoda junction,at Dewala Road.In ahighly residential area with a dead-end 20ft approach road.Walking distance to Banks, Super markets,International and Government schools.Two storey house could be used as two units with separate entrances.Open sitting area ,separate wet Kitchen,maidâ€™s room and bath room.Fully equipped pantry.Entire house is provided with separate air conditioning units,35feet Swimming pool.Hot water and electricity supply by solar powewhich is still under warranty.Parking for 3 vehicles.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1376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2 Storey House For Sale in Malabe to Athurugiriya rd, Arangala junction, Hokandara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1377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Sale For Facing 20 Feet Temple Road kibulawela Kotte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1378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47500000.00 LAKHSTOTAL PRICENegotiable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1379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Bedrooms (Master bedroom with A/</w:t>
            </w:r>
            <w:proofErr w:type="gramStart"/>
            <w:r w:rsidRPr="00FB1118">
              <w:rPr>
                <w:rFonts w:ascii="Calibri" w:eastAsia="Times New Roman" w:hAnsi="Calibri" w:cs="Calibri"/>
                <w:color w:val="000000"/>
                <w:sz w:val="32"/>
                <w:szCs w:val="32"/>
                <w:lang w:eastAsia="en-GB"/>
              </w:rPr>
              <w:t>C)Study</w:t>
            </w:r>
            <w:proofErr w:type="gramEnd"/>
            <w:r w:rsidRPr="00FB1118">
              <w:rPr>
                <w:rFonts w:ascii="Calibri" w:eastAsia="Times New Roman" w:hAnsi="Calibri" w:cs="Calibri"/>
                <w:color w:val="000000"/>
                <w:sz w:val="32"/>
                <w:szCs w:val="32"/>
                <w:lang w:eastAsia="en-GB"/>
              </w:rPr>
              <w:t xml:space="preserve"> room,Kitchen with pantry,3 Bathrooms with hot water,Remote role gate,CCTV camera (inside &amp; outside)Parking space for 2 vehicles,400 Meters to the main road, (2 roads ways to the house)Near to P&amp;S, Arpico super </w:t>
            </w:r>
            <w:r w:rsidRPr="00FB1118">
              <w:rPr>
                <w:rFonts w:ascii="Calibri" w:eastAsia="Times New Roman" w:hAnsi="Calibri" w:cs="Calibri"/>
                <w:color w:val="000000"/>
                <w:sz w:val="32"/>
                <w:szCs w:val="32"/>
                <w:lang w:eastAsia="en-GB"/>
              </w:rPr>
              <w:lastRenderedPageBreak/>
              <w:t>center,Keells Supermarket, Laugfs Supermarket, Cargillâ€™s supermarket, Int schools, Nilkamal Co, Britol Co, 1800 Meters to Piliyandala Town. (From Gedabuwana)Name: Sampath / RuwanPrice Rs.LK 120/=6 Perches1900 square feet house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1380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2BR House for Sale in Delkada Junction7 Perches1500 Sq.Ft.2 Bedrooms2 Attached BathroomsLiving RoomPantryParking Space for 1 VehicleClear Deeds (Lady Own House)This House Structure was Established for 2 Storied HouseTherefore, Anyone can Renovate Easily Under the Minimum Cost20Ft. Access RoadVery Close to Sujatha Girls College100m to High-Level RoadUrgent Sale or RentNo BrokersRent: Rs.50,000 Per MonthSelling Price: Rs.23 MillionCall for More Details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1381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house 6bedrooms all attached bathroom with car parking.  full residence area </w:t>
            </w:r>
            <w:proofErr w:type="gramStart"/>
            <w:r w:rsidRPr="00FB1118">
              <w:rPr>
                <w:rFonts w:ascii="Calibri" w:eastAsia="Times New Roman" w:hAnsi="Calibri" w:cs="Calibri"/>
                <w:color w:val="000000"/>
                <w:sz w:val="32"/>
                <w:szCs w:val="32"/>
                <w:lang w:eastAsia="en-GB"/>
              </w:rPr>
              <w:t>( 1.10</w:t>
            </w:r>
            <w:proofErr w:type="gramEnd"/>
            <w:r w:rsidRPr="00FB1118">
              <w:rPr>
                <w:rFonts w:ascii="Calibri" w:eastAsia="Times New Roman" w:hAnsi="Calibri" w:cs="Calibri"/>
                <w:color w:val="000000"/>
                <w:sz w:val="32"/>
                <w:szCs w:val="32"/>
                <w:lang w:eastAsia="en-GB"/>
              </w:rPr>
              <w:t xml:space="preserve"> million) total price.. waiting for good buyer</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1382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Story New House for Sale in Athurugiriya Road,Malabe500 meters to Athurugiriya Road Athurugiriya - malabe bus Routes.6.5Perches Land with 18 ft Road Access.Close to malabe ,Athurugiriya ,Kottawa Living / Dining/ Pantry &amp; Kitchen / 3Bed Rooms, 2 Bath Rooms.Servant Toilet Lobbies &amp; Balconies.Good investment.More than 1850 Sq.ft. with, BalconiesPrice 135Lakhs (13.5Million) (Negotiable)Please Call For Seen on Appointments.More information and pricesGenuine Buyers Only.....NO BROKERS PLEASE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1383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2Storey Brand new Super Luxury House for Sale in maharagama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1384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This House is located Nawala Koswattha  near Gateway  college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1385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03 STORIED ARCHITECT DESIGN SUPER LUXURY HOUSE &amp; 25.5 P SALE AT MT LAVINIA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1386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2Storey Luxury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in Battharamulla with Swimming Pool400 meters to thalahen junction Battharamulla*1 km to Malabe junction. *500 meters to Thalahena junction04 Bed Rooms 01 A/C Room04 Attach Bath Rooms Living RoomDining roomPantry /</w:t>
            </w:r>
            <w:proofErr w:type="gramStart"/>
            <w:r w:rsidRPr="00FB1118">
              <w:rPr>
                <w:rFonts w:ascii="Calibri" w:eastAsia="Times New Roman" w:hAnsi="Calibri" w:cs="Calibri"/>
                <w:color w:val="000000"/>
                <w:sz w:val="32"/>
                <w:szCs w:val="32"/>
                <w:lang w:eastAsia="en-GB"/>
              </w:rPr>
              <w:t>kitchenveranda,TV</w:t>
            </w:r>
            <w:proofErr w:type="gramEnd"/>
            <w:r w:rsidRPr="00FB1118">
              <w:rPr>
                <w:rFonts w:ascii="Calibri" w:eastAsia="Times New Roman" w:hAnsi="Calibri" w:cs="Calibri"/>
                <w:color w:val="000000"/>
                <w:sz w:val="32"/>
                <w:szCs w:val="32"/>
                <w:lang w:eastAsia="en-GB"/>
              </w:rPr>
              <w:t xml:space="preserve"> LobyParking available for 2vehicles.Landscaped Garden / Swimming Pool2nd floor with Roof top Access Road 18 feet Road Just about 900 meters to Battaramulla town. Easy access to government office, banks, super markets etc. Close proximity to passport office, ID office and Sethsiripaya. Situated in the highly commercialized area but a calm </w:t>
            </w:r>
            <w:proofErr w:type="gramStart"/>
            <w:r w:rsidRPr="00FB1118">
              <w:rPr>
                <w:rFonts w:ascii="Calibri" w:eastAsia="Times New Roman" w:hAnsi="Calibri" w:cs="Calibri"/>
                <w:color w:val="000000"/>
                <w:sz w:val="32"/>
                <w:szCs w:val="32"/>
                <w:lang w:eastAsia="en-GB"/>
              </w:rPr>
              <w:t>place.Call</w:t>
            </w:r>
            <w:proofErr w:type="gramEnd"/>
            <w:r w:rsidRPr="00FB1118">
              <w:rPr>
                <w:rFonts w:ascii="Calibri" w:eastAsia="Times New Roman" w:hAnsi="Calibri" w:cs="Calibri"/>
                <w:color w:val="000000"/>
                <w:sz w:val="32"/>
                <w:szCs w:val="32"/>
                <w:lang w:eastAsia="en-GB"/>
              </w:rPr>
              <w:t xml:space="preserve"> for Seen on appointments Genuine Buyers Only PLEASE CALL FOR SEEN ON APPOINTMENTS NO BROKERS PLZZZZZ.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1387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Barnd New Singleh Story House For Sale in Bandaragama Road Makandara -Kesbewa------------------------*Its a New Single story house on 11perches  and is 1,550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1388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 Designed Brand New 6.5P House For Sale in thalawathugoda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1389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w:t>
            </w:r>
            <w:r w:rsidRPr="00FB1118">
              <w:rPr>
                <w:rFonts w:ascii="Calibri" w:eastAsia="Times New Roman" w:hAnsi="Calibri" w:cs="Calibri"/>
                <w:color w:val="000000"/>
                <w:sz w:val="32"/>
                <w:szCs w:val="32"/>
                <w:lang w:eastAsia="en-GB"/>
              </w:rPr>
              <w:softHyphen/>
              <w:t>à·”à¶»à·”à¶œà·’à¶»à·’à¶º à¶±à¶œà¶»à¶ºà¶§ à¶…à·à·ƒà¶±à·Šà¶±à·€ à¶šà·à¶¸à¶» 3à¶šà·’à¶±à·Š à·ƒà¶¸à¶±à·Šà·€à·’à¶</w:t>
            </w:r>
            <w:r w:rsidRPr="00FB1118">
              <w:rPr>
                <w:rFonts w:ascii="Calibri" w:eastAsia="Times New Roman" w:hAnsi="Calibri" w:cs="Calibri"/>
                <w:color w:val="000000"/>
                <w:sz w:val="32"/>
                <w:szCs w:val="32"/>
                <w:lang w:eastAsia="en-GB"/>
              </w:rPr>
              <w:softHyphen/>
              <w:t xml:space="preserve"> à¶±à·€ à¶±à·’à·€à·ƒ à·€à·’à¶šà·’à¶«à·“à¶¸à¶§ à¶</w:t>
            </w:r>
            <w:r w:rsidRPr="00FB1118">
              <w:rPr>
                <w:rFonts w:ascii="Calibri" w:eastAsia="Times New Roman" w:hAnsi="Calibri" w:cs="Calibri"/>
                <w:color w:val="000000"/>
                <w:sz w:val="32"/>
                <w:szCs w:val="32"/>
                <w:lang w:eastAsia="en-GB"/>
              </w:rPr>
              <w:softHyphen/>
              <w:t>à·’à¶¶à·™à·Š. à¶´à¶»à·Šà¶ à·ƒà·Š 6.5à¶š à¶‰à¶©à¶¸, à·€à¶»à·Šà¶œ à¶…à¶©à·’ 1350 à¶±à·’à·€à·ƒ, à¶¢à¶½ à·€à·’à¶¯à·”à¶½à·’à¶º à·ƒà¶¸à¶œ à·ƒà·’à¶ºà¶½à·” à¶±à·à¶œà¶»à·’à¶š à¶´à·„à·ƒà·”à¶šà¶¸à·Š à·€à¶½à·’à¶±à·Š à·ƒà¶¸à¶±à·Šà·€à·’à¶</w:t>
            </w:r>
            <w:r w:rsidRPr="00FB1118">
              <w:rPr>
                <w:rFonts w:ascii="Calibri" w:eastAsia="Times New Roman" w:hAnsi="Calibri" w:cs="Calibri"/>
                <w:color w:val="000000"/>
                <w:sz w:val="32"/>
                <w:szCs w:val="32"/>
                <w:lang w:eastAsia="en-GB"/>
              </w:rPr>
              <w:softHyphen/>
              <w:t>à¶ºà·’à¶´à·’à¶»à·’à·ƒà·’à¶¯à·” à¶”à¶´à·Šà¶´à·”.à¶¸à·’à¶½ à¶œà¶«à¶±à·Š à·ƒà·à¶šà¶ à·Šà¶ à· à¶šà¶»à¶œà¶</w:t>
            </w:r>
            <w:r w:rsidRPr="00FB1118">
              <w:rPr>
                <w:rFonts w:ascii="Calibri" w:eastAsia="Times New Roman" w:hAnsi="Calibri" w:cs="Calibri"/>
                <w:color w:val="000000"/>
                <w:sz w:val="32"/>
                <w:szCs w:val="32"/>
                <w:lang w:eastAsia="en-GB"/>
              </w:rPr>
              <w:softHyphen/>
              <w:t xml:space="preserve"> à·„à·à¶šà·’à¶º</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1390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Super Luxury Three Story House Sale For Robert Gunawardena Mawatha Battaramulla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1391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Architectural designed </w:t>
            </w:r>
            <w:proofErr w:type="gramStart"/>
            <w:r w:rsidRPr="00FB1118">
              <w:rPr>
                <w:rFonts w:ascii="Calibri" w:eastAsia="Times New Roman" w:hAnsi="Calibri" w:cs="Calibri"/>
                <w:color w:val="000000"/>
                <w:sz w:val="32"/>
                <w:szCs w:val="32"/>
                <w:lang w:eastAsia="en-GB"/>
              </w:rPr>
              <w:t>four bedroom</w:t>
            </w:r>
            <w:proofErr w:type="gramEnd"/>
            <w:r w:rsidRPr="00FB1118">
              <w:rPr>
                <w:rFonts w:ascii="Calibri" w:eastAsia="Times New Roman" w:hAnsi="Calibri" w:cs="Calibri"/>
                <w:color w:val="000000"/>
                <w:sz w:val="32"/>
                <w:szCs w:val="32"/>
                <w:lang w:eastAsia="en-GB"/>
              </w:rPr>
              <w:t xml:space="preserve"> beautiful luxury house built on 20 perch land for sale in St Peterâ€™s Road, Moratuwa. Fully furnished house with all amenities and conveniently located in a secure and peaceful neighborhood with 30 feet wide road. Walking distance to Moratuwa town, new Galle road, supermarkets, restaurants etc. Three bathrooms, air conditioned master bedroom with attached bathroom and walking closet, living area, dining room, pantr y, kitchen, TV lounge, spacious garden, double garage automatic roller door, servants room and toilet and spacious roof top terrace. Facilities include telephone, hot water, Wifi, cable TV etc. Fully furnished with imported furniture and electrical appliances. Please contact for further details and viewing. You may please click on the below link for more photos.https://photos.app.goo.gl/EA2kdAHAJpjqjNYS9</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1392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Nawala===================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1393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Piliyandala Madapatha   12 perch </w:t>
            </w:r>
            <w:proofErr w:type="gramStart"/>
            <w:r w:rsidRPr="00FB1118">
              <w:rPr>
                <w:rFonts w:ascii="Calibri" w:eastAsia="Times New Roman" w:hAnsi="Calibri" w:cs="Calibri"/>
                <w:color w:val="000000"/>
                <w:sz w:val="32"/>
                <w:szCs w:val="32"/>
                <w:lang w:eastAsia="en-GB"/>
              </w:rPr>
              <w:t>land,Just</w:t>
            </w:r>
            <w:proofErr w:type="gramEnd"/>
            <w:r w:rsidRPr="00FB1118">
              <w:rPr>
                <w:rFonts w:ascii="Calibri" w:eastAsia="Times New Roman" w:hAnsi="Calibri" w:cs="Calibri"/>
                <w:color w:val="000000"/>
                <w:sz w:val="32"/>
                <w:szCs w:val="32"/>
                <w:lang w:eastAsia="en-GB"/>
              </w:rPr>
              <w:t xml:space="preserve"> 3 km from Piliyandala town,  "Fantasy Homes" residential scheme, a very secure residential area. 3 bed rooms, 2 attached </w:t>
            </w:r>
            <w:proofErr w:type="gramStart"/>
            <w:r w:rsidRPr="00FB1118">
              <w:rPr>
                <w:rFonts w:ascii="Calibri" w:eastAsia="Times New Roman" w:hAnsi="Calibri" w:cs="Calibri"/>
                <w:color w:val="000000"/>
                <w:sz w:val="32"/>
                <w:szCs w:val="32"/>
                <w:lang w:eastAsia="en-GB"/>
              </w:rPr>
              <w:t>bathrooms,  open</w:t>
            </w:r>
            <w:proofErr w:type="gramEnd"/>
            <w:r w:rsidRPr="00FB1118">
              <w:rPr>
                <w:rFonts w:ascii="Calibri" w:eastAsia="Times New Roman" w:hAnsi="Calibri" w:cs="Calibri"/>
                <w:color w:val="000000"/>
                <w:sz w:val="32"/>
                <w:szCs w:val="32"/>
                <w:lang w:eastAsia="en-GB"/>
              </w:rPr>
              <w:t>-plan pantry, large hall, kitchen, utility room, servantâ€™s toilet, car porch, large garden and backyard. NSB Housing Loan.Inspection by appointment.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1394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Â©Three story house with basement# Five bedrooms (Two A/C Rooms).# five bathrooms (Two attached &amp; Three common).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1395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Luxury 03 store house for sale in Kottawa - Siddamulla======================================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1396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in Walgama Athurugiriya4 Bedroom 4 Bathroom living room and kitchen Rolla Gart2 Vehicle parking 15-20 ft wide road Enters100, meter from main road2 Kms Experswey Athurugiriya4 Kms Experswey Kottawa3 Kms Homagama TwonTotal price Rs 19 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1397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Modern Luxury House for Immediate Sale.PriceCall for More Details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1398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two storey house, which can also be used as two separate units (Two separate electricity meters for upstairs and down stairs) is for sale in Athurugiriya closer to ARIYANA resort apartments. About 03 Kilometers to Athurugiriya Clock tower. A very Peaceful environment.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1399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This 20p property faces a wide road and is placed in a very desirable residential location in Kotte. The old house on the property is occupied and livable, but no value has been assigned for it. Some of the key features of the property are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1400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Pelawatta=====================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1401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à·€à¶»à·Šà¶œ à¶…à¶©à·’ 300 à¶š à·ƒà·à¶½à¶º, à¶šà</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à¶¸ à¶šà·à¶¸à¶»à¶º, à¶œà¶»à·à¶¢à¶º, à·€à¶§ à¶</w:t>
            </w:r>
            <w:r w:rsidRPr="00FB1118">
              <w:rPr>
                <w:rFonts w:ascii="Calibri" w:eastAsia="Times New Roman" w:hAnsi="Calibri" w:cs="Calibri"/>
                <w:color w:val="000000"/>
                <w:sz w:val="32"/>
                <w:szCs w:val="32"/>
                <w:lang w:eastAsia="en-GB"/>
              </w:rPr>
              <w:softHyphen/>
              <w:t>à·à¶´à·Šà¶´, à¶œà·šà¶§à·Šà¶§à·”, à·ƒà¶¸à·Šà¶´à·”à¶»à·Šà¶«à¶¸ à¶±à·’à·€à·ƒ à¶§à¶ºà·’à¶½à·Š à¶šà¶» à·ƒà·’à·€à·’à¶½à·’à¶¸ à¶œà·ƒà· à¶‡à¶</w:t>
            </w:r>
            <w:r w:rsidRPr="00FB1118">
              <w:rPr>
                <w:rFonts w:ascii="Calibri" w:eastAsia="Times New Roman" w:hAnsi="Calibri" w:cs="Calibri"/>
                <w:color w:val="000000"/>
                <w:sz w:val="32"/>
                <w:szCs w:val="32"/>
                <w:lang w:eastAsia="en-GB"/>
              </w:rPr>
              <w:softHyphen/>
              <w:t>. à¶´à·œà¶½à·Š à¶œà·ƒà·Š 09, à¶šà·œà·ƒà·Š à¶œà·ƒà·Š 02 à¶šà·Š, à¶¯à·™à¶½à·Š à¶œà·ƒà·Š 01  à·ƒà·„ à¶´à¶½à¶</w:t>
            </w:r>
            <w:r w:rsidRPr="00FB1118">
              <w:rPr>
                <w:rFonts w:ascii="Calibri" w:eastAsia="Times New Roman" w:hAnsi="Calibri" w:cs="Calibri"/>
                <w:color w:val="000000"/>
                <w:sz w:val="32"/>
                <w:szCs w:val="32"/>
                <w:lang w:eastAsia="en-GB"/>
              </w:rPr>
              <w:softHyphen/>
              <w:t>à·”à¶»à·” à·€à·€à· à¶‡à¶</w:t>
            </w:r>
            <w:r w:rsidRPr="00FB1118">
              <w:rPr>
                <w:rFonts w:ascii="Calibri" w:eastAsia="Times New Roman" w:hAnsi="Calibri" w:cs="Calibri"/>
                <w:color w:val="000000"/>
                <w:sz w:val="32"/>
                <w:szCs w:val="32"/>
                <w:lang w:eastAsia="en-GB"/>
              </w:rPr>
              <w:softHyphen/>
              <w: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1402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2 Storied House For Sale In Pothuarawa Road, Malabe.07 Perches with Landscaped garden area.The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1403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******à¶´à¶¯à·’à¶‚à¶ à·’ à¶±à·œà·€à·– à¶±à·€ à¶±à·’à·€à·ƒà¶šà·Š à·€à·’à¶šà·’à¶±à</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à¶¸à¶§ à¶</w:t>
            </w:r>
            <w:r w:rsidRPr="00FB1118">
              <w:rPr>
                <w:rFonts w:ascii="Calibri" w:eastAsia="Times New Roman" w:hAnsi="Calibri" w:cs="Calibri"/>
                <w:color w:val="000000"/>
                <w:sz w:val="32"/>
                <w:szCs w:val="32"/>
                <w:lang w:eastAsia="en-GB"/>
              </w:rPr>
              <w:softHyphen/>
              <w:t>à·’à¶¶à·š*****  à¶šà·„à¶</w:t>
            </w:r>
            <w:r w:rsidRPr="00FB1118">
              <w:rPr>
                <w:rFonts w:ascii="Calibri" w:eastAsia="Times New Roman" w:hAnsi="Calibri" w:cs="Calibri"/>
                <w:color w:val="000000"/>
                <w:sz w:val="32"/>
                <w:szCs w:val="32"/>
                <w:lang w:eastAsia="en-GB"/>
              </w:rPr>
              <w:softHyphen/>
              <w:t xml:space="preserve">à·”à¶©à·”à·€ à¶…à¶°à·’à·€à·šà¶œà·“ à¶´à·’à·€à·’à·ƒà·”à¶¸à¶§ à¶¸à·“à¶§à¶»à·Š 650à¶ºà·’. </w:t>
            </w:r>
            <w:proofErr w:type="gramStart"/>
            <w:r w:rsidRPr="00FB1118">
              <w:rPr>
                <w:rFonts w:ascii="Calibri" w:eastAsia="Times New Roman" w:hAnsi="Calibri" w:cs="Calibri"/>
                <w:color w:val="000000"/>
                <w:sz w:val="32"/>
                <w:szCs w:val="32"/>
                <w:lang w:eastAsia="en-GB"/>
              </w:rPr>
              <w:t>( 120</w:t>
            </w:r>
            <w:proofErr w:type="gramEnd"/>
            <w:r w:rsidRPr="00FB1118">
              <w:rPr>
                <w:rFonts w:ascii="Calibri" w:eastAsia="Times New Roman" w:hAnsi="Calibri" w:cs="Calibri"/>
                <w:color w:val="000000"/>
                <w:sz w:val="32"/>
                <w:szCs w:val="32"/>
                <w:lang w:eastAsia="en-GB"/>
              </w:rPr>
              <w:t xml:space="preserve"> à·„à·œà¶»à¶« à¶šà·œà·…à¶¹ à¶´à·Šâ€à¶»à¶°à·à¶± à¶¸à·à¶»à·Šà¶œà¶ºà¶§ )                 * 138/2 à¶¶à·ƒà·Š à¶¸à¶»à·Šà¶œà¶ºà¶§ à¶¸à·”à·„à·”à¶«à¶½à· à¶‡à¶</w:t>
            </w:r>
            <w:r w:rsidRPr="00FB1118">
              <w:rPr>
                <w:rFonts w:ascii="Calibri" w:eastAsia="Times New Roman" w:hAnsi="Calibri" w:cs="Calibri"/>
                <w:color w:val="000000"/>
                <w:sz w:val="32"/>
                <w:szCs w:val="32"/>
                <w:lang w:eastAsia="en-GB"/>
              </w:rPr>
              <w:softHyphen/>
              <w:t>.               * à¶±à·… à¶¢à¶½à¶º / à·€à·’à¶¯à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¶½à·’à¶º / à¶¶à·à¶‚à¶šà·” à¶«à¶º à¶´à·„à·ƒà·”à¶šà¶¸à·Š               * à·ƒà¶¸à·Šà¶´à·–à¶»à·Šà¶« à¶§à¶ºà·’à¶½à·Š à¶šà¶» à¶‡à¶</w:t>
            </w:r>
            <w:r w:rsidRPr="00FB1118">
              <w:rPr>
                <w:rFonts w:ascii="Calibri" w:eastAsia="Times New Roman" w:hAnsi="Calibri" w:cs="Calibri"/>
                <w:color w:val="000000"/>
                <w:sz w:val="32"/>
                <w:szCs w:val="32"/>
                <w:lang w:eastAsia="en-GB"/>
              </w:rPr>
              <w:softHyphen/>
              <w:t>. à·€à¶§ à¶</w:t>
            </w:r>
            <w:r w:rsidRPr="00FB1118">
              <w:rPr>
                <w:rFonts w:ascii="Calibri" w:eastAsia="Times New Roman" w:hAnsi="Calibri" w:cs="Calibri"/>
                <w:color w:val="000000"/>
                <w:sz w:val="32"/>
                <w:szCs w:val="32"/>
                <w:lang w:eastAsia="en-GB"/>
              </w:rPr>
              <w:softHyphen/>
              <w:t>à·à¶´à·Šà¶´ à¶œà·ƒà·</w:t>
            </w:r>
            <w:proofErr w:type="gramStart"/>
            <w:r w:rsidRPr="00FB1118">
              <w:rPr>
                <w:rFonts w:ascii="Calibri" w:eastAsia="Times New Roman" w:hAnsi="Calibri" w:cs="Calibri"/>
                <w:color w:val="000000"/>
                <w:sz w:val="32"/>
                <w:szCs w:val="32"/>
                <w:lang w:eastAsia="en-GB"/>
              </w:rPr>
              <w:t>  à</w:t>
            </w:r>
            <w:proofErr w:type="gramEnd"/>
            <w:r w:rsidRPr="00FB1118">
              <w:rPr>
                <w:rFonts w:ascii="Calibri" w:eastAsia="Times New Roman" w:hAnsi="Calibri" w:cs="Calibri"/>
                <w:color w:val="000000"/>
                <w:sz w:val="32"/>
                <w:szCs w:val="32"/>
                <w:lang w:eastAsia="en-GB"/>
              </w:rPr>
              <w:t>¶‡à¶</w:t>
            </w:r>
            <w:r w:rsidRPr="00FB1118">
              <w:rPr>
                <w:rFonts w:ascii="Calibri" w:eastAsia="Times New Roman" w:hAnsi="Calibri" w:cs="Calibri"/>
                <w:color w:val="000000"/>
                <w:sz w:val="32"/>
                <w:szCs w:val="32"/>
                <w:lang w:eastAsia="en-GB"/>
              </w:rPr>
              <w:softHyphen/>
              <w:t xml:space="preserve">   à¶¶à·à¶</w:t>
            </w:r>
            <w:r w:rsidRPr="00FB1118">
              <w:rPr>
                <w:rFonts w:ascii="Calibri" w:eastAsia="Times New Roman" w:hAnsi="Calibri" w:cs="Calibri"/>
                <w:color w:val="000000"/>
                <w:sz w:val="32"/>
                <w:szCs w:val="32"/>
                <w:lang w:eastAsia="en-GB"/>
              </w:rPr>
              <w:softHyphen/>
              <w:t>à·Š à¶»à·–à¶¸à·Š à·ƒà·™à¶§à·’à¶±à·Š à·€à¶½à¶§ à·€à·ƒà¶» 20 à¶š à·€à¶œà¶šà·“à¶¸à¶šà·Š   à¶¢à¶±à·™à¶½à·Š à¶‹à¶½à·”à·€à·„à·” à·ƒà·„ à·€à·„à¶½à¶ºà·š à¶½à·“ à·ƒà¶¯à·„à· à·€à·ƒà¶» 40 à¶š à·€à¶œà¶šà·“à¶¸à¶šà·Š à·ƒà·„à·’à¶</w:t>
            </w:r>
            <w:r w:rsidRPr="00FB1118">
              <w:rPr>
                <w:rFonts w:ascii="Calibri" w:eastAsia="Times New Roman" w:hAnsi="Calibri" w:cs="Calibri"/>
                <w:color w:val="000000"/>
                <w:sz w:val="32"/>
                <w:szCs w:val="32"/>
                <w:lang w:eastAsia="en-GB"/>
              </w:rPr>
              <w:softHyphen/>
              <w:t xml:space="preserve">à·€ </w:t>
            </w:r>
            <w:r w:rsidRPr="00FB1118">
              <w:rPr>
                <w:rFonts w:ascii="Calibri" w:eastAsia="Times New Roman" w:hAnsi="Calibri" w:cs="Calibri"/>
                <w:color w:val="000000"/>
                <w:sz w:val="32"/>
                <w:szCs w:val="32"/>
                <w:lang w:eastAsia="en-GB"/>
              </w:rPr>
              <w:lastRenderedPageBreak/>
              <w:t>à·€à·’à¶šà·’à¶±à·š..    à·€à·à¶©à·’ à·€à·’à·ƒà·Šà¶</w:t>
            </w:r>
            <w:r w:rsidRPr="00FB1118">
              <w:rPr>
                <w:rFonts w:ascii="Calibri" w:eastAsia="Times New Roman" w:hAnsi="Calibri" w:cs="Calibri"/>
                <w:color w:val="000000"/>
                <w:sz w:val="32"/>
                <w:szCs w:val="32"/>
                <w:lang w:eastAsia="en-GB"/>
              </w:rPr>
              <w:softHyphen/>
              <w:t>à¶» à·ƒà¶¯à·„à· à¶…à¶¸à¶</w:t>
            </w:r>
            <w:r w:rsidRPr="00FB1118">
              <w:rPr>
                <w:rFonts w:ascii="Calibri" w:eastAsia="Times New Roman" w:hAnsi="Calibri" w:cs="Calibri"/>
                <w:color w:val="000000"/>
                <w:sz w:val="32"/>
                <w:szCs w:val="32"/>
                <w:lang w:eastAsia="en-GB"/>
              </w:rPr>
              <w:softHyphen/>
              <w:t>à¶±à·Šà¶±...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1404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Architect designed,Spacious Modern type house Situated in Thalawathugoda.*- 10 Perch Land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1405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BEAUTIFUL HOUSE IN KOHUWALA36.95 PERCHES4 BED ROOMS3BATH ROOMSMAIDS AND DRIVERS WASH ROOMSSWIMMING POOLPARKING 06PRICE: LKR 100MILLION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1406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 Perch LandClose to Galle Road and Mt Lavinia Town150 Metres to Mt Lavinia TownGood for Tourism Business tooLand Value - 25 MillionHouse Value - 30 MillionSelling together cheap for 40 MillionAlso servant toilet/bathroomroof terrace and enough free space. In the upstairs you can make another big room if you wanted or can keep as free space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1407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Hokandara , horahena road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1408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Three Story House Include Basement Anex With A Finishing Roof (imported wooden) Top Near Mattegoda                                                             - 7 bedrooms, 3 bathrooms- lobby, 2 living rooms, 2 dining           rooms with 2 pantry- 2nd floor two balconies and         1st floor large one balcony - 3 bathrooms  - servant room- pipe born water with overhead water tank- solidly built house with double brick walls- upstair and basement 2 vehicle parks- surrounding walls- better and quiet invironment- 11.0 perch land and total floor area of 2500 Sq.ft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1409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Story House For Sale In Galwarusawa Road, Athurugiriya.10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1410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house @ Pothuarawa. On 16 Perch Land Malabe Rd, Pothuarawa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1411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90 % Completed House For Sale @ Dehiwala Urgent Sale 6 Perches2 Stories House 5 Bedroom 4 Bath room2 Parking  2 Road Access 20 Feet Both Road sized  3 Years old 300 Meters to Galle Road 50 Meters to Marine Drive 500 Meters to Arpico Super Market High Residential Area Best Price Good time For Investment Price 32 Million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1412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Kottawa12 perch LAND with house3 Bedroom 1 Bathroom living room and kitchen12 ft wide road Enters200, metres from main road Rukmalee Colombo2 Kms Kottawa Twon2.5 Kms Darmapala College Pannipitiya3 Kms Experswey KottawaTotal Price Rs 13.5 MillionClear DeedsTo inspect the Land - Please inform 1 hours before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1413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 Athurugiriya Road, Waduramulla.12.3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1414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Three Storied House For Sale In Malabe Road, Athurugiriya.10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1415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 Designed Brand New 7P House For Sale in Malabe - Kahanthota Road2km to Arangala junction 200 meters To 689 Nugegoda - Hokandara bus Route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1416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Storied House For Sale In Kahanthota Road, Malabe.8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1417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Architect Designed Brand New 6P House For Sale in Hokandara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1418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 Road, 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1419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2 story house for Sale in Malabe -kahanthota Road500 meters to kahanthota Road, malabe----------------------------------------------------------------------------------4 Bed rooms 4 bathroomsLiving, Room Dining Room Modern pantry cupboards area with Kitchen Finishing roofServant toiletPipe born water with over head water tankParking for 03 vehiclesRemote &amp; Roller Shutter wicket gate2nd floor with Roof top terrace Clear Deeds Bank Load AvailableClose by Keels Super, Cargils Food City, Health Guard Pharmacy, Dispensary,international Schools price 22.5 Million (225Lakhs)NegotiablePlease call for Seen on appointment more information and PriceGENUINE BUYERS ONLYNO BROKERS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1420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1421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Complete House for Sale Model Town Road, Ratmalana, approx. 1,500 Sq.Ft. floor area built on 19.60 Perches Land.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1422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Architect Designed Brand New 6P House For Sale in Hokandara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1423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à¶…à¶½à·”à¶</w:t>
            </w:r>
            <w:r w:rsidRPr="00FB1118">
              <w:rPr>
                <w:rFonts w:ascii="Calibri" w:eastAsia="Times New Roman" w:hAnsi="Calibri" w:cs="Calibri"/>
                <w:color w:val="000000"/>
                <w:sz w:val="32"/>
                <w:szCs w:val="32"/>
                <w:lang w:eastAsia="en-GB"/>
              </w:rPr>
              <w:softHyphen/>
              <w:t>à·’à¶±à·Š à·ƒà·‘à¶¯à·– à¶±à·’à·€à·ƒà·ƒà¶¸à·Šà¶´à·–à¶»à·Šà¶«à¶ºà¶±à·šà¶¸ à¶§à¶ºà·’à¶½à·Š à¶…à¶½à·Šà¶½à· à¶‡à¶</w:t>
            </w:r>
            <w:r w:rsidRPr="00FB1118">
              <w:rPr>
                <w:rFonts w:ascii="Calibri" w:eastAsia="Times New Roman" w:hAnsi="Calibri" w:cs="Calibri"/>
                <w:color w:val="000000"/>
                <w:sz w:val="32"/>
                <w:szCs w:val="32"/>
                <w:lang w:eastAsia="en-GB"/>
              </w:rPr>
              <w:softHyphen/>
              <w:t>à¶´à·’à¶±à·’à·‚à·’à¶±à·Š à·€à·„à¶½ à·€à¶§ à¶</w:t>
            </w:r>
            <w:r w:rsidRPr="00FB1118">
              <w:rPr>
                <w:rFonts w:ascii="Calibri" w:eastAsia="Times New Roman" w:hAnsi="Calibri" w:cs="Calibri"/>
                <w:color w:val="000000"/>
                <w:sz w:val="32"/>
                <w:szCs w:val="32"/>
                <w:lang w:eastAsia="en-GB"/>
              </w:rPr>
              <w:softHyphen/>
              <w:t>à·à¶´à·Šà¶´ à¶¶à·à¶¯ à¶œâ€Œà·šà¶§à·Šà¶§à·” à¶¯à¶¸à· à¶</w:t>
            </w:r>
            <w:r w:rsidRPr="00FB1118">
              <w:rPr>
                <w:rFonts w:ascii="Calibri" w:eastAsia="Times New Roman" w:hAnsi="Calibri" w:cs="Calibri"/>
                <w:color w:val="000000"/>
                <w:sz w:val="32"/>
                <w:szCs w:val="32"/>
                <w:lang w:eastAsia="en-GB"/>
              </w:rPr>
              <w:softHyphen/>
              <w:t>à·’à¶¶â€Œà·™à·€à·à·„à¶± 3 à¶´à¶¸à¶« à¶±à·à·€à¶</w:t>
            </w:r>
            <w:r w:rsidRPr="00FB1118">
              <w:rPr>
                <w:rFonts w:ascii="Calibri" w:eastAsia="Times New Roman" w:hAnsi="Calibri" w:cs="Calibri"/>
                <w:color w:val="000000"/>
                <w:sz w:val="32"/>
                <w:szCs w:val="32"/>
                <w:lang w:eastAsia="en-GB"/>
              </w:rPr>
              <w:softHyphen/>
              <w:t>à·“à¶¸â€Œà·™ à·„à·à¶šà·’à¶ºà·à·€ à¶‡à¶</w:t>
            </w:r>
            <w:r w:rsidRPr="00FB1118">
              <w:rPr>
                <w:rFonts w:ascii="Calibri" w:eastAsia="Times New Roman" w:hAnsi="Calibri" w:cs="Calibri"/>
                <w:color w:val="000000"/>
                <w:sz w:val="32"/>
                <w:szCs w:val="32"/>
                <w:lang w:eastAsia="en-GB"/>
              </w:rPr>
              <w:softHyphen/>
              <w:t>à·€à·’à·ƒà·’à¶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 à¶šà·à¶¸à¶»à¶º, à¶¸à·”à¶½à·”à¶</w:t>
            </w:r>
            <w:r w:rsidRPr="00FB1118">
              <w:rPr>
                <w:rFonts w:ascii="Calibri" w:eastAsia="Times New Roman" w:hAnsi="Calibri" w:cs="Calibri"/>
                <w:color w:val="000000"/>
                <w:sz w:val="32"/>
                <w:szCs w:val="32"/>
                <w:lang w:eastAsia="en-GB"/>
              </w:rPr>
              <w:softHyphen/>
              <w:t xml:space="preserve">à·à¶±à·Š â€Œâ€Œâ€Œ, à¶´à·à¶±à·Šà¶§à·Šâ€à¶» à¶šà¶¶à¶©à·Š, à¶´à·’à¶»à·’à·ƒà·’à¶¯à·” à¶”à¶´à·Šà¶´à·”à¶¸à·’à¶½ à¶œà¶«à¶±à·Š </w:t>
            </w:r>
            <w:r w:rsidRPr="00FB1118">
              <w:rPr>
                <w:rFonts w:ascii="Calibri" w:eastAsia="Times New Roman" w:hAnsi="Calibri" w:cs="Calibri"/>
                <w:color w:val="000000"/>
                <w:sz w:val="32"/>
                <w:szCs w:val="32"/>
                <w:lang w:eastAsia="en-GB"/>
              </w:rPr>
              <w:lastRenderedPageBreak/>
              <w:t>à·ƒà·à¶šà¶ à·Šà¶ à· à¶šà¶» à¶œà¶</w:t>
            </w:r>
            <w:r w:rsidRPr="00FB1118">
              <w:rPr>
                <w:rFonts w:ascii="Calibri" w:eastAsia="Times New Roman" w:hAnsi="Calibri" w:cs="Calibri"/>
                <w:color w:val="000000"/>
                <w:sz w:val="32"/>
                <w:szCs w:val="32"/>
                <w:lang w:eastAsia="en-GB"/>
              </w:rPr>
              <w:softHyphen/>
              <w:t xml:space="preserve"> à·„à·à¶šà·’à¶ºà¶</w:t>
            </w:r>
            <w:r w:rsidRPr="00FB1118">
              <w:rPr>
                <w:rFonts w:ascii="Calibri" w:eastAsia="Times New Roman" w:hAnsi="Calibri" w:cs="Calibri"/>
                <w:color w:val="000000"/>
                <w:sz w:val="32"/>
                <w:szCs w:val="32"/>
                <w:lang w:eastAsia="en-GB"/>
              </w:rPr>
              <w:softHyphen/>
              <w:t>à·à¶»à·€à·Š à¶šà¶»à·”à·”à·”à·”à·€à¶±à·Š à¶…à¶±à·€à·à¶ºà¶ºà·’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1424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Brand New Morden House For Sale Nugegoda - Eambuldeniya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1425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Singleh Story House For Sale  Homagama___________********____500meters to 128 Kottawa- Thalagala Bus Route.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1426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72500,000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1427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Malabe kahanthota Road Less Then 1K. M 200meters pittugala junction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1428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Luxury House For Sale Location : Themattago Place Colombo 10100 Meters to Baseline RoadBedrooms 5 Bathrooms 3SQFT 1360Parking AvailableHighly Residential Area Price  40 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1429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property in a speedily developing area with rapidly increasing land value.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1430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Electricity and Water FacilityLand Covered with Walls &amp; Gate15ft Road for Land200m  to Mathara - Kadawatha Express Way1 Km to Kaduwela Town6 Km to Malabe Town200m to 177 Kaduwela - Kollupiti Road5 Km to Nevil Fernando HosoitalApproved Plans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1431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 Road, 08 Perches Landscaped garden area.2800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1432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Anga sampuran niwasak0 nawagamuwa dewalaya laga sita 800m durak paman atha.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1433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18.5 million Brend New tow story house Cct camera.... garden... remote control </w:t>
            </w:r>
            <w:proofErr w:type="gramStart"/>
            <w:r w:rsidRPr="00FB1118">
              <w:rPr>
                <w:rFonts w:ascii="Calibri" w:eastAsia="Times New Roman" w:hAnsi="Calibri" w:cs="Calibri"/>
                <w:color w:val="000000"/>
                <w:sz w:val="32"/>
                <w:szCs w:val="32"/>
                <w:lang w:eastAsia="en-GB"/>
              </w:rPr>
              <w:t>gete..</w:t>
            </w:r>
            <w:proofErr w:type="gramEnd"/>
            <w:r w:rsidRPr="00FB1118">
              <w:rPr>
                <w:rFonts w:ascii="Calibri" w:eastAsia="Times New Roman" w:hAnsi="Calibri" w:cs="Calibri"/>
                <w:color w:val="000000"/>
                <w:sz w:val="32"/>
                <w:szCs w:val="32"/>
                <w:lang w:eastAsia="en-GB"/>
              </w:rPr>
              <w:t xml:space="preserve"> 4 vehikal parking space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1434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unit </w:t>
            </w:r>
            <w:proofErr w:type="gramStart"/>
            <w:r w:rsidRPr="00FB1118">
              <w:rPr>
                <w:rFonts w:ascii="Calibri" w:eastAsia="Times New Roman" w:hAnsi="Calibri" w:cs="Calibri"/>
                <w:color w:val="000000"/>
                <w:sz w:val="32"/>
                <w:szCs w:val="32"/>
                <w:lang w:eastAsia="en-GB"/>
              </w:rPr>
              <w:t>upstairs  house</w:t>
            </w:r>
            <w:proofErr w:type="gramEnd"/>
            <w:r w:rsidRPr="00FB1118">
              <w:rPr>
                <w:rFonts w:ascii="Calibri" w:eastAsia="Times New Roman" w:hAnsi="Calibri" w:cs="Calibri"/>
                <w:color w:val="000000"/>
                <w:sz w:val="32"/>
                <w:szCs w:val="32"/>
                <w:lang w:eastAsia="en-GB"/>
              </w:rPr>
              <w:t xml:space="preserve"> with seperate meters for both the houses  also have an approved plan passed to build the 2 nd floor . Its only 10 minutes  walk to Galle road ,Selling the house as the owner is residing oversease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1435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Located in Pubudu mawatha  200 m to 255 buss route Next to a paddy fieldSurrounded by a wall</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1436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16 Perches...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1437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GENUM KARUWAN PAMANAK AMATHANNA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1438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Located in a highly residential Area in  Maharagama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1439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Kahanthota Road, Malabe.09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1440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 Thalahena Road, Bathalawatta.6.5 Perches with Landscaped garden area.â€¢ - 1300 Sq. Ft.â€¢ - 1.5 Km Malabe â€¢ - 2.2 Km Thalahena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1441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with land Sale in Piliyandala========================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1442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8 PERCHES SINGAL STORIED HOUSE FOR SALE LAND VALUE IN DEHIWALA CLOSE HILL STREET, WITH ALL FACILITIES INTERNATIONAL SCHOOLS, SUPER MARKET'S, SHOPPING MALLS, BANK'S, BUS ROUTE, 30 MINUTES DRIVE TO HIGHWAY, 10 MINUTES DRIVE TO DEHIWALA </w:t>
            </w:r>
            <w:proofErr w:type="gramStart"/>
            <w:r w:rsidRPr="00FB1118">
              <w:rPr>
                <w:rFonts w:ascii="Calibri" w:eastAsia="Times New Roman" w:hAnsi="Calibri" w:cs="Calibri"/>
                <w:color w:val="000000"/>
                <w:sz w:val="32"/>
                <w:szCs w:val="32"/>
                <w:lang w:eastAsia="en-GB"/>
              </w:rPr>
              <w:t>JUNCTION,MEDICAL</w:t>
            </w:r>
            <w:proofErr w:type="gramEnd"/>
            <w:r w:rsidRPr="00FB1118">
              <w:rPr>
                <w:rFonts w:ascii="Calibri" w:eastAsia="Times New Roman" w:hAnsi="Calibri" w:cs="Calibri"/>
                <w:color w:val="000000"/>
                <w:sz w:val="32"/>
                <w:szCs w:val="32"/>
                <w:lang w:eastAsia="en-GB"/>
              </w:rPr>
              <w:t xml:space="preserve"> CENTER.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1443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2 Storied House For Sale In Pothuarawa Road, Malabe.08 Perches with Landscaped garden area.The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1444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We have beautifully designed, luxurious 3 bedroom house (2650 sq.ft.) with 2 Bathrooms in 8.5 Perch land, built to the highest quality, situated close to GALLE ROAD(100m</w:t>
            </w:r>
            <w:proofErr w:type="gramStart"/>
            <w:r w:rsidRPr="00FB1118">
              <w:rPr>
                <w:rFonts w:ascii="Calibri" w:eastAsia="Times New Roman" w:hAnsi="Calibri" w:cs="Calibri"/>
                <w:color w:val="000000"/>
                <w:sz w:val="32"/>
                <w:szCs w:val="32"/>
                <w:lang w:eastAsia="en-GB"/>
              </w:rPr>
              <w:t>),convenient</w:t>
            </w:r>
            <w:proofErr w:type="gramEnd"/>
            <w:r w:rsidRPr="00FB1118">
              <w:rPr>
                <w:rFonts w:ascii="Calibri" w:eastAsia="Times New Roman" w:hAnsi="Calibri" w:cs="Calibri"/>
                <w:color w:val="000000"/>
                <w:sz w:val="32"/>
                <w:szCs w:val="32"/>
                <w:lang w:eastAsia="en-GB"/>
              </w:rPr>
              <w:t xml:space="preserve"> location with many public &amp; private institutions.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1445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InThunadahena Road, Malabe.10.8 Perches with Landscaped garden area.*- 2500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1446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800m to Piliyandala JunctionCargills foodcity - walking distance A gym and a pool - walking distance (This is not a housing scheme)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1447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 Designed Brand New House For Sale in Delkada -Nugegoda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1448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This House is located Nawala Koswattha  near Gateway  college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1449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Colombo 05 facing main roadbedrooms 5 , bath rooms 5Two vehicle can be park High residential area.Close to leading school &amp; close to 5 hospital Asiri segical ,Asiri medical,Nine wells,Lanka Hospital  &amp; Kings hospital.Commercial or residential purpose.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1450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Morden Brand New House For Sale in Thalawatugoda to Meemanagoda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1451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Strongly design specious 2 storied Brand new luxury house for immediate saleâ€¦.3 large rooms with attached 3 bathrooms &amp; servant room &amp; bath room including branded bath fittingscontact price 170 laks but you can give your offer...8 perch with 20 feet roadConveniently located in peaceful well secured residential area close to piliyanda &amp; bokundara &amp; maharagama towns. Just 200 m to bus roadnew crowed at surrounding2 story modern house with all facilities. Very convenience </w:t>
            </w:r>
            <w:r w:rsidRPr="00FB1118">
              <w:rPr>
                <w:rFonts w:ascii="Calibri" w:eastAsia="Times New Roman" w:hAnsi="Calibri" w:cs="Calibri"/>
                <w:color w:val="000000"/>
                <w:sz w:val="32"/>
                <w:szCs w:val="32"/>
                <w:lang w:eastAsia="en-GB"/>
              </w:rPr>
              <w:lastRenderedPageBreak/>
              <w:t>to Keels/ Cargills /Arpico supermakets and some of the banks. Selling at urgentlyâ€¦.Just two month before completed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1452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quality house for immediate saleâ€¦.3 rooms with </w:t>
            </w:r>
            <w:proofErr w:type="gramStart"/>
            <w:r w:rsidRPr="00FB1118">
              <w:rPr>
                <w:rFonts w:ascii="Calibri" w:eastAsia="Times New Roman" w:hAnsi="Calibri" w:cs="Calibri"/>
                <w:color w:val="000000"/>
                <w:sz w:val="32"/>
                <w:szCs w:val="32"/>
                <w:lang w:eastAsia="en-GB"/>
              </w:rPr>
              <w:t>3  bath</w:t>
            </w:r>
            <w:proofErr w:type="gramEnd"/>
            <w:r w:rsidRPr="00FB1118">
              <w:rPr>
                <w:rFonts w:ascii="Calibri" w:eastAsia="Times New Roman" w:hAnsi="Calibri" w:cs="Calibri"/>
                <w:color w:val="000000"/>
                <w:sz w:val="32"/>
                <w:szCs w:val="32"/>
                <w:lang w:eastAsia="en-GB"/>
              </w:rPr>
              <w:t xml:space="preserve"> rooms, large living room &amp; kitchen, dining and carpoachcontact  price 12 million &amp; negotiable...7.5 perch with 20 feet road with very economical design Fully complete house including garden, roller gate &amp; parapet wall around the ghouse.Conveniently located in peaceful well secured residential area close to piliyandala &amp; kesbawa towns. just 200 m to </w:t>
            </w:r>
            <w:proofErr w:type="gramStart"/>
            <w:r w:rsidRPr="00FB1118">
              <w:rPr>
                <w:rFonts w:ascii="Calibri" w:eastAsia="Times New Roman" w:hAnsi="Calibri" w:cs="Calibri"/>
                <w:color w:val="000000"/>
                <w:sz w:val="32"/>
                <w:szCs w:val="32"/>
                <w:lang w:eastAsia="en-GB"/>
              </w:rPr>
              <w:t>bandaragama  bus</w:t>
            </w:r>
            <w:proofErr w:type="gramEnd"/>
            <w:r w:rsidRPr="00FB1118">
              <w:rPr>
                <w:rFonts w:ascii="Calibri" w:eastAsia="Times New Roman" w:hAnsi="Calibri" w:cs="Calibri"/>
                <w:color w:val="000000"/>
                <w:sz w:val="32"/>
                <w:szCs w:val="32"/>
                <w:lang w:eastAsia="en-GB"/>
              </w:rPr>
              <w:t xml:space="preserve"> road &amp; 800 meeters to kesbawa junction â€¦house with all facilities. Very convenience to all supermakets and some of the the banks. Selling at urgently..Just completed.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1453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We have luxurious specious 3 storied Brand new house for special offerâ€¦â€¦ please contact - only 45 million - negotiable4000 square feet house, 4 specious bed rooms with AC &amp; attached bath rooms. Total 6 bath rooms. 20 feet wide road. You don't find a house with this features for this price. Perfect </w:t>
            </w:r>
            <w:proofErr w:type="gramStart"/>
            <w:r w:rsidRPr="00FB1118">
              <w:rPr>
                <w:rFonts w:ascii="Calibri" w:eastAsia="Times New Roman" w:hAnsi="Calibri" w:cs="Calibri"/>
                <w:color w:val="000000"/>
                <w:sz w:val="32"/>
                <w:szCs w:val="32"/>
                <w:lang w:eastAsia="en-GB"/>
              </w:rPr>
              <w:t>plan..</w:t>
            </w:r>
            <w:proofErr w:type="gramEnd"/>
            <w:r w:rsidRPr="00FB1118">
              <w:rPr>
                <w:rFonts w:ascii="Calibri" w:eastAsia="Times New Roman" w:hAnsi="Calibri" w:cs="Calibri"/>
                <w:color w:val="000000"/>
                <w:sz w:val="32"/>
                <w:szCs w:val="32"/>
                <w:lang w:eastAsia="en-GB"/>
              </w:rPr>
              <w:t xml:space="preserve"> 2 vehicles can park. Hot water with solar. Specious living &amp; dining </w:t>
            </w:r>
            <w:proofErr w:type="gramStart"/>
            <w:r w:rsidRPr="00FB1118">
              <w:rPr>
                <w:rFonts w:ascii="Calibri" w:eastAsia="Times New Roman" w:hAnsi="Calibri" w:cs="Calibri"/>
                <w:color w:val="000000"/>
                <w:sz w:val="32"/>
                <w:szCs w:val="32"/>
                <w:lang w:eastAsia="en-GB"/>
              </w:rPr>
              <w:t>areas.seperate</w:t>
            </w:r>
            <w:proofErr w:type="gramEnd"/>
            <w:r w:rsidRPr="00FB1118">
              <w:rPr>
                <w:rFonts w:ascii="Calibri" w:eastAsia="Times New Roman" w:hAnsi="Calibri" w:cs="Calibri"/>
                <w:color w:val="000000"/>
                <w:sz w:val="32"/>
                <w:szCs w:val="32"/>
                <w:lang w:eastAsia="en-GB"/>
              </w:rPr>
              <w:t xml:space="preserve"> maid rooms with bath rooms. Scenic large terrace, laundry </w:t>
            </w:r>
            <w:proofErr w:type="gramStart"/>
            <w:r w:rsidRPr="00FB1118">
              <w:rPr>
                <w:rFonts w:ascii="Calibri" w:eastAsia="Times New Roman" w:hAnsi="Calibri" w:cs="Calibri"/>
                <w:color w:val="000000"/>
                <w:sz w:val="32"/>
                <w:szCs w:val="32"/>
                <w:lang w:eastAsia="en-GB"/>
              </w:rPr>
              <w:t>room.CCTV</w:t>
            </w:r>
            <w:proofErr w:type="gramEnd"/>
            <w:r w:rsidRPr="00FB1118">
              <w:rPr>
                <w:rFonts w:ascii="Calibri" w:eastAsia="Times New Roman" w:hAnsi="Calibri" w:cs="Calibri"/>
                <w:color w:val="000000"/>
                <w:sz w:val="32"/>
                <w:szCs w:val="32"/>
                <w:lang w:eastAsia="en-GB"/>
              </w:rPr>
              <w:t xml:space="preserve">, AC, Roller gate, fully equip pantry cupboards. High quality wood for doors &amp; windows. House has constructed to the highest standard using quality </w:t>
            </w:r>
            <w:proofErr w:type="gramStart"/>
            <w:r w:rsidRPr="00FB1118">
              <w:rPr>
                <w:rFonts w:ascii="Calibri" w:eastAsia="Times New Roman" w:hAnsi="Calibri" w:cs="Calibri"/>
                <w:color w:val="000000"/>
                <w:sz w:val="32"/>
                <w:szCs w:val="32"/>
                <w:lang w:eastAsia="en-GB"/>
              </w:rPr>
              <w:t>materials.Nice</w:t>
            </w:r>
            <w:proofErr w:type="gramEnd"/>
            <w:r w:rsidRPr="00FB1118">
              <w:rPr>
                <w:rFonts w:ascii="Calibri" w:eastAsia="Times New Roman" w:hAnsi="Calibri" w:cs="Calibri"/>
                <w:color w:val="000000"/>
                <w:sz w:val="32"/>
                <w:szCs w:val="32"/>
                <w:lang w:eastAsia="en-GB"/>
              </w:rPr>
              <w:t xml:space="preserve"> garden, peaceful well secured residential area located at battaramulla just 5 minutes to the town. Very convenience to Keels/ Cargills /Laughs supermarkets and the banks &amp; light rail transport projectâ€¦..Selling at urgently..Just completed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1454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 Thalahena Road, Bathalawatta.6.5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1455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3Storey House For Sale in Maharagama Navinna, pathiragoda, polwaththa rd.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1456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Just 250m to Malabe town, Food outlets, Schools, </w:t>
            </w:r>
            <w:proofErr w:type="gramStart"/>
            <w:r w:rsidRPr="00FB1118">
              <w:rPr>
                <w:rFonts w:ascii="Calibri" w:eastAsia="Times New Roman" w:hAnsi="Calibri" w:cs="Calibri"/>
                <w:color w:val="000000"/>
                <w:sz w:val="32"/>
                <w:szCs w:val="32"/>
                <w:lang w:eastAsia="en-GB"/>
              </w:rPr>
              <w:t>Campuses,Cinemas</w:t>
            </w:r>
            <w:proofErr w:type="gramEnd"/>
            <w:r w:rsidRPr="00FB1118">
              <w:rPr>
                <w:rFonts w:ascii="Calibri" w:eastAsia="Times New Roman" w:hAnsi="Calibri" w:cs="Calibri"/>
                <w:color w:val="000000"/>
                <w:sz w:val="32"/>
                <w:szCs w:val="32"/>
                <w:lang w:eastAsia="en-GB"/>
              </w:rPr>
              <w:t xml:space="preserve">, Fuel stations, Banks, Shopping malls, Main bus stand, and many more in your fingertips. Calm and best residential area in Malabe. Respectable neighborhood. The house </w:t>
            </w:r>
            <w:proofErr w:type="gramStart"/>
            <w:r w:rsidRPr="00FB1118">
              <w:rPr>
                <w:rFonts w:ascii="Calibri" w:eastAsia="Times New Roman" w:hAnsi="Calibri" w:cs="Calibri"/>
                <w:color w:val="000000"/>
                <w:sz w:val="32"/>
                <w:szCs w:val="32"/>
                <w:lang w:eastAsia="en-GB"/>
              </w:rPr>
              <w:t>consist</w:t>
            </w:r>
            <w:proofErr w:type="gramEnd"/>
            <w:r w:rsidRPr="00FB1118">
              <w:rPr>
                <w:rFonts w:ascii="Calibri" w:eastAsia="Times New Roman" w:hAnsi="Calibri" w:cs="Calibri"/>
                <w:color w:val="000000"/>
                <w:sz w:val="32"/>
                <w:szCs w:val="32"/>
                <w:lang w:eastAsia="en-GB"/>
              </w:rPr>
              <w:t xml:space="preserve"> with Solar power hot water for all bath rooms, kitchen and pantry, 3 phase electricity, AC rooms, Large living area with balcony, Large dining area with pantry, Kitchen with Pantry cupboards, Roof top, Servant room and bath room, Overhead tank, Inside parking for 2 vehicles. Front and back garden area. Bricks wall. Remote gate.BERYL will provide you personalized, trust worthy service at all the time.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1457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storey Brand new house for sale in galpoththa road, Athurugiriya* 11 perches * 300 meters to athurugiriya - malabe main road* Fully tiled* 04 bed rooms* 03 bath rooms* 01 servent bathroom* Living room* Dining room * Pantry * 4500 sqft* Balcony* Boundary wall with roller gate* Parking space for Two vehicles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1458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Wanaguru Mw, Hokandara.10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1459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Architect Designed Brand New 6P House For Sale in Hokandara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1460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Highlights- Land extent: 18.2 Perches- Property is located facing Rohana Mawatha, Subuthipura, Battaramulla. - Approx. 250 meters from Subuthi Drive. - Approx. 750 meters from Main Street [Kotte - Bope Main Road].- Approx. 1 km meters from Parliament Junction.- The property is accessible via 20-30 foot wide access roads [Weera Mw &amp; Rohana Mw].</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1461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 Perch  &amp; 3 Story House Sale For Thalawathugoda -Weeramawatha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1462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Well maintained house for sale in Thalawathugoda, conveniently located only 1 km away from the Battaramulla - Pannipitiya Main Road &amp; Kalalgoda Junction, within close proximity to all modern day conveniences. The two-story house offers generous living space along with three bedrooms and two bathrooms.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1463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Ground floor competes  House For Sale in Nawala ------------------------Located 100 meters to rajagiriya Road , NawalaGround floor competes house on 7 perches is sqft 1800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1464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Architecture Designed 2Storey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Nugegoda Thalapathpitiya FOR HIGH RESIDENSHALQUICK SALE. ---------------------------04 Bed Room, A/C01 Attached Bath Room 02Common Bath Room, Living RoomDining RoomModern PantryTV Lobbyservant room and bath, balconey,..2 Car Parking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1465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 Road, Hokandara Road, 10.5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1466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1467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500m to 174rd kottawa borella rd 10.perches land 15ft private rd facing superb house 4beds 4baths AC provisions attach bathroom for master bedroom fully furnished wooden pantry spacious living and dining 4vehicles parking area landscape garden modern architect design house highly residential area very close to battaramulla Colombo parliament </w:t>
            </w:r>
            <w:r w:rsidRPr="00FB1118">
              <w:rPr>
                <w:rFonts w:ascii="Calibri" w:eastAsia="Times New Roman" w:hAnsi="Calibri" w:cs="Calibri"/>
                <w:color w:val="000000"/>
                <w:sz w:val="32"/>
                <w:szCs w:val="32"/>
                <w:lang w:eastAsia="en-GB"/>
              </w:rPr>
              <w:lastRenderedPageBreak/>
              <w:t>all government departments and offices price 28500000 no brokers genuine buyers well come appointments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1468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Just 700 m to Wataraka Junction &amp; Railway Station1.2 Km to High Level Road2 Bed Rooms, Living Area, Dining Area, Car Porch, Kitchen &amp; 2 Bath RoomsWell WaterGood Residential AreaClear Deeds &amp; DocumentsFinishing Roof &amp; Partly TiledSerious Buyers Only, No Brokers Pls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1469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âºï¸à·„à·à¶¸à·à¶œà¶¸ à¶šà·„à¶</w:t>
            </w:r>
            <w:r w:rsidRPr="00FB1118">
              <w:rPr>
                <w:rFonts w:ascii="Calibri" w:eastAsia="Times New Roman" w:hAnsi="Calibri" w:cs="Calibri"/>
                <w:color w:val="000000"/>
                <w:sz w:val="32"/>
                <w:szCs w:val="32"/>
                <w:lang w:eastAsia="en-GB"/>
              </w:rPr>
              <w:softHyphen/>
              <w:t>à·”à¶©à·”à·€ à¶±à¶œà¶»à¶ºà·™à¶±à·Š âºï¸à¶±à·€ à¶¯à·™à¶¸à·„à¶½à·Š à¶±à·’à·€à·ƒ à·€à·’à¶šà·’à¶«à·“à¶¸à¶§ ( à¶´à¶½à¶¸à·” à¶¸à·„à¶½ à·ƒà¶¸à·Šà¶´à·–à¶»à·Šà¶« à·€à·à¶© à¶±à·’à¶¸ à¶šà¶» à¶‡à¶</w:t>
            </w:r>
            <w:r w:rsidRPr="00FB1118">
              <w:rPr>
                <w:rFonts w:ascii="Calibri" w:eastAsia="Times New Roman" w:hAnsi="Calibri" w:cs="Calibri"/>
                <w:color w:val="000000"/>
                <w:sz w:val="32"/>
                <w:szCs w:val="32"/>
                <w:lang w:eastAsia="en-GB"/>
              </w:rPr>
              <w:softHyphen/>
              <w:t xml:space="preserv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1470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4 floors 5000 sqft luxury house on 20p fully furnished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1471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à·ƒà·”à¶¯à·”à·€à·à¶½à·Šà¶½, à¶šà¶½à·”à¶…à¶œà·Šà¶œà¶½ à¶´à·Šâ€à¶»à¶¯à·šà·à¶ºà·š à¶»à¶¶à¶»à·Š 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à¶šà¶§ à¶ºà·à¶¶à¶¯à·€ à¶±à·’à·ƒà·Šà¶šà¶½à¶‚à¶š à¶´à¶»à·’à·ƒà¶»à¶ºà¶š à¶´à·’à·„à·’à¶§à·’ à¶¸à·–à¶½à·’à¶š à·€à·à¶© à¶…à·€à·ƒà¶±à·Š à¶šà¶»à¶± à¶½à¶¯ à¶¯à·™à¶¸à·„à¶½à·Š à¶±à·’à·€à·ƒ à·€à·’à¶šà·’à¶«à·“à¶¸à¶§ à¶</w:t>
            </w:r>
            <w:r w:rsidRPr="00FB1118">
              <w:rPr>
                <w:rFonts w:ascii="Calibri" w:eastAsia="Times New Roman" w:hAnsi="Calibri" w:cs="Calibri"/>
                <w:color w:val="000000"/>
                <w:sz w:val="32"/>
                <w:szCs w:val="32"/>
                <w:lang w:eastAsia="en-GB"/>
              </w:rPr>
              <w:softHyphen/>
              <w:t>à·’à¶¶à·š. à¶”à¶¶à¶§ à¶šà·à¶¸à¶</w:t>
            </w:r>
            <w:r w:rsidRPr="00FB1118">
              <w:rPr>
                <w:rFonts w:ascii="Calibri" w:eastAsia="Times New Roman" w:hAnsi="Calibri" w:cs="Calibri"/>
                <w:color w:val="000000"/>
                <w:sz w:val="32"/>
                <w:szCs w:val="32"/>
                <w:lang w:eastAsia="en-GB"/>
              </w:rPr>
              <w:softHyphen/>
              <w:t>à·’ à¶½à·™à·ƒ à¶§à¶ºà·’à¶½à·Š à¶</w:t>
            </w:r>
            <w:r w:rsidRPr="00FB1118">
              <w:rPr>
                <w:rFonts w:ascii="Calibri" w:eastAsia="Times New Roman" w:hAnsi="Calibri" w:cs="Calibri"/>
                <w:color w:val="000000"/>
                <w:sz w:val="32"/>
                <w:szCs w:val="32"/>
                <w:lang w:eastAsia="en-GB"/>
              </w:rPr>
              <w:softHyphen/>
              <w:t>à·à¶»à· à¶œà¶</w:t>
            </w:r>
            <w:r w:rsidRPr="00FB1118">
              <w:rPr>
                <w:rFonts w:ascii="Calibri" w:eastAsia="Times New Roman" w:hAnsi="Calibri" w:cs="Calibri"/>
                <w:color w:val="000000"/>
                <w:sz w:val="32"/>
                <w:szCs w:val="32"/>
                <w:lang w:eastAsia="en-GB"/>
              </w:rPr>
              <w:softHyphen/>
              <w:t xml:space="preserve"> à·„à·à¶šà·’à¶º. à¶´à¶»à·Šà¶ à·ƒà·Š 11 à·ƒà¶¸à¶Ÿ à·€à·à¶© à¶±à·’à¶¸ à¶šà¶½ à¶±à·’à·€à·ƒ à¶½à¶šà·Šà·‚ 140 à·„à· à¶¯à·à¶±à¶§ à¶±à·’à¶¸à·à¶šà·… à¶±à·’à·€à·ƒ à¶½à¶šà·Šà·‚ 125à¶§ à¶½à¶¶à·à¶œà¶</w:t>
            </w:r>
            <w:r w:rsidRPr="00FB1118">
              <w:rPr>
                <w:rFonts w:ascii="Calibri" w:eastAsia="Times New Roman" w:hAnsi="Calibri" w:cs="Calibri"/>
                <w:color w:val="000000"/>
                <w:sz w:val="32"/>
                <w:szCs w:val="32"/>
                <w:lang w:eastAsia="en-GB"/>
              </w:rPr>
              <w:softHyphen/>
              <w:t xml:space="preserve"> à·„à·à¶šà·’à¶º. à¶…à·€à·à·Šâ€à¶º à¶±à¶¸à·Š à¶½à¶šà·Šà·‚ 10à¶šà¶§ à¶</w:t>
            </w:r>
            <w:r w:rsidRPr="00FB1118">
              <w:rPr>
                <w:rFonts w:ascii="Calibri" w:eastAsia="Times New Roman" w:hAnsi="Calibri" w:cs="Calibri"/>
                <w:color w:val="000000"/>
                <w:sz w:val="32"/>
                <w:szCs w:val="32"/>
                <w:lang w:eastAsia="en-GB"/>
              </w:rPr>
              <w:softHyphen/>
              <w:t>à·€ à¶´à¶»à·Šà¶ à·ƒà·Š 10à¶šà·Š à¶½à¶¶à·à¶œà¶</w:t>
            </w:r>
            <w:r w:rsidRPr="00FB1118">
              <w:rPr>
                <w:rFonts w:ascii="Calibri" w:eastAsia="Times New Roman" w:hAnsi="Calibri" w:cs="Calibri"/>
                <w:color w:val="000000"/>
                <w:sz w:val="32"/>
                <w:szCs w:val="32"/>
                <w:lang w:eastAsia="en-GB"/>
              </w:rPr>
              <w:softHyphen/>
              <w:t xml:space="preserve"> à·„à·à¶šà·’à¶º.à¶±à·’à·€à·ƒà·š à¶¶à·’à¶¸à·Š à¶´à·Šâ€à¶»à¶¸à·à¶«à¶º : à·€à¶»à·Šà¶œ à¶…à¶©à·’ 1100 à¶¶à·’à¶¸à·Š à¶¸à·„à¶½, 790 à¶‹à¶©à·” à¶¸à·„à¶½ à¶šà·à¶¸à¶» : 5à¶ºà·’à¶±à·à¶± à¶šà·à¶¸à¶» : 2à¶ºà·’à·€à·’à¶¯à·”à¶½à·’à¶º à·ƒà·„ à¶¢à¶½ à¶´à·„à·ƒà·”à¶šà¶¸à·Š à·ƒà·„à·’à¶</w:t>
            </w:r>
            <w:r w:rsidRPr="00FB1118">
              <w:rPr>
                <w:rFonts w:ascii="Calibri" w:eastAsia="Times New Roman" w:hAnsi="Calibri" w:cs="Calibri"/>
                <w:color w:val="000000"/>
                <w:sz w:val="32"/>
                <w:szCs w:val="32"/>
                <w:lang w:eastAsia="en-GB"/>
              </w:rPr>
              <w:softHyphen/>
              <w:t>à¶ºà·’à¶±à·’à¶»à·€à·”à¶½à·Š à¶”à¶´à·Šà¶´à·” à·ƒà·„à·’à¶</w:t>
            </w:r>
            <w:r w:rsidRPr="00FB1118">
              <w:rPr>
                <w:rFonts w:ascii="Calibri" w:eastAsia="Times New Roman" w:hAnsi="Calibri" w:cs="Calibri"/>
                <w:color w:val="000000"/>
                <w:sz w:val="32"/>
                <w:szCs w:val="32"/>
                <w:lang w:eastAsia="en-GB"/>
              </w:rPr>
              <w:softHyphen/>
              <w:t xml:space="preserve">à¶ºà·’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1472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Modern Two Story House Sale For Kalalgoda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1473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house for sale!!!!9.0 perches3km to NSBM(green university)camps2.5 Mahinda rajapakshaka scool4km to homagama town2km to paali camps4km to meegoda economic center .Water,current clear documentNo brokers...negotible.immediately sale....à¶…à¶©à¶šà·Š à¶±à·’à¶¸à¶šà¶½ à¶±à·€ à¶±à·’à·€à·ƒ!!à¶´à¶»à·Šà¶ à·Š 9à·„à¶»à·’à¶</w:t>
            </w:r>
            <w:r w:rsidRPr="00FB1118">
              <w:rPr>
                <w:rFonts w:ascii="Calibri" w:eastAsia="Times New Roman" w:hAnsi="Calibri" w:cs="Calibri"/>
                <w:color w:val="000000"/>
                <w:sz w:val="32"/>
                <w:szCs w:val="32"/>
                <w:lang w:eastAsia="en-GB"/>
              </w:rPr>
              <w:softHyphen/>
              <w:t xml:space="preserve"> à·ƒà¶»à·ƒà·€à·’à¶ºà¶§ </w:t>
            </w:r>
            <w:r w:rsidRPr="00FB1118">
              <w:rPr>
                <w:rFonts w:ascii="Calibri" w:eastAsia="Times New Roman" w:hAnsi="Calibri" w:cs="Calibri"/>
                <w:color w:val="000000"/>
                <w:sz w:val="32"/>
                <w:szCs w:val="32"/>
                <w:lang w:eastAsia="en-GB"/>
              </w:rPr>
              <w:lastRenderedPageBreak/>
              <w:t>3kmà¶¸à·„à·’à¶±à·Šà¶¯ à¶»à·à¶¢à¶´à¶šà·Šà·‚ à¶´à·à·ƒà¶½à¶§ 2.5kmà·„à·à¶¸à·à¶œà¶¸ à¶±à¶œà¶»à¶ºà¶§ 4kmà¶´à·à¶½à·’ à·€à·’à·à·Šà·€à·€à·’à¶¯à·Šâ€à¶ºà·à¶½à¶ºà¶§ 2kmà¶¸à·“à¶œà·œà¶© à¶†à¶»à·Šà¶®à·’à¶š à¶¸à¶°à·Šâ€à¶ºà·ƒà·Šà¶®à·à¶±à¶ºà¶§ 4kmà¶¢à¶½à¶º,à·€à·’à¶¯à·”à¶½à·’à¶º à¶±à·’à¶»à¶‹à¶½à·Š à¶”à¶´à·Šà¶´à·”,à¶½à·’à¶ºà¶šà·’à¶ºà·€à·’à¶½à·’.à¶</w:t>
            </w:r>
            <w:r w:rsidRPr="00FB1118">
              <w:rPr>
                <w:rFonts w:ascii="Calibri" w:eastAsia="Times New Roman" w:hAnsi="Calibri" w:cs="Calibri"/>
                <w:color w:val="000000"/>
                <w:sz w:val="32"/>
                <w:szCs w:val="32"/>
                <w:lang w:eastAsia="en-GB"/>
              </w:rPr>
              <w:softHyphen/>
              <w:t>à·à¶»à·à·€à·Šà¶šà·à¶»à¶ºà¶±à·Š à¶…à¶±à·€à·à·Šâ€à¶ºà¶ºà·’...à¶¸à·”à¶¯à¶½à·Š à·„à¶¯à·’à·ƒà·Šà·ƒà·’à¶ºà¶šà·’.à¶¸à·’à¶½ à¶šà¶</w:t>
            </w:r>
            <w:r w:rsidRPr="00FB1118">
              <w:rPr>
                <w:rFonts w:ascii="Calibri" w:eastAsia="Times New Roman" w:hAnsi="Calibri" w:cs="Calibri"/>
                <w:color w:val="000000"/>
                <w:sz w:val="32"/>
                <w:szCs w:val="32"/>
                <w:lang w:eastAsia="en-GB"/>
              </w:rPr>
              <w:softHyphen/>
              <w:t>à¶šà¶»à¶œà¶</w:t>
            </w:r>
            <w:r w:rsidRPr="00FB1118">
              <w:rPr>
                <w:rFonts w:ascii="Calibri" w:eastAsia="Times New Roman" w:hAnsi="Calibri" w:cs="Calibri"/>
                <w:color w:val="000000"/>
                <w:sz w:val="32"/>
                <w:szCs w:val="32"/>
                <w:lang w:eastAsia="en-GB"/>
              </w:rPr>
              <w:softHyphen/>
              <w:t xml:space="preserve">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1474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Clear title, 300 metres away from Artigala Road, Pipe Bone water, good surround, no flood or inundation. parapet wall. 2.5 km from Highlevel Road, 3 km. from Lowlevel Road. Call for more details.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1475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Rathmalana, </w:t>
            </w:r>
            <w:proofErr w:type="gramStart"/>
            <w:r w:rsidRPr="00FB1118">
              <w:rPr>
                <w:rFonts w:ascii="Calibri" w:eastAsia="Times New Roman" w:hAnsi="Calibri" w:cs="Calibri"/>
                <w:color w:val="000000"/>
                <w:sz w:val="32"/>
                <w:szCs w:val="32"/>
                <w:lang w:eastAsia="en-GB"/>
              </w:rPr>
              <w:t>Agulana  station</w:t>
            </w:r>
            <w:proofErr w:type="gramEnd"/>
            <w:r w:rsidRPr="00FB1118">
              <w:rPr>
                <w:rFonts w:ascii="Calibri" w:eastAsia="Times New Roman" w:hAnsi="Calibri" w:cs="Calibri"/>
                <w:color w:val="000000"/>
                <w:sz w:val="32"/>
                <w:szCs w:val="32"/>
                <w:lang w:eastAsia="en-GB"/>
              </w:rPr>
              <w:t xml:space="preserve"> road. 1km to Gall road. Fully completed. Inspection only Sundays.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1476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House @ Malabe. ( 2 Year Used ) 11.8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1477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100m to High-Level Road 400m to Godagama TownClose to Athurugiriya Highway Entrance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1478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RESIDENTIAL OR COMMERCIALThis house is available for sale in a prominent residential area in Bellanthara road. 10m private road to the house from the main road within an entrance for another house. 2 story house built on 19.5 perches land. Fully tiled, 2 kitchens, 2 large balconies, 7 spacious bedrooms and 5 bathrooms (2 attached), parking for 10 vehicles (separate garage for 2-3 vehicles), 3 phase electricity, 3 electricity lines, 2 water lines.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1479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House For Sale InThalahena Road, Malabe.17.6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1480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Kahanthota Road, Malabe.09 Perches with Landscaped garden area.*- 2800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1481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Perfectly Positioned within an easy commute to Colombo city center, leading international </w:t>
            </w:r>
            <w:proofErr w:type="gramStart"/>
            <w:r w:rsidRPr="00FB1118">
              <w:rPr>
                <w:rFonts w:ascii="Calibri" w:eastAsia="Times New Roman" w:hAnsi="Calibri" w:cs="Calibri"/>
                <w:color w:val="000000"/>
                <w:sz w:val="32"/>
                <w:szCs w:val="32"/>
                <w:lang w:eastAsia="en-GB"/>
              </w:rPr>
              <w:t>schools,supermarkets</w:t>
            </w:r>
            <w:proofErr w:type="gramEnd"/>
            <w:r w:rsidRPr="00FB1118">
              <w:rPr>
                <w:rFonts w:ascii="Calibri" w:eastAsia="Times New Roman" w:hAnsi="Calibri" w:cs="Calibri"/>
                <w:color w:val="000000"/>
                <w:sz w:val="32"/>
                <w:szCs w:val="32"/>
                <w:lang w:eastAsia="en-GB"/>
              </w:rPr>
              <w:t>,restaurants,nature parks and walkways. Majestic rajagiriya presents all the excitement of modern city life. Paired with the privacy and tranquility of luxury living.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1482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Storied Modern House at Ethul Kotte, near Diyatha Uyanain 9.5 perches.3600sqft3 roof Gardens5 Bed Room4 bathroomstwo pantiesServants room quotedPrice 68 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1483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2 Storey House For Sale in Malabe to Athurugiriya rd, Arangala junction, Hokandara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1484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bed rooms , cctv cameras, hot water, servant bathroom , private garden, big public ground in front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1485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Near the austratia </w:t>
            </w:r>
            <w:proofErr w:type="gramStart"/>
            <w:r w:rsidRPr="00FB1118">
              <w:rPr>
                <w:rFonts w:ascii="Calibri" w:eastAsia="Times New Roman" w:hAnsi="Calibri" w:cs="Calibri"/>
                <w:color w:val="000000"/>
                <w:sz w:val="32"/>
                <w:szCs w:val="32"/>
                <w:lang w:eastAsia="en-GB"/>
              </w:rPr>
              <w:t>club,  02</w:t>
            </w:r>
            <w:proofErr w:type="gramEnd"/>
            <w:r w:rsidRPr="00FB1118">
              <w:rPr>
                <w:rFonts w:ascii="Calibri" w:eastAsia="Times New Roman" w:hAnsi="Calibri" w:cs="Calibri"/>
                <w:color w:val="000000"/>
                <w:sz w:val="32"/>
                <w:szCs w:val="32"/>
                <w:lang w:eastAsia="en-GB"/>
              </w:rPr>
              <w:t xml:space="preserve"> entrance gate , 03 car parking area. 03 storage house.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1486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Newly Build House for Sale in Piliyandala - KotagedaraTwo Storied House 03 Bedrooms / 03 Bathrooms Living room / Dining room Kitchen with Modern Wooden PantryTwo Parking Spaces with Remote Roller GateFully Tiled /  Roof Top1.5 km to Piliyandaya  TownLand Size 6.5 perches  /  House 2800 sq ftGood Residential AreaPrice Rs 19 million ( Rs 19000000 )Contact for more details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1487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storied house built in two separate units with separate entrance in a residential area with easy access (18ft wide road) for sale. Ideal for a old couple can use as an extra income generation.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1488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Aturugiriya Road, Arangala.08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1489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Horahena Rd, Malabe.10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1490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Recently built beautiful house for sale in â€œSunray Parkâ€ housing scheme with very good neighborhood. An elevated location with undisturbed Paddy field views through to Adams Peak. This two storied specious house covered in over 2500 Sq. Ft. of floor area.5 specious bedrooms with balconies to upper floor 2 bathrooms with modern fittings and hotwater supplyLarge Living and dining area with dual height spaceFamily/ TV room  Kitchen with some pantry cupboardsIndoor garden spaceServantâ€™s accommodationNice white colour terrazzo flooringBurglar alarm system for added securityAir-conditioning to one roomBoundary wall and steel gatesVery calm and quite residential area with plenty of space to breath fresh air and village type surroundings, bushlands, rubber plantations still close to Colombo CBD and easy access to Southern Highway.   10 Perch good size lot with wide access roads. (If required adjoining two 10 perch lots can be purchased separately. This additional land extent planted with may fruit trees and some coconut </w:t>
            </w:r>
            <w:proofErr w:type="gramStart"/>
            <w:r w:rsidRPr="00FB1118">
              <w:rPr>
                <w:rFonts w:ascii="Calibri" w:eastAsia="Times New Roman" w:hAnsi="Calibri" w:cs="Calibri"/>
                <w:color w:val="000000"/>
                <w:sz w:val="32"/>
                <w:szCs w:val="32"/>
                <w:lang w:eastAsia="en-GB"/>
              </w:rPr>
              <w:t>trees)Suitable</w:t>
            </w:r>
            <w:proofErr w:type="gramEnd"/>
            <w:r w:rsidRPr="00FB1118">
              <w:rPr>
                <w:rFonts w:ascii="Calibri" w:eastAsia="Times New Roman" w:hAnsi="Calibri" w:cs="Calibri"/>
                <w:color w:val="000000"/>
                <w:sz w:val="32"/>
                <w:szCs w:val="32"/>
                <w:lang w:eastAsia="en-GB"/>
              </w:rPr>
              <w:t xml:space="preserve"> for someone with growing family and trying to escape from busy/ congested lifestyle to a more stress-free environment and still wanting to live close to Colombo. Ideal for some looking for a holiday home within short drive from Colombo as well.</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1491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Nugegoda Kanda Watta Road 4 Perches 3 Bedrooms Price 17.5 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1492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Wellwatta Nelson Place 3 Perches 3 bedrooms 22 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1493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Piliyandala 8 perches 3 bedrooms house 10 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1494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Kalubowila Bathya Mawatha 7.5 Perches with 4 bedrooms house 20 feet rioad 40 million only land value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1495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400 m to pelawatta. Junction. Palamthuna junction 20 </w:t>
            </w:r>
            <w:proofErr w:type="gramStart"/>
            <w:r w:rsidRPr="00FB1118">
              <w:rPr>
                <w:rFonts w:ascii="Calibri" w:eastAsia="Times New Roman" w:hAnsi="Calibri" w:cs="Calibri"/>
                <w:color w:val="000000"/>
                <w:sz w:val="32"/>
                <w:szCs w:val="32"/>
                <w:lang w:eastAsia="en-GB"/>
              </w:rPr>
              <w:t>perches</w:t>
            </w:r>
            <w:proofErr w:type="gramEnd"/>
            <w:r w:rsidRPr="00FB1118">
              <w:rPr>
                <w:rFonts w:ascii="Calibri" w:eastAsia="Times New Roman" w:hAnsi="Calibri" w:cs="Calibri"/>
                <w:color w:val="000000"/>
                <w:sz w:val="32"/>
                <w:szCs w:val="32"/>
                <w:lang w:eastAsia="en-GB"/>
              </w:rPr>
              <w:t xml:space="preserve"> luxury house with 7bed 7bathroom 4story house spacious living dining. Wooden pantry servant room servant bathroom landscape garden 6 vehicle parking spaces almost brand new two roller doors highly residential area very close to Battaramulla pelawatta Rajagiriya Colombo price 60000000 no brokers genuine buyers well come after appointments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1496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 Thalahena Road, Bathalawatta.6.5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1497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story house @ Kahanthota Road, Malabe.7.8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1498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à¶±à·’à·€à·ƒà¶</w:t>
            </w:r>
            <w:r w:rsidRPr="00FB1118">
              <w:rPr>
                <w:rFonts w:ascii="Calibri" w:eastAsia="Times New Roman" w:hAnsi="Calibri" w:cs="Calibri"/>
                <w:color w:val="000000"/>
                <w:sz w:val="32"/>
                <w:szCs w:val="32"/>
                <w:lang w:eastAsia="en-GB"/>
              </w:rPr>
              <w:softHyphen/>
              <w:t>à·Š à·ƒà¶¸à¶œ à¶‰à¶©à¶¸ à·€à·’à¶šà·’à¶±à·“à¶¸à¶§ à¶‡à¶</w:t>
            </w:r>
            <w:r w:rsidRPr="00FB1118">
              <w:rPr>
                <w:rFonts w:ascii="Calibri" w:eastAsia="Times New Roman" w:hAnsi="Calibri" w:cs="Calibri"/>
                <w:color w:val="000000"/>
                <w:sz w:val="32"/>
                <w:szCs w:val="32"/>
                <w:lang w:eastAsia="en-GB"/>
              </w:rPr>
              <w:softHyphen/>
              <w:t>à·€à¶§ à¶</w:t>
            </w:r>
            <w:r w:rsidRPr="00FB1118">
              <w:rPr>
                <w:rFonts w:ascii="Calibri" w:eastAsia="Times New Roman" w:hAnsi="Calibri" w:cs="Calibri"/>
                <w:color w:val="000000"/>
                <w:sz w:val="32"/>
                <w:szCs w:val="32"/>
                <w:lang w:eastAsia="en-GB"/>
              </w:rPr>
              <w:softHyphen/>
              <w:t>à·à¶´à·Šà¶´ à¶œà·ƒà· à¶‡à¶</w:t>
            </w:r>
            <w:r w:rsidRPr="00FB1118">
              <w:rPr>
                <w:rFonts w:ascii="Calibri" w:eastAsia="Times New Roman" w:hAnsi="Calibri" w:cs="Calibri"/>
                <w:color w:val="000000"/>
                <w:sz w:val="32"/>
                <w:szCs w:val="32"/>
                <w:lang w:eastAsia="en-GB"/>
              </w:rPr>
              <w:softHyphen/>
              <w:t>.à¶¶à·à¶‚à¶šà·” à¶«à¶º à¶´à·„à·ƒà·”à¶šà¶¸à·Š.à¶¯à¶¸à·Šà¶´à·™ à¶´à·’à·…à·’à¶ºà¶±à·Šà¶¯à¶½ à¶¶à·ƒà·Š à¶¸à·à¶»à·Šà¶œà¶ºà¶§ à¶¸à·“à¶§à¶»à·Š 300à¶…à¶©à·’ 40 à·ƒà¶¸à·Šà¶´à·–à¶»à·Šà¶« à¶šà·œà¶±à·Šà¶šà·Šâ€à¶»à·“à¶§à·Š à¶¯à¶¸à· à¶‡à¶</w:t>
            </w:r>
            <w:r w:rsidRPr="00FB1118">
              <w:rPr>
                <w:rFonts w:ascii="Calibri" w:eastAsia="Times New Roman" w:hAnsi="Calibri" w:cs="Calibri"/>
                <w:color w:val="000000"/>
                <w:sz w:val="32"/>
                <w:szCs w:val="32"/>
                <w:lang w:eastAsia="en-GB"/>
              </w:rPr>
              <w:softHyphen/>
              <w:t>à·’ à¶´à·à¶»à¶§ à¶¸à·”à·„à·”à¶«à¶½à· à¶‡à¶</w:t>
            </w:r>
            <w:r w:rsidRPr="00FB1118">
              <w:rPr>
                <w:rFonts w:ascii="Calibri" w:eastAsia="Times New Roman" w:hAnsi="Calibri" w:cs="Calibri"/>
                <w:color w:val="000000"/>
                <w:sz w:val="32"/>
                <w:szCs w:val="32"/>
                <w:lang w:eastAsia="en-GB"/>
              </w:rPr>
              <w:softHyphen/>
              <w:t>.à¶±à·… à¶¢à¶½à¶º, à·€à·’à¶¯à·”à¶½à·’à¶º,à¶´à·’à¶½à·’à¶ºà¶±à·Šà¶¯à¶½ à¶±à¶œà¶»à¶ºà¶§ à¶šà·’à¶½à·à¶¸à·“à¶§à¶»à·Š 3à·€à·à¶©à·’ à·€à·’à·ƒà·Šà¶</w:t>
            </w:r>
            <w:r w:rsidRPr="00FB1118">
              <w:rPr>
                <w:rFonts w:ascii="Calibri" w:eastAsia="Times New Roman" w:hAnsi="Calibri" w:cs="Calibri"/>
                <w:color w:val="000000"/>
                <w:sz w:val="32"/>
                <w:szCs w:val="32"/>
                <w:lang w:eastAsia="en-GB"/>
              </w:rPr>
              <w:softHyphen/>
              <w:t>à¶» à·ƒà¶¯à·„à· à¶…à¶¸à¶</w:t>
            </w:r>
            <w:r w:rsidRPr="00FB1118">
              <w:rPr>
                <w:rFonts w:ascii="Calibri" w:eastAsia="Times New Roman" w:hAnsi="Calibri" w:cs="Calibri"/>
                <w:color w:val="000000"/>
                <w:sz w:val="32"/>
                <w:szCs w:val="32"/>
                <w:lang w:eastAsia="en-GB"/>
              </w:rPr>
              <w:softHyphen/>
              <w:t>à¶±à·Šà¶±.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1499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 Road, Hokandara  Road, 10.5 Perches , Landscaped garden area.â€¢ - 3200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1500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600m to main Thalawathugoda Hokandara Rd 15ft Rd facing two story house with 4bed 3baths living dining 17 perches land extent highly residential area very close Battaramulla pelawatta Rajagiriya Colombo sale only land value price 18500000 No brokers genuine buyers well come after appointments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1501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Luxury Model 3Storey House For sale in malabe, Kahanthota Road malabe....................................................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1502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stories house  for sale in Araliya Uyana depanama 4 bed roomsFull tiled 2 vehicles parked 3 p Electry 30 feet road main entrance Two roads entrance Bed room with air conditioner Hot water CCTV Camara 5 </w:t>
            </w:r>
            <w:r w:rsidRPr="00FB1118">
              <w:rPr>
                <w:rFonts w:ascii="Calibri" w:eastAsia="Times New Roman" w:hAnsi="Calibri" w:cs="Calibri"/>
                <w:color w:val="000000"/>
                <w:sz w:val="32"/>
                <w:szCs w:val="32"/>
                <w:lang w:eastAsia="en-GB"/>
              </w:rPr>
              <w:lastRenderedPageBreak/>
              <w:t>minutes to Maharagama 5 minutes to Thalawathugoda 1 Servant bathroom</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1503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 storied house with a roof top, structure complete 100% finishing left with 10% The materials have brought down only to fix them to complete the house. Owner migrates. Parking available for Two Vehicles. A paddy field seen in the location. Surounded with good </w:t>
            </w:r>
            <w:proofErr w:type="gramStart"/>
            <w:r w:rsidRPr="00FB1118">
              <w:rPr>
                <w:rFonts w:ascii="Calibri" w:eastAsia="Times New Roman" w:hAnsi="Calibri" w:cs="Calibri"/>
                <w:color w:val="000000"/>
                <w:sz w:val="32"/>
                <w:szCs w:val="32"/>
                <w:lang w:eastAsia="en-GB"/>
              </w:rPr>
              <w:t>neighbours.Ground</w:t>
            </w:r>
            <w:proofErr w:type="gramEnd"/>
            <w:r w:rsidRPr="00FB1118">
              <w:rPr>
                <w:rFonts w:ascii="Calibri" w:eastAsia="Times New Roman" w:hAnsi="Calibri" w:cs="Calibri"/>
                <w:color w:val="000000"/>
                <w:sz w:val="32"/>
                <w:szCs w:val="32"/>
                <w:lang w:eastAsia="en-GB"/>
              </w:rPr>
              <w:t xml:space="preserve"> floor 2 Bed Rooms, 1 Bath Room, Panty Kitchen Sitting.1st Floor3 Bed Rooms, 3 Bath Rooms, all are attached Call us for more lands/ houses in Thalawathugoda, Palawatta, Malambe, Thalahena, Battaramulla and Kotte. We also have large sized lands and lands for commercial purposes.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1504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Rs 35000000.00Negotiable2.5 MILLION PER PERCHNEGOTIABLE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1505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2Storey House For Sale kahanthota Road -Malabe------------------------------------------------------------Located just 500 meters to Kahanthota Road to residential area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1506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2Storey Architect Designe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Malabe- KothalawalaLocated just 500 meters to kaduwela Road highly residential area -------------------------1. km to the kothalawala highway Entrance2km to the chandrika kumarathung mawatha jogging track500 meters to the SLIIT CampusSINEC Maritime Campus1 km to the mahamevnawa amawatur monasteryHorizon Campus MalabeHorizon international School.........................................................................................*Its a 2 story New house on 19perches and is2,650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1507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This House is located Nawala Senanayake Avenue,Navala.Close to 700 m to Main Rd.--------------------------------------------6Bed rooms 01 Room A/C2 bath rooms and Servant toiletDining and leavingPantry &amp; KitchenParking for 2 vehiclesseparate entrance  first floor.</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1508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only land value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1509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residence area. car parking space available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1510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à¶´à·œà¶½à·Šà¶œà·ƒà·Šà¶•à·€à·’à¶§, à¶…à¶¸à·Šà¶¶à¶½à¶±à·Šà¶œà·œà¶© à¶´à¶»à·Šà¶ à·ƒà·Š 20à¶š à·€à·™à¶½à·Š à¶ºà·à¶ºà¶šà¶§ à¶¸à·à¶ºà·’à¶¸à·Šà·€ à¶´à·’à·„à·’à¶§à·’ à¶±à·’à·€à·ƒ à·€à·’à¶šà·’à¶±à·“à¶¸à¶§ à¶‡à¶</w:t>
            </w:r>
            <w:r w:rsidRPr="00FB1118">
              <w:rPr>
                <w:rFonts w:ascii="Calibri" w:eastAsia="Times New Roman" w:hAnsi="Calibri" w:cs="Calibri"/>
                <w:color w:val="000000"/>
                <w:sz w:val="32"/>
                <w:szCs w:val="32"/>
                <w:lang w:eastAsia="en-GB"/>
              </w:rPr>
              <w:softHyphen/>
              <w:t xml:space="preserv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1511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house for sale in Homagama magammana. 200m to main road.2km to homagama </w:t>
            </w:r>
            <w:proofErr w:type="gramStart"/>
            <w:r w:rsidRPr="00FB1118">
              <w:rPr>
                <w:rFonts w:ascii="Calibri" w:eastAsia="Times New Roman" w:hAnsi="Calibri" w:cs="Calibri"/>
                <w:color w:val="000000"/>
                <w:sz w:val="32"/>
                <w:szCs w:val="32"/>
                <w:lang w:eastAsia="en-GB"/>
              </w:rPr>
              <w:t>town( highlevel</w:t>
            </w:r>
            <w:proofErr w:type="gramEnd"/>
            <w:r w:rsidRPr="00FB1118">
              <w:rPr>
                <w:rFonts w:ascii="Calibri" w:eastAsia="Times New Roman" w:hAnsi="Calibri" w:cs="Calibri"/>
                <w:color w:val="000000"/>
                <w:sz w:val="32"/>
                <w:szCs w:val="32"/>
                <w:lang w:eastAsia="en-GB"/>
              </w:rPr>
              <w:t xml:space="preserve">). 3km to highway </w:t>
            </w:r>
            <w:proofErr w:type="gramStart"/>
            <w:r w:rsidRPr="00FB1118">
              <w:rPr>
                <w:rFonts w:ascii="Calibri" w:eastAsia="Times New Roman" w:hAnsi="Calibri" w:cs="Calibri"/>
                <w:color w:val="000000"/>
                <w:sz w:val="32"/>
                <w:szCs w:val="32"/>
                <w:lang w:eastAsia="en-GB"/>
              </w:rPr>
              <w:t>entrance .</w:t>
            </w:r>
            <w:proofErr w:type="gramEnd"/>
            <w:r w:rsidRPr="00FB1118">
              <w:rPr>
                <w:rFonts w:ascii="Calibri" w:eastAsia="Times New Roman" w:hAnsi="Calibri" w:cs="Calibri"/>
                <w:color w:val="000000"/>
                <w:sz w:val="32"/>
                <w:szCs w:val="32"/>
                <w:lang w:eastAsia="en-GB"/>
              </w:rPr>
              <w:t xml:space="preserve"> 200m to food city. 1km to mahinda rajapaksha ground. 3 bed rooms </w:t>
            </w:r>
            <w:r w:rsidRPr="00FB1118">
              <w:rPr>
                <w:rFonts w:ascii="Calibri" w:eastAsia="Times New Roman" w:hAnsi="Calibri" w:cs="Calibri"/>
                <w:color w:val="000000"/>
                <w:sz w:val="32"/>
                <w:szCs w:val="32"/>
                <w:lang w:eastAsia="en-GB"/>
              </w:rPr>
              <w:lastRenderedPageBreak/>
              <w:t xml:space="preserve">and 3 </w:t>
            </w:r>
            <w:proofErr w:type="gramStart"/>
            <w:r w:rsidRPr="00FB1118">
              <w:rPr>
                <w:rFonts w:ascii="Calibri" w:eastAsia="Times New Roman" w:hAnsi="Calibri" w:cs="Calibri"/>
                <w:color w:val="000000"/>
                <w:sz w:val="32"/>
                <w:szCs w:val="32"/>
                <w:lang w:eastAsia="en-GB"/>
              </w:rPr>
              <w:t>bathrooms .</w:t>
            </w:r>
            <w:proofErr w:type="gramEnd"/>
            <w:r w:rsidRPr="00FB1118">
              <w:rPr>
                <w:rFonts w:ascii="Calibri" w:eastAsia="Times New Roman" w:hAnsi="Calibri" w:cs="Calibri"/>
                <w:color w:val="000000"/>
                <w:sz w:val="32"/>
                <w:szCs w:val="32"/>
                <w:lang w:eastAsia="en-GB"/>
              </w:rPr>
              <w:t xml:space="preserve"> Fully tiled. Completed </w:t>
            </w:r>
            <w:proofErr w:type="gramStart"/>
            <w:r w:rsidRPr="00FB1118">
              <w:rPr>
                <w:rFonts w:ascii="Calibri" w:eastAsia="Times New Roman" w:hAnsi="Calibri" w:cs="Calibri"/>
                <w:color w:val="000000"/>
                <w:sz w:val="32"/>
                <w:szCs w:val="32"/>
                <w:lang w:eastAsia="en-GB"/>
              </w:rPr>
              <w:t>pantry.Resident</w:t>
            </w:r>
            <w:proofErr w:type="gramEnd"/>
            <w:r w:rsidRPr="00FB1118">
              <w:rPr>
                <w:rFonts w:ascii="Calibri" w:eastAsia="Times New Roman" w:hAnsi="Calibri" w:cs="Calibri"/>
                <w:color w:val="000000"/>
                <w:sz w:val="32"/>
                <w:szCs w:val="32"/>
                <w:lang w:eastAsia="en-GB"/>
              </w:rPr>
              <w:t xml:space="preserve"> area. 20 ft road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1512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InThunadahena Road, Malabe.10.8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1513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SINGLE STORY MORDEN HOUSE FOR SALE KOTTAWA...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1514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 Road, 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1515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Luxury Three Story House Sale For Nugegoda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1516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Storied Luxury 4BR House for Sale in Makandana Road, Madapatha, Piiyandala7.3 Perches3200 Sq.Ft.4 Bedrooms4 BathroomsSeparate Maid's Quarter with BathroomSpacious Hall &amp; LobbiesKitchen with PantryFully TiledRoof TopGardenParking Space for 1 VehicleResidential AreaLocated in a Quiet NeighbourhoodLocated Close to Leading Schools, Restaurants, Supermarkets, Banks &amp; HospitalUrgent SaleNo BrokersSelling Price: Rs.165 LakhsCall for More Details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1517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à¶šà·œà¶§à·’à¶šà·à·€à¶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IDH à¶´à·à¶»à¶§ 300 m à·„à· à¶šà·œà¶§à·’à¶šà·à·€à¶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 à¶±à¶œà¶»à¶ºà¶§ 500 m à¶šà·Š à¶±à·”à¶¯à·”à¶»à·’à¶±à·Š à¶´à¶»à·Šà¶ à·ƒà·Š 2.2, à¶šà·à¶¸à¶» 02, à¶¸à·”à·…à·”à¶</w:t>
            </w:r>
            <w:r w:rsidRPr="00FB1118">
              <w:rPr>
                <w:rFonts w:ascii="Calibri" w:eastAsia="Times New Roman" w:hAnsi="Calibri" w:cs="Calibri"/>
                <w:color w:val="000000"/>
                <w:sz w:val="32"/>
                <w:szCs w:val="32"/>
                <w:lang w:eastAsia="en-GB"/>
              </w:rPr>
              <w:softHyphen/>
              <w:t>à·à¶±à·Šà¶œà·™à¶º, à·ƒà·à¶½à¶º, à¶¶à·à¶</w:t>
            </w:r>
            <w:r w:rsidRPr="00FB1118">
              <w:rPr>
                <w:rFonts w:ascii="Calibri" w:eastAsia="Times New Roman" w:hAnsi="Calibri" w:cs="Calibri"/>
                <w:color w:val="000000"/>
                <w:sz w:val="32"/>
                <w:szCs w:val="32"/>
                <w:lang w:eastAsia="en-GB"/>
              </w:rPr>
              <w:softHyphen/>
              <w:t>à·Š à¶»à·–à¶¸à·Š à·ƒà·„à·’à¶</w:t>
            </w:r>
            <w:r w:rsidRPr="00FB1118">
              <w:rPr>
                <w:rFonts w:ascii="Calibri" w:eastAsia="Times New Roman" w:hAnsi="Calibri" w:cs="Calibri"/>
                <w:color w:val="000000"/>
                <w:sz w:val="32"/>
                <w:szCs w:val="32"/>
                <w:lang w:eastAsia="en-GB"/>
              </w:rPr>
              <w:softHyphen/>
              <w:t xml:space="preserve"> à¶</w:t>
            </w:r>
            <w:r w:rsidRPr="00FB1118">
              <w:rPr>
                <w:rFonts w:ascii="Calibri" w:eastAsia="Times New Roman" w:hAnsi="Calibri" w:cs="Calibri"/>
                <w:color w:val="000000"/>
                <w:sz w:val="32"/>
                <w:szCs w:val="32"/>
                <w:lang w:eastAsia="en-GB"/>
              </w:rPr>
              <w:softHyphen/>
              <w:t>à·à¶´à·Šà¶´, à¶œà·šà¶§à·Šà¶§à·” à¶ºà·™à¶¯à·– à¶±à·€ à¶±à·’à·€à·ƒà¶šà·Š à·€à·’à¶šà·’à¶±à·“à¶¸à¶§.à¶</w:t>
            </w:r>
            <w:r w:rsidRPr="00FB1118">
              <w:rPr>
                <w:rFonts w:ascii="Calibri" w:eastAsia="Times New Roman" w:hAnsi="Calibri" w:cs="Calibri"/>
                <w:color w:val="000000"/>
                <w:sz w:val="32"/>
                <w:szCs w:val="32"/>
                <w:lang w:eastAsia="en-GB"/>
              </w:rPr>
              <w:softHyphen/>
              <w:t>à·€à¶¯ à¶šà·œà¶§à·’à¶šà·à·€à¶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 à¶±à¶œà¶»à¶ºà·š à·ƒà·„ à¶´à·œà¶½à·Šà¶œà·ƒà·Šà¶•à·€à·’à¶§ à¶±à¶œà¶» à·€à¶½ à¶</w:t>
            </w:r>
            <w:r w:rsidRPr="00FB1118">
              <w:rPr>
                <w:rFonts w:ascii="Calibri" w:eastAsia="Times New Roman" w:hAnsi="Calibri" w:cs="Calibri"/>
                <w:color w:val="000000"/>
                <w:sz w:val="32"/>
                <w:szCs w:val="32"/>
                <w:lang w:eastAsia="en-GB"/>
              </w:rPr>
              <w:softHyphen/>
              <w:t>à·€à¶</w:t>
            </w:r>
            <w:r w:rsidRPr="00FB1118">
              <w:rPr>
                <w:rFonts w:ascii="Calibri" w:eastAsia="Times New Roman" w:hAnsi="Calibri" w:cs="Calibri"/>
                <w:color w:val="000000"/>
                <w:sz w:val="32"/>
                <w:szCs w:val="32"/>
                <w:lang w:eastAsia="en-GB"/>
              </w:rPr>
              <w:softHyphen/>
              <w:t>à·Š à¶±à·’à·€à·à·ƒ à·ƒà·„ à¶‰à¶©à¶¸à·Š à·€à·’à¶šà·’à¶±à·“à¶¸à¶§ à¶‡à¶</w:t>
            </w:r>
            <w:r w:rsidRPr="00FB1118">
              <w:rPr>
                <w:rFonts w:ascii="Calibri" w:eastAsia="Times New Roman" w:hAnsi="Calibri" w:cs="Calibri"/>
                <w:color w:val="000000"/>
                <w:sz w:val="32"/>
                <w:szCs w:val="32"/>
                <w:lang w:eastAsia="en-GB"/>
              </w:rPr>
              <w:softHyphen/>
              <w:t>.à·€à·à¶©à·’ à·€à·’à·ƒà·Šà¶</w:t>
            </w:r>
            <w:r w:rsidRPr="00FB1118">
              <w:rPr>
                <w:rFonts w:ascii="Calibri" w:eastAsia="Times New Roman" w:hAnsi="Calibri" w:cs="Calibri"/>
                <w:color w:val="000000"/>
                <w:sz w:val="32"/>
                <w:szCs w:val="32"/>
                <w:lang w:eastAsia="en-GB"/>
              </w:rPr>
              <w:softHyphen/>
              <w:t>à¶» à·ƒà¶¯à·„à· à·€à·’à¶¸à·ƒà¶±à·Šà¶±. ( imo , whatsapp, Viber à¶¸à¶œà·’à¶±à·Šà¶¯ à·ƒà¶¸à·Šà¶¶à¶±à·Šà¶° à·€à·’à¶º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1518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LOBBY, LAUNDRY ROOM,OPEN PLAN EUROPEAN STYLE PANTRY &amp; KITCHEN, MAIDS ROOM &amp; TOILET, GENEROUS SIZE ROOFTOP, LUSH GREEN HANGING GARDEN BEDS, UNIQUELY SPECIAL SMART HOME FEATURES.RECHARGEABLE PEST CONTROL SYSTEMS, MECHANICAL VENTING SYSTEM FOR BATHROOM &amp; KITCHEN, HANDLELES PANTRY CUPBOARDS, HARD WIRED PROVISION FOR ELECTRIC CAR CHARGERDEDICATED SANITISED RUBBISH STORING AREA, SMOKE &amp; FIRE DETECTIVE STATION, WATER FILTERING STATION, GAS STORING AREA, COUNTING DOWN THERMAL TIME FOR IRON TABLE, CCTV SYSTEM, MORTON ACTIVE &amp; DAY TIME ACTIVE LIGHTING SYSTEM, </w:t>
            </w:r>
            <w:r w:rsidRPr="00FB1118">
              <w:rPr>
                <w:rFonts w:ascii="Calibri" w:eastAsia="Times New Roman" w:hAnsi="Calibri" w:cs="Calibri"/>
                <w:color w:val="000000"/>
                <w:sz w:val="32"/>
                <w:szCs w:val="32"/>
                <w:lang w:eastAsia="en-GB"/>
              </w:rPr>
              <w:lastRenderedPageBreak/>
              <w:t>REMOTELY OPERATIVE INDOOR LIGHTING SYSTEM, AUTO ILLUMINATIVE EMERGENCY LIGHTING SYSTEM, MAGNETIC FIELD ANTI THEFT LOCKING SYSTEM OPERATIVE BY SMARTPHONE APP,REMOTELY OPERATIVE DOOR INTERCOM BY SMART PHONE.PRICE RS 35 MLN  [ 350 LAKHS. ] GENUINE BUYERS ONLY PLEASE NO AGENTS OR BROKERS REQUIRED.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1519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 Padukka==================ðŸ‘‰ðŸ¿ à¶´à·à¶¯à·”à¶šà·Šà¶š à¶±à¶œà¶» à·ƒà·“à¶¸à·à·€à·š à¶±à·’à¶¯à¶± à¶šà·à¶¸à¶» 3 / à·€à·’à·à·à¶½ à·ƒà·à¶½à¶º / à¶¶à·à¶</w:t>
            </w:r>
            <w:r w:rsidRPr="00FB1118">
              <w:rPr>
                <w:rFonts w:ascii="Calibri" w:eastAsia="Times New Roman" w:hAnsi="Calibri" w:cs="Calibri"/>
                <w:color w:val="000000"/>
                <w:sz w:val="32"/>
                <w:szCs w:val="32"/>
                <w:lang w:eastAsia="en-GB"/>
              </w:rPr>
              <w:softHyphen/>
              <w:t>à·Šà¶»à·–à¶¸à·Š 2 à¶šà·Š à·ƒà·„ à¶¸à·”à·…à·”à¶</w:t>
            </w:r>
            <w:r w:rsidRPr="00FB1118">
              <w:rPr>
                <w:rFonts w:ascii="Calibri" w:eastAsia="Times New Roman" w:hAnsi="Calibri" w:cs="Calibri"/>
                <w:color w:val="000000"/>
                <w:sz w:val="32"/>
                <w:szCs w:val="32"/>
                <w:lang w:eastAsia="en-GB"/>
              </w:rPr>
              <w:softHyphen/>
              <w:t>à·à¶±à·Šà¶œà·™à¶ºà¶šà·’à¶±à·Š à·ƒà¶¸à¶±à·Šà·€à·’à¶</w:t>
            </w:r>
            <w:r w:rsidRPr="00FB1118">
              <w:rPr>
                <w:rFonts w:ascii="Calibri" w:eastAsia="Times New Roman" w:hAnsi="Calibri" w:cs="Calibri"/>
                <w:color w:val="000000"/>
                <w:sz w:val="32"/>
                <w:szCs w:val="32"/>
                <w:lang w:eastAsia="en-GB"/>
              </w:rPr>
              <w:softHyphen/>
              <w:t xml:space="preserve"> à¶±à·’à·€à·ƒ à·€à·’à¶šà·’à¶«à·“à¶¸à¶§ à¶‡à¶</w:t>
            </w:r>
            <w:r w:rsidRPr="00FB1118">
              <w:rPr>
                <w:rFonts w:ascii="Calibri" w:eastAsia="Times New Roman" w:hAnsi="Calibri" w:cs="Calibri"/>
                <w:color w:val="000000"/>
                <w:sz w:val="32"/>
                <w:szCs w:val="32"/>
                <w:lang w:eastAsia="en-GB"/>
              </w:rPr>
              <w:softHyphen/>
              <w:t>.ðŸ‘‰ðŸ¿ à¶¯à·™à¶¸à·„à¶½à·Š à·ƒà·à¶½à·ƒà·”à¶¸à¶šà·Š à¶‡à¶</w:t>
            </w:r>
            <w:r w:rsidRPr="00FB1118">
              <w:rPr>
                <w:rFonts w:ascii="Calibri" w:eastAsia="Times New Roman" w:hAnsi="Calibri" w:cs="Calibri"/>
                <w:color w:val="000000"/>
                <w:sz w:val="32"/>
                <w:szCs w:val="32"/>
                <w:lang w:eastAsia="en-GB"/>
              </w:rPr>
              <w:softHyphen/>
              <w:t>à·’ à¶±à·’à·€à·ƒà·š à¶´à¶½à¶¸à·” à¶¸à·„à¶½ à¶…à¶‚à¶œ à·ƒà¶¸à·Šà¶´à·–à¶»à·Šà¶«à·€ à¶±à·’à¶¸à¶šà¶» à¶‡à¶</w:t>
            </w:r>
            <w:r w:rsidRPr="00FB1118">
              <w:rPr>
                <w:rFonts w:ascii="Calibri" w:eastAsia="Times New Roman" w:hAnsi="Calibri" w:cs="Calibri"/>
                <w:color w:val="000000"/>
                <w:sz w:val="32"/>
                <w:szCs w:val="32"/>
                <w:lang w:eastAsia="en-GB"/>
              </w:rPr>
              <w:softHyphen/>
              <w:t>.ðŸ‘‰ðŸ¿ à·ƒà·’à¶ºà·…à·” à¶±à·à¶œà¶»à·’à¶š à¶´à·„à·ƒà·”à¶šà¶¸à·Š à·„à· à¶»à¶¢à¶ºà·š à·ƒà·„ à¶´à·”à¶¯à·Šà¶œà¶½à·’à¶š à¶…à¶‚à·à¶ºà·š à¶´à·Šâ€à¶»à¶°à·à¶± à·ƒà·šà·€à· à·ƒà·Šà¶®à·à¶± à·€à·Šâ€à¶ºà·à¶´à¶»à·’à¶š à·ƒà·Šà¶®à·à¶± à·ƒà·„ à¶¶à·à¶‚à¶šà·” à·ƒà·„à·’à¶</w:t>
            </w:r>
            <w:r w:rsidRPr="00FB1118">
              <w:rPr>
                <w:rFonts w:ascii="Calibri" w:eastAsia="Times New Roman" w:hAnsi="Calibri" w:cs="Calibri"/>
                <w:color w:val="000000"/>
                <w:sz w:val="32"/>
                <w:szCs w:val="32"/>
                <w:lang w:eastAsia="en-GB"/>
              </w:rPr>
              <w:softHyphen/>
              <w:t xml:space="preserve"> à¶´à·à¶¯à·”à¶šà·Šà¶š à¶±à¶œà¶» à·ƒà·“à¶¸à·à·€à·š à¶´à·’à·„à·’à¶§à· à¶‡à¶</w:t>
            </w:r>
            <w:r w:rsidRPr="00FB1118">
              <w:rPr>
                <w:rFonts w:ascii="Calibri" w:eastAsia="Times New Roman" w:hAnsi="Calibri" w:cs="Calibri"/>
                <w:color w:val="000000"/>
                <w:sz w:val="32"/>
                <w:szCs w:val="32"/>
                <w:lang w:eastAsia="en-GB"/>
              </w:rPr>
              <w:softHyphen/>
              <w:t>à·’ à¶±à·’à¶¯à·„à·ƒà·Š à¶±à·’à·ƒà·Šà¶šà¶½à¶‚à¶š à¶´à¶»à·’à·ƒà¶»à¶ºà¶šà·’.ðŸ‘‰ðŸ¿ à·€à·à¶©à·’ à·€à·’à·ƒà·Šà¶</w:t>
            </w:r>
            <w:r w:rsidRPr="00FB1118">
              <w:rPr>
                <w:rFonts w:ascii="Calibri" w:eastAsia="Times New Roman" w:hAnsi="Calibri" w:cs="Calibri"/>
                <w:color w:val="000000"/>
                <w:sz w:val="32"/>
                <w:szCs w:val="32"/>
                <w:lang w:eastAsia="en-GB"/>
              </w:rPr>
              <w:softHyphen/>
              <w:t>à¶» à·ƒà¶³à·„à· à¶´à·à¶¸à·’à¶« à·ƒà·à¶šà¶ à·Šà¶ à· à¶šà¶»à¶±à·Šà¶±.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1520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 Our Reference No SH 8612( Please quote this reference number when inquiring)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1521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With Terrace Architect Designed,Spacious Modern type  House Situated in Kottawa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1522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Dehiwala====================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1523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Nations Trust Bank PLC - Sale of acquired Property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1524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STRICTLY NO AGENTS OR BROKERS!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1525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FULLY FURNISHED LUXURY HOUSE FOR SALE12 .5 perches, Split leval house. Gated community with 24 hour security,3 bedrooms 3 attached </w:t>
            </w:r>
            <w:proofErr w:type="gramStart"/>
            <w:r w:rsidRPr="00FB1118">
              <w:rPr>
                <w:rFonts w:ascii="Calibri" w:eastAsia="Times New Roman" w:hAnsi="Calibri" w:cs="Calibri"/>
                <w:color w:val="000000"/>
                <w:sz w:val="32"/>
                <w:szCs w:val="32"/>
                <w:lang w:eastAsia="en-GB"/>
              </w:rPr>
              <w:t>bathrooms.Living</w:t>
            </w:r>
            <w:proofErr w:type="gramEnd"/>
            <w:r w:rsidRPr="00FB1118">
              <w:rPr>
                <w:rFonts w:ascii="Calibri" w:eastAsia="Times New Roman" w:hAnsi="Calibri" w:cs="Calibri"/>
                <w:color w:val="000000"/>
                <w:sz w:val="32"/>
                <w:szCs w:val="32"/>
                <w:lang w:eastAsia="en-GB"/>
              </w:rPr>
              <w:t xml:space="preserve">, dining, pantry and TV lounge. servant's room and laundry </w:t>
            </w:r>
            <w:proofErr w:type="gramStart"/>
            <w:r w:rsidRPr="00FB1118">
              <w:rPr>
                <w:rFonts w:ascii="Calibri" w:eastAsia="Times New Roman" w:hAnsi="Calibri" w:cs="Calibri"/>
                <w:color w:val="000000"/>
                <w:sz w:val="32"/>
                <w:szCs w:val="32"/>
                <w:lang w:eastAsia="en-GB"/>
              </w:rPr>
              <w:t>room.Hot</w:t>
            </w:r>
            <w:proofErr w:type="gramEnd"/>
            <w:r w:rsidRPr="00FB1118">
              <w:rPr>
                <w:rFonts w:ascii="Calibri" w:eastAsia="Times New Roman" w:hAnsi="Calibri" w:cs="Calibri"/>
                <w:color w:val="000000"/>
                <w:sz w:val="32"/>
                <w:szCs w:val="32"/>
                <w:lang w:eastAsia="en-GB"/>
              </w:rPr>
              <w:t xml:space="preserve"> water and Ac bed rooms.Large back garden space. Large balcony area over looking the birds Sanctuary.Master bedroom with balcony over looking birds Sanctuary.Highly residential </w:t>
            </w:r>
            <w:r w:rsidRPr="00FB1118">
              <w:rPr>
                <w:rFonts w:ascii="Calibri" w:eastAsia="Times New Roman" w:hAnsi="Calibri" w:cs="Calibri"/>
                <w:color w:val="000000"/>
                <w:sz w:val="32"/>
                <w:szCs w:val="32"/>
                <w:lang w:eastAsia="en-GB"/>
              </w:rPr>
              <w:lastRenderedPageBreak/>
              <w:t xml:space="preserve">environment. </w:t>
            </w:r>
            <w:proofErr w:type="gramStart"/>
            <w:r w:rsidRPr="00FB1118">
              <w:rPr>
                <w:rFonts w:ascii="Calibri" w:eastAsia="Times New Roman" w:hAnsi="Calibri" w:cs="Calibri"/>
                <w:color w:val="000000"/>
                <w:sz w:val="32"/>
                <w:szCs w:val="32"/>
                <w:lang w:eastAsia="en-GB"/>
              </w:rPr>
              <w:t>30 foot</w:t>
            </w:r>
            <w:proofErr w:type="gramEnd"/>
            <w:r w:rsidRPr="00FB1118">
              <w:rPr>
                <w:rFonts w:ascii="Calibri" w:eastAsia="Times New Roman" w:hAnsi="Calibri" w:cs="Calibri"/>
                <w:color w:val="000000"/>
                <w:sz w:val="32"/>
                <w:szCs w:val="32"/>
                <w:lang w:eastAsia="en-GB"/>
              </w:rPr>
              <w:t xml:space="preserve"> access road way. High security zone. Maintenance free about Rs.13000 per month. - Common swimming pool- Kids playing area- GymnasiumPrice - 43 million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1526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Newly built brand new 2 storied house for sale in Hermann Gmeiner mawatha, Kesbewa.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1527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14+p land with approx 75 feet of road frontage on Thimbirigasyaya Rd. The solidly built 2 story house is an added benefit to the new owner as with some renovations can be used for almost any commercial venture. Ample parking options or a large garden space can be created as there is a large part of the property without a structure.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1528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  300m  128  kottawa  talagala bus route @  2â€¢5km  homagama city @  3â€¢5km  kottawa   southern high way entrance @  1â€¢5km   diyagama   engineer university @  2â€¢5km  homagama  NSBM campus @  3  bedrooms @  2  bathrooms @  living and dining area @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1529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idiwemin pawathina demahal niwasa.bus paarata 500m. town ekata 3,5km. highway entress ekata 4.5km. boker warun anawashshayai.</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1530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Luxury House For Sale  Thalawathugoda - Hokandara Junction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1531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Horahena Rd, Kottawa10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1532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storied house For Sale </w:t>
            </w:r>
            <w:proofErr w:type="gramStart"/>
            <w:r w:rsidRPr="00FB1118">
              <w:rPr>
                <w:rFonts w:ascii="Calibri" w:eastAsia="Times New Roman" w:hAnsi="Calibri" w:cs="Calibri"/>
                <w:color w:val="000000"/>
                <w:sz w:val="32"/>
                <w:szCs w:val="32"/>
                <w:lang w:eastAsia="en-GB"/>
              </w:rPr>
              <w:t>in  Pothuarawa</w:t>
            </w:r>
            <w:proofErr w:type="gramEnd"/>
            <w:r w:rsidRPr="00FB1118">
              <w:rPr>
                <w:rFonts w:ascii="Calibri" w:eastAsia="Times New Roman" w:hAnsi="Calibri" w:cs="Calibri"/>
                <w:color w:val="000000"/>
                <w:sz w:val="32"/>
                <w:szCs w:val="32"/>
                <w:lang w:eastAsia="en-GB"/>
              </w:rPr>
              <w:t>. On 16 Perch Land Malabe Rd, Pothuarawa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1533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bus paarata 500m. town ekata 3,5km, ekama idamaka pihiti demahal niwasa saha thani mahal niwasa demahal niwsasa 50.000 ta kuliyata denna puluwan.wahana 3 parking atha.adi 20 paara,boker warun anawashshayi.</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1534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...5 Bed House For Sale In 20 perches Land...5 bed room house with 3 wash rooms, space for parking 3 vehicles in, 20 perches land located 200m off Ranala Road, Athurugiriya.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1535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house in Neelammahara Boralesgamuwa, 13.5p land extent, house with 5 bedrooms and 3 bathrooms, kitchen pantry, living, TV lobby, 5 vehicles parking, Roller Gate entrance, garden, and plenty greenery environment located in a convenient calm and quiet residential area with no blind walls. (You can go right around the house) Only 700m to 120 bus route (Katuwawala) and 1km to Maharagama. Walking distance to 345 bus route Maharagama Katuwawala. Fully tiled, all the windows, doors and frames done with Jack tree timber, double height concept walls height 12 feet and more with plenty breathing space and day light. Balcony to all the rooms and attached bathroom for </w:t>
            </w:r>
            <w:r w:rsidRPr="00FB1118">
              <w:rPr>
                <w:rFonts w:ascii="Calibri" w:eastAsia="Times New Roman" w:hAnsi="Calibri" w:cs="Calibri"/>
                <w:color w:val="000000"/>
                <w:sz w:val="32"/>
                <w:szCs w:val="32"/>
                <w:lang w:eastAsia="en-GB"/>
              </w:rPr>
              <w:lastRenderedPageBreak/>
              <w:t>master bedroom. Probability of CCTV and Air-con. Asking price 25m.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1536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Three Storied House For Sale In Malabe Road, Athurugiriya.10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1537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21500000.00 LAKHSTOTAL PRICENegotiable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1538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Moratuwa bandaranayake mawatha 4bedroom 4bathrooms tv lobby rooftop balcony 3vehical parking </w:t>
            </w:r>
            <w:proofErr w:type="gramStart"/>
            <w:r w:rsidRPr="00FB1118">
              <w:rPr>
                <w:rFonts w:ascii="Calibri" w:eastAsia="Times New Roman" w:hAnsi="Calibri" w:cs="Calibri"/>
                <w:color w:val="000000"/>
                <w:sz w:val="32"/>
                <w:szCs w:val="32"/>
                <w:lang w:eastAsia="en-GB"/>
              </w:rPr>
              <w:t>space  rollergate</w:t>
            </w:r>
            <w:proofErr w:type="gramEnd"/>
            <w:r w:rsidRPr="00FB1118">
              <w:rPr>
                <w:rFonts w:ascii="Calibri" w:eastAsia="Times New Roman" w:hAnsi="Calibri" w:cs="Calibri"/>
                <w:color w:val="000000"/>
                <w:sz w:val="32"/>
                <w:szCs w:val="32"/>
                <w:lang w:eastAsia="en-GB"/>
              </w:rPr>
              <w:t>. 100m to mainroad and katubadda campus 1.2km to galle road .walls buit by bricks anddoors and windows are made by jack timber</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1539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2 Storied House For Sale In Pothuarawa Road, Malabe.08 Perches with Landscaped garden area.The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1540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1541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Piliyandala Kesbewa 120 </w:t>
            </w:r>
            <w:proofErr w:type="gramStart"/>
            <w:r w:rsidRPr="00FB1118">
              <w:rPr>
                <w:rFonts w:ascii="Calibri" w:eastAsia="Times New Roman" w:hAnsi="Calibri" w:cs="Calibri"/>
                <w:color w:val="000000"/>
                <w:sz w:val="32"/>
                <w:szCs w:val="32"/>
                <w:lang w:eastAsia="en-GB"/>
              </w:rPr>
              <w:t>parata  yabada</w:t>
            </w:r>
            <w:proofErr w:type="gramEnd"/>
            <w:r w:rsidRPr="00FB1118">
              <w:rPr>
                <w:rFonts w:ascii="Calibri" w:eastAsia="Times New Roman" w:hAnsi="Calibri" w:cs="Calibri"/>
                <w:color w:val="000000"/>
                <w:sz w:val="32"/>
                <w:szCs w:val="32"/>
                <w:lang w:eastAsia="en-GB"/>
              </w:rPr>
              <w:t xml:space="preserve"> honnanthara athi sukopabogi thani mahal niwasa kadinamin wikinimata. Loand </w:t>
            </w:r>
            <w:proofErr w:type="gramStart"/>
            <w:r w:rsidRPr="00FB1118">
              <w:rPr>
                <w:rFonts w:ascii="Calibri" w:eastAsia="Times New Roman" w:hAnsi="Calibri" w:cs="Calibri"/>
                <w:color w:val="000000"/>
                <w:sz w:val="32"/>
                <w:szCs w:val="32"/>
                <w:lang w:eastAsia="en-GB"/>
              </w:rPr>
              <w:t>approved .</w:t>
            </w:r>
            <w:proofErr w:type="gramEnd"/>
            <w:r w:rsidRPr="00FB1118">
              <w:rPr>
                <w:rFonts w:ascii="Calibri" w:eastAsia="Times New Roman" w:hAnsi="Calibri" w:cs="Calibri"/>
                <w:color w:val="000000"/>
                <w:sz w:val="32"/>
                <w:szCs w:val="32"/>
                <w:lang w:eastAsia="en-GB"/>
              </w:rPr>
              <w:t xml:space="preserve"> Clear deed. Loan document </w:t>
            </w:r>
            <w:proofErr w:type="gramStart"/>
            <w:r w:rsidRPr="00FB1118">
              <w:rPr>
                <w:rFonts w:ascii="Calibri" w:eastAsia="Times New Roman" w:hAnsi="Calibri" w:cs="Calibri"/>
                <w:color w:val="000000"/>
                <w:sz w:val="32"/>
                <w:szCs w:val="32"/>
                <w:lang w:eastAsia="en-GB"/>
              </w:rPr>
              <w:t>completed.Two</w:t>
            </w:r>
            <w:proofErr w:type="gramEnd"/>
            <w:r w:rsidRPr="00FB1118">
              <w:rPr>
                <w:rFonts w:ascii="Calibri" w:eastAsia="Times New Roman" w:hAnsi="Calibri" w:cs="Calibri"/>
                <w:color w:val="000000"/>
                <w:sz w:val="32"/>
                <w:szCs w:val="32"/>
                <w:lang w:eastAsia="en-GB"/>
              </w:rPr>
              <w:t xml:space="preserve"> living Room with Dinning Area, 3 Bed Room ,2 Bathroom , 2 kitchen, 1 Store Room, Court Yard with Budu Pahana. Rollergate,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1542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 Road, 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1543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House for sale Hokandara South==================================</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1544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ðŸ¡Niroshana ConstructionðŸ¡</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1545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Floor House in Athurugiriya8Perches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1546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Modern new houses are on completion in Green Terrace housing scheme ,Diyakada junction,Polgasowita,Facing a main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1547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2Storey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in Malabe, very Near the Sitem campus. 1 km to SLIIT 20 metres to Malabe, Kaduwela bus Route. Very close to malabe, Kaduwela. 2 km, Close by Keels Super, Cargils Food City and bank.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1548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Three Story House Sale For Mirihana Nugegoda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1549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Highlights- Land extent: 9.0 </w:t>
            </w:r>
            <w:proofErr w:type="gramStart"/>
            <w:r w:rsidRPr="00FB1118">
              <w:rPr>
                <w:rFonts w:ascii="Calibri" w:eastAsia="Times New Roman" w:hAnsi="Calibri" w:cs="Calibri"/>
                <w:color w:val="000000"/>
                <w:sz w:val="32"/>
                <w:szCs w:val="32"/>
                <w:lang w:eastAsia="en-GB"/>
              </w:rPr>
              <w:t>Perches.-</w:t>
            </w:r>
            <w:proofErr w:type="gramEnd"/>
            <w:r w:rsidRPr="00FB1118">
              <w:rPr>
                <w:rFonts w:ascii="Calibri" w:eastAsia="Times New Roman" w:hAnsi="Calibri" w:cs="Calibri"/>
                <w:color w:val="000000"/>
                <w:sz w:val="32"/>
                <w:szCs w:val="32"/>
                <w:lang w:eastAsia="en-GB"/>
              </w:rPr>
              <w:t xml:space="preserve"> Property is located off Dewala Road, Nugegoda.- Approx. 200 meters from Pagoda Road. - Approx. 500 meters from Stanley Tilakaratne Mawatha. - The property is accessible via a 20 foot wide access road [off Dewala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1550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roller gatetwo entrance vehicle garaj5km to kottawa town1km to polgasowita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1551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Close to supermarket,Bank,School,Hospitals,Highway EntranceA short 5 minute walk to Avissawella RoadPublic transport available 24 hoursCan reach colombo fort/pettah within 15 minutes and it is only 5km.</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1552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140m to Galle road800m to Dehiwala junction1.8km to Mount lavinia junction7 bed rooms 5 baths rooms (2 servant toilets)2 Vehicle parking spaceWith a basementNo brokers!  Serious buyers are welcome!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1553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car parking available full residence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1554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storied house situated at just 150 meters from Nedimaa KeelsGround Floor - 4 Bed rooms/  2 Bath rooms / i Servant Bath room / Large hall /Kitchen 1st  Floor       - 3 Bed rooms / Large hall ./ 1 Bath room  / Veranda / Outside stair caseAnd Annex with 1 room / 1 bath room &amp; Kitchen Separate entrance for the 2nd floor     Calm and very quiet, very respectable neighborhood.No brokers please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1555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15P &amp; Modern Two Story House Sale For Thalahena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1556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à·„à·à¶¸à·à¶œà¶¸ à¶¯à¶šà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 à¶´à·’à¶§à·’à¶´à¶± à¶´à¶»à·Šà¶ à·ƒà·Š 10 à¶ºà·’ à¶»à·–à¶§à·Š 8 à¶‰à¶©à¶¸ à·ƒà¶¸à¶œ à¶±à·’à·€à·ƒ à·€à·à·€à·’à¶šà·’à¶±à·’à¶¸à¶§ à¶‡à¶</w:t>
            </w:r>
            <w:r w:rsidRPr="00FB1118">
              <w:rPr>
                <w:rFonts w:ascii="Calibri" w:eastAsia="Times New Roman" w:hAnsi="Calibri" w:cs="Calibri"/>
                <w:color w:val="000000"/>
                <w:sz w:val="32"/>
                <w:szCs w:val="32"/>
                <w:lang w:eastAsia="en-GB"/>
              </w:rPr>
              <w:softHyphen/>
              <w:t>. à¶‰à¶©à¶¸ à·€à¶§à·šà¶§ à¶</w:t>
            </w:r>
            <w:r w:rsidRPr="00FB1118">
              <w:rPr>
                <w:rFonts w:ascii="Calibri" w:eastAsia="Times New Roman" w:hAnsi="Calibri" w:cs="Calibri"/>
                <w:color w:val="000000"/>
                <w:sz w:val="32"/>
                <w:szCs w:val="32"/>
                <w:lang w:eastAsia="en-GB"/>
              </w:rPr>
              <w:softHyphen/>
              <w:t>à·à¶´à·Šà¶´à¶º à¶¶à·à¶¯ à¶‡à¶</w:t>
            </w:r>
            <w:r w:rsidRPr="00FB1118">
              <w:rPr>
                <w:rFonts w:ascii="Calibri" w:eastAsia="Times New Roman" w:hAnsi="Calibri" w:cs="Calibri"/>
                <w:color w:val="000000"/>
                <w:sz w:val="32"/>
                <w:szCs w:val="32"/>
                <w:lang w:eastAsia="en-GB"/>
              </w:rPr>
              <w:softHyphen/>
              <w:t>. à·€à·à¶©à·’à¶¸ à¶‰à¶½à·Šà¶½à·”à¶¸à·Š à¶šà¶»à·”à¶§ à¶½à¶¶à· à¶¯à·™à¶¸à·’.à¶±à·’à·€à·ƒ - à¶šà·à¶¸à¶» - 02à¶±à·à¶± à¶šà·à¶¸à¶» - 02</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1557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Super Luxury Three Story House Sale For Robert Gunawardena Mawatha Battaramulla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1558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Story House for Sale Malabe, Architect Designed10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1559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Wellampitiya==================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1560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House in Palawatta10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1561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floors, each with 3 bedrooms One room on each floor with air conditioning -bathrooms with hotwater - kitchen equipped with pantry and dinings available -Large roof top-parking space enough for 3 vehicles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1562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from egodauyana moratuwa200 meters to new galle road2 km to panadura townParking spaces available for three wheels can be used as two separate houses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1563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Owner Name : Sameera Nuwan Dharmasiri Luxurious Brand New Three Storied House 5 Min to Battaramulla townThe feature include4 Spacious bedrooms with A/C5 bathrooms with hot waterSpacious living &amp; dining roomsSeparate maids room &amp; bathroomScenic large roof terracePantry, Laundry room, CCTV Cameras, Landscaped Front and Rear garden.Roller doors, Parking, Facing 20 ft access roadTimber for doors &amp; windowsHouse is constructed to the highest standard using high quality materialsClose proximity to super markets, banks, restaurants and light rail transit project.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1564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Stories House for sale in MoratuwaFacing Rahula  Mawatha Commercial &amp; Residential  Area Land size 6 perchesBedrooms 04 ( AC )Bathrooms 04 ( With hot water )02 Pantries &amp; Kitchen02 Roller Gates Fully Security CCTV Systemcan be used as two housePrice Rs 29 millioncontact for more details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1565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Highly residential,calm and peaceful area20ft wide road 550m to Galle RoadBrand new luxury house4 rooms with a/c4 bathrooms with hot water Permanent parking area for 6 vehiclesBeautiful Landscaped gardenThree-phase electricityCCTV camera system Strongly built by bricks ( 9 inches walls)First class Bimsaviya deedBank loan facilities available33 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1566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Valuable house for sale in pepiliyana 02 Store Complete house 26P2800sqft5 bed room and 2 attache bath room3 A/C Roomliving, Dining with TV areaParking space for 03 vehicle 55 M</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1567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75000000.00 LAKHSTOTAL PRICENegotiable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1568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 Our Reference No SH 10381( Please quote this reference number when inquiring)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1569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Storey House Quick Sale at Nugegoda.Nugegoda, Delakanda City. Kekulawala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1570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36500000.00 LAKHS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1571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à¶´à·’à·…à·’à¶ºà¶±à·Šà¶¯à¶½ - à¶´à·œà¶½à·Šà¶œà·ƒà·Šà¶•à·€à·’à¶§ à¶±à·’à·ƒà¶‚à·ƒà¶½ à¶´à¶»à·’à·ƒà¶»à¶ºà¶š à·„à·’à¶¸à·’à¶šà¶¸à·Š à·ƒà·„à¶</w:t>
            </w:r>
            <w:r w:rsidRPr="00FB1118">
              <w:rPr>
                <w:rFonts w:ascii="Calibri" w:eastAsia="Times New Roman" w:hAnsi="Calibri" w:cs="Calibri"/>
                <w:color w:val="000000"/>
                <w:sz w:val="32"/>
                <w:szCs w:val="32"/>
                <w:lang w:eastAsia="en-GB"/>
              </w:rPr>
              <w:softHyphen/>
              <w:t>à·’à¶š 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¶´à·Šà¶´à·”à·€. à¶´à¶»à·Šà¶ à·ƒà·Š 7.5 à¶‰à¶©à¶¸ à¶</w:t>
            </w:r>
            <w:r w:rsidRPr="00FB1118">
              <w:rPr>
                <w:rFonts w:ascii="Calibri" w:eastAsia="Times New Roman" w:hAnsi="Calibri" w:cs="Calibri"/>
                <w:color w:val="000000"/>
                <w:sz w:val="32"/>
                <w:szCs w:val="32"/>
                <w:lang w:eastAsia="en-GB"/>
              </w:rPr>
              <w:softHyphen/>
              <w:t>à·”à·… 2017 à·€à·ƒà¶»à·š à¶œà·œà¶©à¶±à¶œà· à¶‡à¶</w:t>
            </w:r>
            <w:r w:rsidRPr="00FB1118">
              <w:rPr>
                <w:rFonts w:ascii="Calibri" w:eastAsia="Times New Roman" w:hAnsi="Calibri" w:cs="Calibri"/>
                <w:color w:val="000000"/>
                <w:sz w:val="32"/>
                <w:szCs w:val="32"/>
                <w:lang w:eastAsia="en-GB"/>
              </w:rPr>
              <w:softHyphen/>
              <w:t xml:space="preserve">à·’ </w:t>
            </w:r>
            <w:r w:rsidRPr="00FB1118">
              <w:rPr>
                <w:rFonts w:ascii="Calibri" w:eastAsia="Times New Roman" w:hAnsi="Calibri" w:cs="Calibri"/>
                <w:color w:val="000000"/>
                <w:sz w:val="32"/>
                <w:szCs w:val="32"/>
                <w:lang w:eastAsia="en-GB"/>
              </w:rPr>
              <w:lastRenderedPageBreak/>
              <w:t>à¶šà·à¶¸à¶» 2à¶šà·Š, à·ƒà·à¶½à¶ºà¶šà·Š, à¶¸à·”à·…à·”à¶</w:t>
            </w:r>
            <w:r w:rsidRPr="00FB1118">
              <w:rPr>
                <w:rFonts w:ascii="Calibri" w:eastAsia="Times New Roman" w:hAnsi="Calibri" w:cs="Calibri"/>
                <w:color w:val="000000"/>
                <w:sz w:val="32"/>
                <w:szCs w:val="32"/>
                <w:lang w:eastAsia="en-GB"/>
              </w:rPr>
              <w:softHyphen/>
              <w:t>à·à¶±à·Šà¶œà·™à¶ºà¶šà·Š, à¶±à·à¶±à¶šà·à¶¸à¶» 1à¶šà·Š à·ƒà·„ à·€à·’à·€à·˜à¶</w:t>
            </w:r>
            <w:r w:rsidRPr="00FB1118">
              <w:rPr>
                <w:rFonts w:ascii="Calibri" w:eastAsia="Times New Roman" w:hAnsi="Calibri" w:cs="Calibri"/>
                <w:color w:val="000000"/>
                <w:sz w:val="32"/>
                <w:szCs w:val="32"/>
                <w:lang w:eastAsia="en-GB"/>
              </w:rPr>
              <w:softHyphen/>
              <w:t xml:space="preserve"> à¶œà¶»à·à¶¢à¶ºà¶šà·Š à·ƒà·„à·’à¶</w:t>
            </w:r>
            <w:r w:rsidRPr="00FB1118">
              <w:rPr>
                <w:rFonts w:ascii="Calibri" w:eastAsia="Times New Roman" w:hAnsi="Calibri" w:cs="Calibri"/>
                <w:color w:val="000000"/>
                <w:sz w:val="32"/>
                <w:szCs w:val="32"/>
                <w:lang w:eastAsia="en-GB"/>
              </w:rPr>
              <w:softHyphen/>
              <w:t xml:space="preserve"> à¶±à·’à·€à·ƒ.à¶‰à¶©à¶¸ à·€à¶§à· à¶†à¶»à¶šà·Šà·‚à·’à¶</w:t>
            </w:r>
            <w:r w:rsidRPr="00FB1118">
              <w:rPr>
                <w:rFonts w:ascii="Calibri" w:eastAsia="Times New Roman" w:hAnsi="Calibri" w:cs="Calibri"/>
                <w:color w:val="000000"/>
                <w:sz w:val="32"/>
                <w:szCs w:val="32"/>
                <w:lang w:eastAsia="en-GB"/>
              </w:rPr>
              <w:softHyphen/>
              <w:t xml:space="preserve"> à¶</w:t>
            </w:r>
            <w:r w:rsidRPr="00FB1118">
              <w:rPr>
                <w:rFonts w:ascii="Calibri" w:eastAsia="Times New Roman" w:hAnsi="Calibri" w:cs="Calibri"/>
                <w:color w:val="000000"/>
                <w:sz w:val="32"/>
                <w:szCs w:val="32"/>
                <w:lang w:eastAsia="en-GB"/>
              </w:rPr>
              <w:softHyphen/>
              <w:t>à·à¶´à·Šà¶´à¶º. à¶šà·„à¶</w:t>
            </w:r>
            <w:r w:rsidRPr="00FB1118">
              <w:rPr>
                <w:rFonts w:ascii="Calibri" w:eastAsia="Times New Roman" w:hAnsi="Calibri" w:cs="Calibri"/>
                <w:color w:val="000000"/>
                <w:sz w:val="32"/>
                <w:szCs w:val="32"/>
                <w:lang w:eastAsia="en-GB"/>
              </w:rPr>
              <w:softHyphen/>
              <w:t>à·”à¶©à·”à·€ à¶…à¶°à·’à·€à·šà¶œà·“ à¶´à·’à·€à·’à·ƒà·”à¶¸à¶§ à¶šà·’.à¶¸à·“. 1à¶šà·’à¶¢à·à¶</w:t>
            </w:r>
            <w:r w:rsidRPr="00FB1118">
              <w:rPr>
                <w:rFonts w:ascii="Calibri" w:eastAsia="Times New Roman" w:hAnsi="Calibri" w:cs="Calibri"/>
                <w:color w:val="000000"/>
                <w:sz w:val="32"/>
                <w:szCs w:val="32"/>
                <w:lang w:eastAsia="en-GB"/>
              </w:rPr>
              <w:softHyphen/>
              <w:t>à·Šâ€à¶ºà¶±à·Šà¶</w:t>
            </w:r>
            <w:r w:rsidRPr="00FB1118">
              <w:rPr>
                <w:rFonts w:ascii="Calibri" w:eastAsia="Times New Roman" w:hAnsi="Calibri" w:cs="Calibri"/>
                <w:color w:val="000000"/>
                <w:sz w:val="32"/>
                <w:szCs w:val="32"/>
                <w:lang w:eastAsia="en-GB"/>
              </w:rPr>
              <w:softHyphen/>
              <w:t>à¶» à¶´à·à·ƒà¶½à¶§ à¶´à·Šâ€à¶»à¶°à·à¶± à¶´à·à·ƒà¶½à·Š, à¶¶à·à¶‚à¶šà·”, à·ƒà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¶´à·’à¶»à·’ à·€à·™à·…à¶¯à·ƒà·à¶½à·Š à·ƒà¶¯à·„à· à¶šà·’.à¶¸à·“. 4à¶ºà·’.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1572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32060000.00  LAKHSTOTAL PRICE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1573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REFERENCE NO - H.N.Ch.L.07</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1574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Face to main Road and edge to paddy fieldNear the high way entrance Near the Homagama Town,Near the Mahinda Rajapaksha College,Near the railway stationunder contruction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1575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PRICETOTAL Rs 24000000.00Negotiable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1576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2.7 km to kottawa 4.4 km to maharagama9.7 km to malabeBRAN NEW HOUSE.TELEPHON LINE.HOT WATER LINE.ROLLER GATE.SECURITY SYSTEM.WATER SUPLYE.CLEAR DOCUMENT.CAN BANK LOAN OPTION.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1577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 Kahanthota Road, Malabe.08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1578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InThunadahena Road, Malabe.10.8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1579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Ground floor hall, kitchen, 3 </w:t>
            </w:r>
            <w:proofErr w:type="gramStart"/>
            <w:r w:rsidRPr="00FB1118">
              <w:rPr>
                <w:rFonts w:ascii="Calibri" w:eastAsia="Times New Roman" w:hAnsi="Calibri" w:cs="Calibri"/>
                <w:color w:val="000000"/>
                <w:sz w:val="32"/>
                <w:szCs w:val="32"/>
                <w:lang w:eastAsia="en-GB"/>
              </w:rPr>
              <w:t>room ,</w:t>
            </w:r>
            <w:proofErr w:type="gramEnd"/>
            <w:r w:rsidRPr="00FB1118">
              <w:rPr>
                <w:rFonts w:ascii="Calibri" w:eastAsia="Times New Roman" w:hAnsi="Calibri" w:cs="Calibri"/>
                <w:color w:val="000000"/>
                <w:sz w:val="32"/>
                <w:szCs w:val="32"/>
                <w:lang w:eastAsia="en-GB"/>
              </w:rPr>
              <w:t xml:space="preserve"> attach bathroom and common bathroom. </w:t>
            </w:r>
            <w:proofErr w:type="gramStart"/>
            <w:r w:rsidRPr="00FB1118">
              <w:rPr>
                <w:rFonts w:ascii="Calibri" w:eastAsia="Times New Roman" w:hAnsi="Calibri" w:cs="Calibri"/>
                <w:color w:val="000000"/>
                <w:sz w:val="32"/>
                <w:szCs w:val="32"/>
                <w:lang w:eastAsia="en-GB"/>
              </w:rPr>
              <w:t>Hall ,kitchen</w:t>
            </w:r>
            <w:proofErr w:type="gramEnd"/>
            <w:r w:rsidRPr="00FB1118">
              <w:rPr>
                <w:rFonts w:ascii="Calibri" w:eastAsia="Times New Roman" w:hAnsi="Calibri" w:cs="Calibri"/>
                <w:color w:val="000000"/>
                <w:sz w:val="32"/>
                <w:szCs w:val="32"/>
                <w:lang w:eastAsia="en-GB"/>
              </w:rPr>
              <w:t xml:space="preserve">, bathroom are full tile.  1st floor hall, kitchen, bathroom, 2 </w:t>
            </w:r>
            <w:proofErr w:type="gramStart"/>
            <w:r w:rsidRPr="00FB1118">
              <w:rPr>
                <w:rFonts w:ascii="Calibri" w:eastAsia="Times New Roman" w:hAnsi="Calibri" w:cs="Calibri"/>
                <w:color w:val="000000"/>
                <w:sz w:val="32"/>
                <w:szCs w:val="32"/>
                <w:lang w:eastAsia="en-GB"/>
              </w:rPr>
              <w:t>bedroom  front</w:t>
            </w:r>
            <w:proofErr w:type="gramEnd"/>
            <w:r w:rsidRPr="00FB1118">
              <w:rPr>
                <w:rFonts w:ascii="Calibri" w:eastAsia="Times New Roman" w:hAnsi="Calibri" w:cs="Calibri"/>
                <w:color w:val="000000"/>
                <w:sz w:val="32"/>
                <w:szCs w:val="32"/>
                <w:lang w:eastAsia="en-GB"/>
              </w:rPr>
              <w:t xml:space="preserve"> and back balconies already rented rs.15000.bike parking available. 6" private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1580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02 Story House &amp; 10.5 P Sale At Malani Bulathsinhala Road Borelesgamuwa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1581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MalabeA 11p 2 storied house for sale at malambe Jothipala mawatha, Just 1 Km from kaduwela malambe main road. Facing to 20ft wide road and respectable neighborhood.House consisted as follows1) 4 Bedrooms2) 3 Bathrooms3) Hall and dining4) Kitchen with wooden pantry cupboards5) Drivers Maid room with separate toilet6) Parking for 4 vehicles7) Fully tilled floor8) Wooden ceiling9) Right around parapet wall</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1582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This new house simply doesn't get any better than this.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1583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51 perchesLarge gardenPeaceful locationIndoor gardenArchitecture designedParking for 4+ vehiclesMaid's quartersSri Jayewardenepura hospital only few meters awaySuper market right next doorGreat ventilationHigh residential areaGreat access pointsAccess to all amenitiesLarge garage space which can be converted into an office space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1584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Fully Tiled 3 bedroom house1 attached bathroom1 maids room &amp; 1 wash roomGarage facility available to park 2 vehiclesFully surrounded parapet wall with sliding gateElectricity &amp; WaterTelephone &amp; Internet Facilities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1585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4 bedroom2 bathroomsmaids room and toiletgarage3 stories2 terraces25.5 million200m from main road7p back yard15 ft access road10ft backyard access roadcall or join real estate domain sri lanka fb grouphttps://www.facebook.com/groups/realestatedomainsrilanka/or visit www.redlk.lk</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1586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For Sale @ Robert Gunawardane Mw, Battaramulla.10.5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1587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Welikanna.7km to 122 bus route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1588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 Athurugiriya Road, Waduramulla.12.3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1589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Story House For Sale In Aturugiriya .09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1590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Storied House For Sale In Kahanthota Road, Malabe.8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1591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2 Storey House For Sale in Malabe to Athurugiriya rd, Arangala junction, Hokandara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1592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2205 Square Feet built with red Brick2 Story House fully tiled3 BedroomFitted Kitchen2 Bathroom - 2 Space Car Park with roller GateSpacious dinning room Sitting areaLiving roomServant ToiletStore RoomLandscaped Garden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1593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à¶±à·’à·€à·ƒà¶šà·Š à·€à·’à¶šà·’à¶±à</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à¶¸à¶§ à¶</w:t>
            </w:r>
            <w:r w:rsidRPr="00FB1118">
              <w:rPr>
                <w:rFonts w:ascii="Calibri" w:eastAsia="Times New Roman" w:hAnsi="Calibri" w:cs="Calibri"/>
                <w:color w:val="000000"/>
                <w:sz w:val="32"/>
                <w:szCs w:val="32"/>
                <w:lang w:eastAsia="en-GB"/>
              </w:rPr>
              <w:softHyphen/>
              <w:t>à·’à¶¶à·š. à¶»à¶</w:t>
            </w:r>
            <w:r w:rsidRPr="00FB1118">
              <w:rPr>
                <w:rFonts w:ascii="Calibri" w:eastAsia="Times New Roman" w:hAnsi="Calibri" w:cs="Calibri"/>
                <w:color w:val="000000"/>
                <w:sz w:val="32"/>
                <w:szCs w:val="32"/>
                <w:lang w:eastAsia="en-GB"/>
              </w:rPr>
              <w:softHyphen/>
              <w:t>à·Šà¶¸à¶½à·à¶±à·š à¶¢à¶ºà·ƒà·”à¶¸à¶±à·à¶»à·à¶¸ à¶´à·à¶»à·™à¶±à·Š à¶¯à·™à¶¸à·„à¶½à·Š à¶…à¶©à¶šà·Š à¶‰à¶¯à·’à¶šà·… à¶šà·à¶¸à¶» 2à¶šà·Š  à¶‡à¶</w:t>
            </w:r>
            <w:r w:rsidRPr="00FB1118">
              <w:rPr>
                <w:rFonts w:ascii="Calibri" w:eastAsia="Times New Roman" w:hAnsi="Calibri" w:cs="Calibri"/>
                <w:color w:val="000000"/>
                <w:sz w:val="32"/>
                <w:szCs w:val="32"/>
                <w:lang w:eastAsia="en-GB"/>
              </w:rPr>
              <w:softHyphen/>
              <w:t>à·’ à¶±à·’à·€à·ƒà¶šà·’. à¶´à¶»à·Šà¶ à·ƒà·Š 3.4à¶šà·Š à¶‡à¶</w:t>
            </w:r>
            <w:r w:rsidRPr="00FB1118">
              <w:rPr>
                <w:rFonts w:ascii="Calibri" w:eastAsia="Times New Roman" w:hAnsi="Calibri" w:cs="Calibri"/>
                <w:color w:val="000000"/>
                <w:sz w:val="32"/>
                <w:szCs w:val="32"/>
                <w:lang w:eastAsia="en-GB"/>
              </w:rPr>
              <w:softHyphen/>
              <w:t>. à·€à·à·„à¶± à¶±à·à·€à·à¶</w:t>
            </w:r>
            <w:r w:rsidRPr="00FB1118">
              <w:rPr>
                <w:rFonts w:ascii="Calibri" w:eastAsia="Times New Roman" w:hAnsi="Calibri" w:cs="Calibri"/>
                <w:color w:val="000000"/>
                <w:sz w:val="32"/>
                <w:szCs w:val="32"/>
                <w:lang w:eastAsia="en-GB"/>
              </w:rPr>
              <w:softHyphen/>
              <w:t xml:space="preserve">à·Šà·€à·“à¶¸à·š à¶´à·„à·ƒà·”à¶šà¶¸à·Š. à¶…à¶©à·’ 20à¶š </w:t>
            </w:r>
            <w:r w:rsidRPr="00FB1118">
              <w:rPr>
                <w:rFonts w:ascii="Calibri" w:eastAsia="Times New Roman" w:hAnsi="Calibri" w:cs="Calibri"/>
                <w:color w:val="000000"/>
                <w:sz w:val="32"/>
                <w:szCs w:val="32"/>
                <w:lang w:eastAsia="en-GB"/>
              </w:rPr>
              <w:lastRenderedPageBreak/>
              <w:t>à¶´à·”à·…à·”à¶½à·Š à¶¸à·à¶»à·Šà¶œà¶º. à¶œà·à¶½à·” à¶´à·à¶»à¶§ 900m.à¶¯à·”à¶¸à·Šà¶»à·’à¶º à¶´à¶½à¶§ 700m.à¶†à¶»à·Šà¶®à·’à¶š à¶¸à¶°à·Šâ€à¶ºà·ƒà·Šà¶®à·à¶±à¶ºà¶§ 300m.à¶œà·”à·€à¶±à·Š à¶</w:t>
            </w:r>
            <w:r w:rsidRPr="00FB1118">
              <w:rPr>
                <w:rFonts w:ascii="Calibri" w:eastAsia="Times New Roman" w:hAnsi="Calibri" w:cs="Calibri"/>
                <w:color w:val="000000"/>
                <w:sz w:val="32"/>
                <w:szCs w:val="32"/>
                <w:lang w:eastAsia="en-GB"/>
              </w:rPr>
              <w:softHyphen/>
              <w:t>à·œà¶§à·”à¶´à¶½à¶§ 1.5km.à¶»à¶</w:t>
            </w:r>
            <w:r w:rsidRPr="00FB1118">
              <w:rPr>
                <w:rFonts w:ascii="Calibri" w:eastAsia="Times New Roman" w:hAnsi="Calibri" w:cs="Calibri"/>
                <w:color w:val="000000"/>
                <w:sz w:val="32"/>
                <w:szCs w:val="32"/>
                <w:lang w:eastAsia="en-GB"/>
              </w:rPr>
              <w:softHyphen/>
              <w:t>à·Šà¶¸à¶½à·à¶± à¶¢à·”à¶¸à·Šà¶¸à· à¶´à¶½à·Šà¶½à·’à¶ºà¶§ 900m.à¶šà·à·€à·’à¶½à¶§ 100m.à¶±à·’à¶»à·€à·”à¶½à·Š à¶”à¶´à·Šà¶´à·”.2003 à·€à¶»à·Šà·‚à¶ºà·š à·ƒà·’à¶§ à·ƒà·’à¶ºà¶½à·” à¶½à·’à¶ºà¶šà·’à¶ºà·€à·’à¶½à·’ à¶‡à¶</w:t>
            </w:r>
            <w:r w:rsidRPr="00FB1118">
              <w:rPr>
                <w:rFonts w:ascii="Calibri" w:eastAsia="Times New Roman" w:hAnsi="Calibri" w:cs="Calibri"/>
                <w:color w:val="000000"/>
                <w:sz w:val="32"/>
                <w:szCs w:val="32"/>
                <w:lang w:eastAsia="en-GB"/>
              </w:rPr>
              <w:softHyphen/>
              <w:t xml:space="preserve"> (à·€à¶»à·’à¶´à¶±à¶¸à·Š à¶¶à·’à¶½à·Š, à·€à·’à¶¯à·”à¶½à·’ à¶¶à·’à¶½à·Š,  à¶¢à¶½ à¶¶à·’à¶½à·Š).à¶¸à·”à¶¯à¶½à·Š à·„à¶¯à·’à·ƒà·Šà·ƒà·’à¶ºà¶šà·Š à·ƒà¶¯à·„à· à¶‰à¶šà·Šà¶¸à¶±à·’à¶±à·Š à·€à·’à¶šà·’à¶±à·“à¶¸à¶§ à¶‡à¶</w:t>
            </w:r>
            <w:r w:rsidRPr="00FB1118">
              <w:rPr>
                <w:rFonts w:ascii="Calibri" w:eastAsia="Times New Roman" w:hAnsi="Calibri" w:cs="Calibri"/>
                <w:color w:val="000000"/>
                <w:sz w:val="32"/>
                <w:szCs w:val="32"/>
                <w:lang w:eastAsia="en-GB"/>
              </w:rPr>
              <w:softHyphen/>
              <w:t>.à¶¸à·’à¶½ à¶œà¶«à¶±à·Š à·ƒà·à¶šà¶ à·Šà¶ à· à¶šà¶» à¶œà¶</w:t>
            </w:r>
            <w:r w:rsidRPr="00FB1118">
              <w:rPr>
                <w:rFonts w:ascii="Calibri" w:eastAsia="Times New Roman" w:hAnsi="Calibri" w:cs="Calibri"/>
                <w:color w:val="000000"/>
                <w:sz w:val="32"/>
                <w:szCs w:val="32"/>
                <w:lang w:eastAsia="en-GB"/>
              </w:rPr>
              <w:softHyphen/>
              <w:t xml:space="preserve"> à·„à·à¶š.à·ƒà¶</w:t>
            </w:r>
            <w:r w:rsidRPr="00FB1118">
              <w:rPr>
                <w:rFonts w:ascii="Calibri" w:eastAsia="Times New Roman" w:hAnsi="Calibri" w:cs="Calibri"/>
                <w:color w:val="000000"/>
                <w:sz w:val="32"/>
                <w:szCs w:val="32"/>
                <w:lang w:eastAsia="en-GB"/>
              </w:rPr>
              <w:softHyphen/>
              <w:t>à·’à¶ºà·š à·ƒà·‘à¶¸ à¶¯à·’à¶±à¶¸ à¶¯à·„à·€à¶½à·Š 11 à¶</w:t>
            </w:r>
            <w:r w:rsidRPr="00FB1118">
              <w:rPr>
                <w:rFonts w:ascii="Calibri" w:eastAsia="Times New Roman" w:hAnsi="Calibri" w:cs="Calibri"/>
                <w:color w:val="000000"/>
                <w:sz w:val="32"/>
                <w:szCs w:val="32"/>
                <w:lang w:eastAsia="en-GB"/>
              </w:rPr>
              <w:softHyphen/>
              <w:t>à·Š à·ƒà·€à·ƒ 3 à¶</w:t>
            </w:r>
            <w:r w:rsidRPr="00FB1118">
              <w:rPr>
                <w:rFonts w:ascii="Calibri" w:eastAsia="Times New Roman" w:hAnsi="Calibri" w:cs="Calibri"/>
                <w:color w:val="000000"/>
                <w:sz w:val="32"/>
                <w:szCs w:val="32"/>
                <w:lang w:eastAsia="en-GB"/>
              </w:rPr>
              <w:softHyphen/>
              <w:t>à·Š  à¶…à¶</w:t>
            </w:r>
            <w:r w:rsidRPr="00FB1118">
              <w:rPr>
                <w:rFonts w:ascii="Calibri" w:eastAsia="Times New Roman" w:hAnsi="Calibri" w:cs="Calibri"/>
                <w:color w:val="000000"/>
                <w:sz w:val="32"/>
                <w:szCs w:val="32"/>
                <w:lang w:eastAsia="en-GB"/>
              </w:rPr>
              <w:softHyphen/>
              <w:t>à¶» à¶±à·’à·€à·ƒ à¶¶à·à¶½à·“à¶¸à¶§ à·„à·à¶š.à¶¸à·’à¶½ 8, 000, 000à¶šà·’.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1594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storey house for sale 6 bedrooms 5 bathrooms sqft 2500 perches 7.45 immediately sale please no brokers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1595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Price 20 million Located in Lakshapathiya Moratuwa9.4 PerchesBimsaviya CertificateResidential location2 storied, fully tiled5 Bedrooms2 BathroomsParking for 2 vehiclesSmall garden10 feet roadwayCCTV surveillance3 phase electricity1 km to Galle Road1 km to Angulana Railway Station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1596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Kelsey Modern House for Sale. Nugegoda - Mirihana in a very quiet, peaceful and a prestigious neighborhood. Gated secure community.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1597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 Athurugiriya Road, Waduramulla.12.3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1598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Modern house in Malabe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1599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Horahena Road, Vilsan Park, Kottawa.Perches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1600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wo storied house @ Pothuarawa. On 16 Perch Land Malabe Rd, Pothuarawa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1601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Athurugiriya.08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1602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Luxury House For Sale in Hokandara Road, Thalawathugoda.08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1603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Full Furniture Modern House Sale At Mirihana Nugegoda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1604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Story House for Sale Malabe, Architect Designed10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1605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 Thalahena Road, Bathalawatta.6.5 Perches with Landscaped garden area.( â€¢ - 1300 Sq. Ft.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1606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floor2 gate accessground floor 2 parking spaceGround floor can setup a shop No Brokers please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1607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Story Full Furniture Modern House Sale At Mirihana Nugegoda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1608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Super Luxury Three Story House Sale For Nugegoda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1609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Athurugiriya======================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1610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33 perches 9 bedrooms 6 bathrooms 6000 sqft a/c hot water parking for 10 vehicles price 900 lakh please no brokers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1611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Storied House For Sale In Kahanthota Road, Malabe.8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1612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Two Storied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In Pothuarawa Road, Arangala. 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1613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Located in Muruthagama, Salawa. Very calm residential area. Close by Salawa Government Hospital and Government Schools.3 mins to Colombo Rathnapura High-level Road (Salawa Junction).3 bed and two bathKitchen and Dining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1614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22.5 MILLION mampe Brand new tow story house for sele 2 VEHIKAL PARKING SPACE Garden Remote control gete Full complete house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1615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50 million 5 vehikal parking space Garden 50 miters 120 bus rd 1.5 km kahatuduwa high wey entrance à¶‰à¶šà·Šà¶¸à¶±à·’à¶±à·Š à·€à·’à¶šà·’à¶«à·“à¶¸à¶§ à¶œà·à¶±à·”à¶¸à·Š à¶šà¶»à·”à·€à¶±à·Š à¶´à¶¸à¶«à¶šà·Š à¶…à¶¸à¶</w:t>
            </w:r>
            <w:r w:rsidRPr="00FB1118">
              <w:rPr>
                <w:rFonts w:ascii="Calibri" w:eastAsia="Times New Roman" w:hAnsi="Calibri" w:cs="Calibri"/>
                <w:color w:val="000000"/>
                <w:sz w:val="32"/>
                <w:szCs w:val="32"/>
                <w:lang w:eastAsia="en-GB"/>
              </w:rPr>
              <w:softHyphen/>
              <w:t>à¶±à·Šà¶± à¶¸à·’à¶½ à¶½à¶šà·Šà·‚ 500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1616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House with all Furniture for Sale In Thunadahena Road, Malabe.10 Perche Landscaped garden area.( Two year Used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1617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homagama town ekata 2km.kottawa highway entress ekata 3km.pitipana nsbm campus ekata  4km. mahinda raajapaksha paasalata 4km,</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1618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 4 bedroom for sale with a 19 perch land facing the Ratmalana- Attidiya main road. Ample parking space </w:t>
            </w:r>
            <w:proofErr w:type="gramStart"/>
            <w:r w:rsidRPr="00FB1118">
              <w:rPr>
                <w:rFonts w:ascii="Calibri" w:eastAsia="Times New Roman" w:hAnsi="Calibri" w:cs="Calibri"/>
                <w:color w:val="000000"/>
                <w:sz w:val="32"/>
                <w:szCs w:val="32"/>
                <w:lang w:eastAsia="en-GB"/>
              </w:rPr>
              <w:t>available.Master</w:t>
            </w:r>
            <w:proofErr w:type="gramEnd"/>
            <w:r w:rsidRPr="00FB1118">
              <w:rPr>
                <w:rFonts w:ascii="Calibri" w:eastAsia="Times New Roman" w:hAnsi="Calibri" w:cs="Calibri"/>
                <w:color w:val="000000"/>
                <w:sz w:val="32"/>
                <w:szCs w:val="32"/>
                <w:lang w:eastAsia="en-GB"/>
              </w:rPr>
              <w:t xml:space="preserve"> bedroom has a fully tiled attached bathroom.Another fully tiled common bathroom available with tub.One servant room and toilet. Ground water well with drinking water available. Well maintained family home by a respected </w:t>
            </w:r>
            <w:proofErr w:type="gramStart"/>
            <w:r w:rsidRPr="00FB1118">
              <w:rPr>
                <w:rFonts w:ascii="Calibri" w:eastAsia="Times New Roman" w:hAnsi="Calibri" w:cs="Calibri"/>
                <w:color w:val="000000"/>
                <w:sz w:val="32"/>
                <w:szCs w:val="32"/>
                <w:lang w:eastAsia="en-GB"/>
              </w:rPr>
              <w:t>family.Well</w:t>
            </w:r>
            <w:proofErr w:type="gramEnd"/>
            <w:r w:rsidRPr="00FB1118">
              <w:rPr>
                <w:rFonts w:ascii="Calibri" w:eastAsia="Times New Roman" w:hAnsi="Calibri" w:cs="Calibri"/>
                <w:color w:val="000000"/>
                <w:sz w:val="32"/>
                <w:szCs w:val="32"/>
                <w:lang w:eastAsia="en-GB"/>
              </w:rPr>
              <w:t xml:space="preserve"> suited for a family looking for a decent living </w:t>
            </w:r>
            <w:r w:rsidRPr="00FB1118">
              <w:rPr>
                <w:rFonts w:ascii="Calibri" w:eastAsia="Times New Roman" w:hAnsi="Calibri" w:cs="Calibri"/>
                <w:color w:val="000000"/>
                <w:sz w:val="32"/>
                <w:szCs w:val="32"/>
                <w:lang w:eastAsia="en-GB"/>
              </w:rPr>
              <w:lastRenderedPageBreak/>
              <w:t>environment.Contact for more details. Unrealistic bargaining is not entertained via phone. No time wasters or brokers please.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1619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Morden  New 2 story House for Sale in Malabe, thunadahaena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1620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Architecturally designed Brand new luxury 3 storied house close to main road, Thalawathugoda700 meters to main roadSpacious living and dinning areaFive spacious bed rooms with private balconiesModern fitted pantry and wet kitchenSpacious TV lobbyLaundry roomLarge roof terrace Servant room and bath roomSwimming poolSolidly built with high quality materials6 car parking spaces (4 covered parking)Landscaped rear and front gardenHighly residential areaPeaceful surrounding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1621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Beautiful Two-story house located in a peaceful environment in Mattegoda is up for sale.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1622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HOUSE DETAILSPrime Villas Nugegoda by Prime Group offers 13 Upmarket 3 </w:t>
            </w:r>
            <w:proofErr w:type="gramStart"/>
            <w:r w:rsidRPr="00FB1118">
              <w:rPr>
                <w:rFonts w:ascii="Calibri" w:eastAsia="Times New Roman" w:hAnsi="Calibri" w:cs="Calibri"/>
                <w:color w:val="000000"/>
                <w:sz w:val="32"/>
                <w:szCs w:val="32"/>
                <w:lang w:eastAsia="en-GB"/>
              </w:rPr>
              <w:t>bedroom  detached</w:t>
            </w:r>
            <w:proofErr w:type="gramEnd"/>
            <w:r w:rsidRPr="00FB1118">
              <w:rPr>
                <w:rFonts w:ascii="Calibri" w:eastAsia="Times New Roman" w:hAnsi="Calibri" w:cs="Calibri"/>
                <w:color w:val="000000"/>
                <w:sz w:val="32"/>
                <w:szCs w:val="32"/>
                <w:lang w:eastAsia="en-GB"/>
              </w:rPr>
              <w:t xml:space="preserve"> houses from Nugegoda. The location in Nugegoda provides a host of independent shopping, restaurants, banks, schools, hospitals, train/bus stations, jogging paths, recreational areas along with a host of government and private institutes easily accessible within walking distance.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1623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Close proximity to SLIIT campus, Southern express way and Pittugala Junction (with one KM radius)Carpet/Concrete access roadRoof top balcony  with a picturesque viewNational grid electricity and pipe bound water with overhead tankParking available for three vehiclesDouble height walls with ample ventilation and daylightCan pay a visit to the house to see the location on weekends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1624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The most luxurious and appreciated property which you can obtain from the heart of the Boralesgamuwa, city which is well developed with facilities including leading supermarkets, fashion outlets, banks, international schools and many more.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1625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LAND DETAILSOnce in a life time opportunity to own an Ultra â€“ Luxury 03 bed room Villa facing Bolgoda Lake which offers you a comfort and ultra - luxury living away from the urban hassle experiencing a magnificent lake front breeze.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1626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House for sale in pannipitiya malabe road. 100m to malabe road. 1.km to </w:t>
            </w:r>
            <w:proofErr w:type="gramStart"/>
            <w:r w:rsidRPr="00FB1118">
              <w:rPr>
                <w:rFonts w:ascii="Calibri" w:eastAsia="Times New Roman" w:hAnsi="Calibri" w:cs="Calibri"/>
                <w:color w:val="000000"/>
                <w:sz w:val="32"/>
                <w:szCs w:val="32"/>
                <w:lang w:eastAsia="en-GB"/>
              </w:rPr>
              <w:t>highlevel .</w:t>
            </w:r>
            <w:proofErr w:type="gramEnd"/>
            <w:r w:rsidRPr="00FB1118">
              <w:rPr>
                <w:rFonts w:ascii="Calibri" w:eastAsia="Times New Roman" w:hAnsi="Calibri" w:cs="Calibri"/>
                <w:color w:val="000000"/>
                <w:sz w:val="32"/>
                <w:szCs w:val="32"/>
                <w:lang w:eastAsia="en-GB"/>
              </w:rPr>
              <w:t xml:space="preserve"> 3 bedrooms and a </w:t>
            </w:r>
            <w:proofErr w:type="gramStart"/>
            <w:r w:rsidRPr="00FB1118">
              <w:rPr>
                <w:rFonts w:ascii="Calibri" w:eastAsia="Times New Roman" w:hAnsi="Calibri" w:cs="Calibri"/>
                <w:color w:val="000000"/>
                <w:sz w:val="32"/>
                <w:szCs w:val="32"/>
                <w:lang w:eastAsia="en-GB"/>
              </w:rPr>
              <w:t>bathroom .</w:t>
            </w:r>
            <w:proofErr w:type="gramEnd"/>
            <w:r w:rsidRPr="00FB1118">
              <w:rPr>
                <w:rFonts w:ascii="Calibri" w:eastAsia="Times New Roman" w:hAnsi="Calibri" w:cs="Calibri"/>
                <w:color w:val="000000"/>
                <w:sz w:val="32"/>
                <w:szCs w:val="32"/>
                <w:lang w:eastAsia="en-GB"/>
              </w:rPr>
              <w:t xml:space="preserve"> 18 perches. Can be lived as normal house. 1km to pannipitiya dharmapala </w:t>
            </w:r>
            <w:proofErr w:type="gramStart"/>
            <w:r w:rsidRPr="00FB1118">
              <w:rPr>
                <w:rFonts w:ascii="Calibri" w:eastAsia="Times New Roman" w:hAnsi="Calibri" w:cs="Calibri"/>
                <w:color w:val="000000"/>
                <w:sz w:val="32"/>
                <w:szCs w:val="32"/>
                <w:lang w:eastAsia="en-GB"/>
              </w:rPr>
              <w:t>viddiyalaya .</w:t>
            </w:r>
            <w:proofErr w:type="gramEnd"/>
            <w:r w:rsidRPr="00FB1118">
              <w:rPr>
                <w:rFonts w:ascii="Calibri" w:eastAsia="Times New Roman" w:hAnsi="Calibri" w:cs="Calibri"/>
                <w:color w:val="000000"/>
                <w:sz w:val="32"/>
                <w:szCs w:val="32"/>
                <w:lang w:eastAsia="en-GB"/>
              </w:rPr>
              <w:t xml:space="preserve"> 20 ft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1627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storey house for sale in Kottawa 296 piliyandala road.100m to main road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1628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Brend New house à·ƒà·’à¶ºà¶½à·” à·€à·à¶© à¶…à·€à·ƒà¶±à·Š à¶šà¶» à¶¸à·’à¶½ à¶½à¶šà·Šà·‚ 85700 miters bandaragma Colombo rdà¶¸à·’à¶½ à·ƒà·à¶šà¶ à·Šà¶¡à· à¶šà¶» à¶œà¶</w:t>
            </w:r>
            <w:r w:rsidRPr="00FB1118">
              <w:rPr>
                <w:rFonts w:ascii="Calibri" w:eastAsia="Times New Roman" w:hAnsi="Calibri" w:cs="Calibri"/>
                <w:color w:val="000000"/>
                <w:sz w:val="32"/>
                <w:szCs w:val="32"/>
                <w:lang w:eastAsia="en-GB"/>
              </w:rPr>
              <w:softHyphen/>
              <w:t xml:space="preserve">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1629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à¶šà·à·ƒà·Šà¶¶à·‘à·€, à¶¶à¶«à·Šà¶©à·à¶»à¶œà¶¸ à¶´à·à¶»à·š à¶¸à·à¶šà¶±à·Šà¶¯à¶± à¶´à·Šâ€à¶»à¶¯à·šà·à¶ºà·š, à¶œà·”à¶«à¶»à¶</w:t>
            </w:r>
            <w:r w:rsidRPr="00FB1118">
              <w:rPr>
                <w:rFonts w:ascii="Calibri" w:eastAsia="Times New Roman" w:hAnsi="Calibri" w:cs="Calibri"/>
                <w:color w:val="000000"/>
                <w:sz w:val="32"/>
                <w:szCs w:val="32"/>
                <w:lang w:eastAsia="en-GB"/>
              </w:rPr>
              <w:softHyphen/>
              <w:t>à·Šà¶± à¶¸à·à·€à¶</w:t>
            </w:r>
            <w:r w:rsidRPr="00FB1118">
              <w:rPr>
                <w:rFonts w:ascii="Calibri" w:eastAsia="Times New Roman" w:hAnsi="Calibri" w:cs="Calibri"/>
                <w:color w:val="000000"/>
                <w:sz w:val="32"/>
                <w:szCs w:val="32"/>
                <w:lang w:eastAsia="en-GB"/>
              </w:rPr>
              <w:softHyphen/>
              <w:t>à·š à¶±à·’à·€à·ƒ à·ƒà¶¸à¶œ à¶´à¶»à·Šà¶ à·ƒà·Š 43à¶š à¶‰à¶©à¶¸ à·€à·’à¶šà·’à¶±à·“à¶¸à¶§ à¶‡à¶</w:t>
            </w:r>
            <w:r w:rsidRPr="00FB1118">
              <w:rPr>
                <w:rFonts w:ascii="Calibri" w:eastAsia="Times New Roman" w:hAnsi="Calibri" w:cs="Calibri"/>
                <w:color w:val="000000"/>
                <w:sz w:val="32"/>
                <w:szCs w:val="32"/>
                <w:lang w:eastAsia="en-GB"/>
              </w:rPr>
              <w:softHyphen/>
              <w:t xml:space="preserve"> à¶šà·à¶¸à¶» 2à¶¶à·à¶</w:t>
            </w:r>
            <w:r w:rsidRPr="00FB1118">
              <w:rPr>
                <w:rFonts w:ascii="Calibri" w:eastAsia="Times New Roman" w:hAnsi="Calibri" w:cs="Calibri"/>
                <w:color w:val="000000"/>
                <w:sz w:val="32"/>
                <w:szCs w:val="32"/>
                <w:lang w:eastAsia="en-GB"/>
              </w:rPr>
              <w:softHyphen/>
              <w:t xml:space="preserve">à·Šà¶»à·”à¶¸à·Š 1à¶šà·”à·ƒà·Šà·ƒà·’à¶º à·ƒà·à¶½à¶º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1630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16500000.00 LAKHSTOTAL PRICE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1631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Super Luxury House for Sale in Athurugiriya, close to Ariyana Resort Apartments. Built on 9  Perches Land &amp; 3,600 Sq.Ft floor area including beautiful roof terrace.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1632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Story Luxury House for Sale Athurugiriya - Lake Terrace Newly Built House2 x 2 Fully Tiled, Wooden Finishing Roof Rocel Tile &amp; Barth Room Fittings Teak Pantry CupboardsRoof Terrace, Elcardo Remote Control Roller GateThree Pass Electricity / 2000 L water tankServant Room  &amp; Servant Toilet 2 Vehicle Parking Garage2 Vehicle Parking Facilities 39 Million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1633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26500000.00TOTAL PRICE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1634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Four bedrooms (Three bedrooms with attached bathrooms)- Four bathrooms- One office room.- TV lobby- Garden terrace- Color cone roofing tiled roof- Teak timber ceiling, doors &amp; windows- Fully tiled floors with imported tiles- 4500 sqft-32.8p - Solar powe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1635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architect design modern contemporary house, located at Templers road Mount Lavinia with 6 perches site extent. 1.1 km from Mount Lavinia Junction. 1.6 km to Mount Lavinia Hotel and Rail way station. 200ms from Siddhalepa Ayurveda Hospital. 1.5 km from St Thomas College Mount Lavinia and 300ms to Science College.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1636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Modern house planned and designed by European architect with - Spacious living and dining room- 3 spacios bedrooms with private balcony and attached bathrooms- Office space- Comfortable, separate fully furnished kitchen- Private garage, front and backyards- Great rooftop terrace- Nature- surrounded home in safe and quiet residential area.- Cross ventilation concept for natural passive air flow to keep the interior cool.- Use of exclusive, natural and durable materials.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1637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LUXURY HOUSE SALE NAWALAFACING TEMPLE ROAD NAWALA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1638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bedroom house91A, Kotigawatta Road, Gothatuwa200 meters from Gothatuwa new town junctionCommercial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1639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 Padukka===================à¶´à·à¶¯à·”à¶šà·Šà¶š à¶±à¶œà¶»à¶ºà¶§ à·€à·’à¶±à·à¶©à·’ 5à¶š à¶¯à·”à¶»à·’à¶±à·Š à¶´à¶»à·Šà¶ à·ƒà·Š 15 à¶š à¶‰à¶©à¶¸ à·ƒà·„ à¶…à¶©à¶šà·Š à¶±à·’à¶¸à¶šà¶½ à¶±à·’à·€à·ƒ à¶‰à¶šà·Šà¶¸à¶«à·’à¶±à·Š à·€à·’à¶šà·’à¶«à·š.à¶±à·’à¶¯à¶± à¶šà·à¶¸à¶» 3/ à·ƒà·à¶½à¶º / à¶šà·‘à¶¸ à¶šà·à¶¸à¶»à¶º/ à¶¸à·”à·…à·”à¶</w:t>
            </w:r>
            <w:r w:rsidRPr="00FB1118">
              <w:rPr>
                <w:rFonts w:ascii="Calibri" w:eastAsia="Times New Roman" w:hAnsi="Calibri" w:cs="Calibri"/>
                <w:color w:val="000000"/>
                <w:sz w:val="32"/>
                <w:szCs w:val="32"/>
                <w:lang w:eastAsia="en-GB"/>
              </w:rPr>
              <w:softHyphen/>
              <w:t>à·à¶±à·Šà¶œà·™à¶º / à¶±à·à¶± à¶šà·à¶¸à¶»à¶º à·ƒà·„ à¶´à·’à¶§à¶</w:t>
            </w:r>
            <w:r w:rsidRPr="00FB1118">
              <w:rPr>
                <w:rFonts w:ascii="Calibri" w:eastAsia="Times New Roman" w:hAnsi="Calibri" w:cs="Calibri"/>
                <w:color w:val="000000"/>
                <w:sz w:val="32"/>
                <w:szCs w:val="32"/>
                <w:lang w:eastAsia="en-GB"/>
              </w:rPr>
              <w:softHyphen/>
              <w:t xml:space="preserve"> à·€à·à·ƒà·’à¶šà·’à¶½à·’à¶º à·ƒà·„à·’à¶</w:t>
            </w:r>
            <w:r w:rsidRPr="00FB1118">
              <w:rPr>
                <w:rFonts w:ascii="Calibri" w:eastAsia="Times New Roman" w:hAnsi="Calibri" w:cs="Calibri"/>
                <w:color w:val="000000"/>
                <w:sz w:val="32"/>
                <w:szCs w:val="32"/>
                <w:lang w:eastAsia="en-GB"/>
              </w:rPr>
              <w:softHyphen/>
              <w:t>à¶ºà·’à·€à·à¶©à·’ à·€à·’à·ƒà·Šà¶</w:t>
            </w:r>
            <w:r w:rsidRPr="00FB1118">
              <w:rPr>
                <w:rFonts w:ascii="Calibri" w:eastAsia="Times New Roman" w:hAnsi="Calibri" w:cs="Calibri"/>
                <w:color w:val="000000"/>
                <w:sz w:val="32"/>
                <w:szCs w:val="32"/>
                <w:lang w:eastAsia="en-GB"/>
              </w:rPr>
              <w:softHyphen/>
              <w:t>à¶» à·ƒà¶³à·„à·à·ƒà¶</w:t>
            </w:r>
            <w:r w:rsidRPr="00FB1118">
              <w:rPr>
                <w:rFonts w:ascii="Calibri" w:eastAsia="Times New Roman" w:hAnsi="Calibri" w:cs="Calibri"/>
                <w:color w:val="000000"/>
                <w:sz w:val="32"/>
                <w:szCs w:val="32"/>
                <w:lang w:eastAsia="en-GB"/>
              </w:rPr>
              <w:softHyphen/>
              <w:t>à·’à¶ºà·š à¶¯à·’à¶± à·€à¶½ à·ƒà·„ à·ƒà·™à¶±à·ƒà·”à¶»à·à¶¯à· à¶¯à·’à¶ºà¶±à·Šà·„à·’ à·ƒà·€à·ƒ 6 à¶±à·Š à¶´à·ƒà·”à·€à¶¯,à¶‰à¶»à·’à¶¯à· à¶¯à·’à¶± à¶¸à·”à·…à·” à¶¯à·€à·ƒà¶¸ à¶´à·„à¶</w:t>
            </w:r>
            <w:r w:rsidRPr="00FB1118">
              <w:rPr>
                <w:rFonts w:ascii="Calibri" w:eastAsia="Times New Roman" w:hAnsi="Calibri" w:cs="Calibri"/>
                <w:color w:val="000000"/>
                <w:sz w:val="32"/>
                <w:szCs w:val="32"/>
                <w:lang w:eastAsia="en-GB"/>
              </w:rPr>
              <w:softHyphen/>
              <w:t xml:space="preserve"> à¶…à¶‚à¶š à·€à¶½à¶§ à¶…à¶¸à¶</w:t>
            </w:r>
            <w:r w:rsidRPr="00FB1118">
              <w:rPr>
                <w:rFonts w:ascii="Calibri" w:eastAsia="Times New Roman" w:hAnsi="Calibri" w:cs="Calibri"/>
                <w:color w:val="000000"/>
                <w:sz w:val="32"/>
                <w:szCs w:val="32"/>
                <w:lang w:eastAsia="en-GB"/>
              </w:rPr>
              <w:softHyphen/>
              <w:t>à¶±à·Šà¶±.à¶¸à·’à¶½ à¶œà¶«à¶±à·Š à¶´à·à¶¸à·’à¶« à¶´à¶»à·“à¶šà·Šà·‚à· à¶šà¶» à¶¶à¶½à· à·ƒà·à¶šà¶ à·Šà¶ à· à¶šà¶» à¶œà¶</w:t>
            </w:r>
            <w:r w:rsidRPr="00FB1118">
              <w:rPr>
                <w:rFonts w:ascii="Calibri" w:eastAsia="Times New Roman" w:hAnsi="Calibri" w:cs="Calibri"/>
                <w:color w:val="000000"/>
                <w:sz w:val="32"/>
                <w:szCs w:val="32"/>
                <w:lang w:eastAsia="en-GB"/>
              </w:rPr>
              <w:softHyphen/>
              <w:t xml:space="preserve"> à·„à·à¶šà·’à¶º.</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1640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Unit Luxury House for Immediate Sale!Two unit fully tiled upstair house with separate entrance in Kirulapone, Colombo 05Each unit consists of 3 bedrooms, Hall/Dining, Pantry/2 Toilets (one attached), Solar powered hot water, overhead water tank, separate servants room and toilet, garage with roller shutter gates for 2 vehicles, Terrace and roof top cum indoor / outdoor garden.On 9.95 perches, top floor consists of 1518sqft and bottom floor 1521sqft (total 3,039sqft)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1641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3500sq fully furnished Beautiful Home for sale in a peaceful and a calm environmental with all the luxuries yet very close to main road and Arpico super centre Navina. Secured and friendly neighbourhood, With 20feet wide roads.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1642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House for Sale at Homagama Kiriwattuduwa. 2 ST House ground floor Completed. Used standard </w:t>
            </w:r>
            <w:proofErr w:type="gramStart"/>
            <w:r w:rsidRPr="00FB1118">
              <w:rPr>
                <w:rFonts w:ascii="Calibri" w:eastAsia="Times New Roman" w:hAnsi="Calibri" w:cs="Calibri"/>
                <w:color w:val="000000"/>
                <w:sz w:val="32"/>
                <w:szCs w:val="32"/>
                <w:lang w:eastAsia="en-GB"/>
              </w:rPr>
              <w:t>meterials.Fully</w:t>
            </w:r>
            <w:proofErr w:type="gramEnd"/>
            <w:r w:rsidRPr="00FB1118">
              <w:rPr>
                <w:rFonts w:ascii="Calibri" w:eastAsia="Times New Roman" w:hAnsi="Calibri" w:cs="Calibri"/>
                <w:color w:val="000000"/>
                <w:sz w:val="32"/>
                <w:szCs w:val="32"/>
                <w:lang w:eastAsia="en-GB"/>
              </w:rPr>
              <w:t xml:space="preserve"> tiled Rochell. All Doors &amp; Windows used timber Jack Tree. Surronded walls. Seperate entrance for upstair. 3 Vehicle parking space.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1643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Mount Lavinia House for Sale - Off De Seram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1644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Remote Roller Door, 1 Garage, Orchid Hut, Well Maintained Garden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1645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story House for sale in Lakshapathiya Moratuwa house consisting 03 bedroom,02 bathrooms,Dining room,02 kitchen,Living area,store </w:t>
            </w:r>
            <w:r w:rsidRPr="00FB1118">
              <w:rPr>
                <w:rFonts w:ascii="Calibri" w:eastAsia="Times New Roman" w:hAnsi="Calibri" w:cs="Calibri"/>
                <w:color w:val="000000"/>
                <w:sz w:val="32"/>
                <w:szCs w:val="32"/>
                <w:lang w:eastAsia="en-GB"/>
              </w:rPr>
              <w:lastRenderedPageBreak/>
              <w:t>room,car parking 900 m to main galle road matara colombo bus stop900 m to prince of wales boys and girls school900 m to sen sebastian collage 1 km to k-zone area900 m to Lunawa Hosital and railway station,1 km to moratuwa police station Many more facilities around the areaLand extent - 04 perchesTotal price 08 Million (negotiable)please call more information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1646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2 Storey House For Sale in Malabe to Athurugiriya rd, Arangala junction, Hokandara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1647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Modern House for Sale Near Maharagama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1648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STRICTLY NO AGENT/BROKER PLEASE.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1649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Storey House For Sale in Kalubowila----------------------300meters to Main Road to 183Nugeoda- Panadura176 163 Dehiwala-Battharamulla800meters to Kalubowila General Hospital</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1650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Storey Band New House &amp; Separate  anex For Sale in Kottawa Kottawa -Malabe Bus Route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1651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New House for Sale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1652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18.5 million bandaragma Colombo rd 700 miters CCT CAMERA Balcony... garden... remote gete...4 VEHIKAL PARKING space...50 miters piliyandala makandana bus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1653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Luxury Model 2Storey House For sale in malabe, Thunhadahena rd.2.5 km to Pittugala junction 2km to athurugiriya junction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1654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50m to main Nawala Rd 19.3 perches land Ground floor 3beds 2baths office room maid room maid toilet living and dining parking area 1st floor 1 room 1bath balconies 2nd floor roof top large garden 20 ft carpet Rd facing highly residential area spacious garden around price 90m no brokers genuine buyers well come after appointments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1655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à¶»à¶¸à·”à¶½à·Šà¶½  à¶´à·à¶½à·€à¶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w:t>
            </w:r>
            <w:r w:rsidRPr="00FB1118">
              <w:rPr>
                <w:rFonts w:ascii="Calibri" w:eastAsia="Times New Roman" w:hAnsi="Calibri" w:cs="Calibri"/>
                <w:color w:val="000000"/>
                <w:sz w:val="32"/>
                <w:szCs w:val="32"/>
                <w:lang w:eastAsia="en-GB"/>
              </w:rPr>
              <w:softHyphen/>
              <w:t>à·Š, à¶</w:t>
            </w:r>
            <w:r w:rsidRPr="00FB1118">
              <w:rPr>
                <w:rFonts w:ascii="Calibri" w:eastAsia="Times New Roman" w:hAnsi="Calibri" w:cs="Calibri"/>
                <w:color w:val="000000"/>
                <w:sz w:val="32"/>
                <w:szCs w:val="32"/>
                <w:lang w:eastAsia="en-GB"/>
              </w:rPr>
              <w:softHyphen/>
              <w:t>à¶½à·€à¶</w:t>
            </w:r>
            <w:r w:rsidRPr="00FB1118">
              <w:rPr>
                <w:rFonts w:ascii="Calibri" w:eastAsia="Times New Roman" w:hAnsi="Calibri" w:cs="Calibri"/>
                <w:color w:val="000000"/>
                <w:sz w:val="32"/>
                <w:szCs w:val="32"/>
                <w:lang w:eastAsia="en-GB"/>
              </w:rPr>
              <w:softHyphen/>
              <w:t>à·”à¶œà·œà¶©à¶</w:t>
            </w:r>
            <w:r w:rsidRPr="00FB1118">
              <w:rPr>
                <w:rFonts w:ascii="Calibri" w:eastAsia="Times New Roman" w:hAnsi="Calibri" w:cs="Calibri"/>
                <w:color w:val="000000"/>
                <w:sz w:val="32"/>
                <w:szCs w:val="32"/>
                <w:lang w:eastAsia="en-GB"/>
              </w:rPr>
              <w:softHyphen/>
              <w:t>à·Š  à¶…à¶</w:t>
            </w:r>
            <w:r w:rsidRPr="00FB1118">
              <w:rPr>
                <w:rFonts w:ascii="Calibri" w:eastAsia="Times New Roman" w:hAnsi="Calibri" w:cs="Calibri"/>
                <w:color w:val="000000"/>
                <w:sz w:val="32"/>
                <w:szCs w:val="32"/>
                <w:lang w:eastAsia="en-GB"/>
              </w:rPr>
              <w:softHyphen/>
              <w:t>à¶»  à·€à·’à¶šà·Šâ€à¶»à¶¸à·ƒà·’à¶‚à·„à¶´à·”à¶» à¶´à·”à¶½à·”à¶½à·Š à¶¸à·à¶»à·Šà¶œ à¶¯ ,à·ƒà·’à¶ºà¶½à·” à¶´à·„à·ƒà·”à¶šà¶¸à·Š à¶¯ à·ƒà·„à·’à¶</w:t>
            </w:r>
            <w:r w:rsidRPr="00FB1118">
              <w:rPr>
                <w:rFonts w:ascii="Calibri" w:eastAsia="Times New Roman" w:hAnsi="Calibri" w:cs="Calibri"/>
                <w:color w:val="000000"/>
                <w:sz w:val="32"/>
                <w:szCs w:val="32"/>
                <w:lang w:eastAsia="en-GB"/>
              </w:rPr>
              <w:softHyphen/>
              <w:t xml:space="preserve">à·€ à¶´à¶»à·Šà¶ à·ƒà·Š  8.75à¶š à¶‰à¶©à¶¸à·š à·ƒà·”à¶›à·à¶´à¶·à·à¶œà·“ à¶…à¶ºà·”à¶»à·’à¶±à·Š à¶œà·œà¶©à¶±à¶œà¶± à¶½à¶¯ à¶…à¶‚à¶œà·ƒà¶¸à·Šà¶´à·–à¶»à·Šà¶« à¶¯à·™à¶¸à·„à¶½à·Š  à¶±à·€ à¶±à·’à·€à·à·ƒ  à¶¸à·’à¶½à·’à¶ºà¶± 38 à¶œà¶±à¶±à·š à·€à·’à¶šà·’à¶±à·“à¶¸à¶§ </w:t>
            </w:r>
            <w:r w:rsidRPr="00FB1118">
              <w:rPr>
                <w:rFonts w:ascii="Calibri" w:eastAsia="Times New Roman" w:hAnsi="Calibri" w:cs="Calibri"/>
                <w:color w:val="000000"/>
                <w:sz w:val="32"/>
                <w:szCs w:val="32"/>
                <w:lang w:eastAsia="en-GB"/>
              </w:rPr>
              <w:lastRenderedPageBreak/>
              <w:t>à¶¶à¶½à·à¶´à·œà¶»à·œà¶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 à·€à·š . #  à¶šà·à¶¸à¶» 4 à¶šà·Š à¶¯  à¶±à·à¶± à¶šà·à¶¸à¶» 3à¶šà·Š à¶¯ #  à·€à·à·„à¶±  2à¶šà¶§ à¶‰à¶© à¶´à·„à·ƒà·”à¶šà¶¸à·Š à¶¯  # à¶…à¶½à¶‚à¶šà·à¶» à¶šà·”à¶©à· à¶œà·™à·€à¶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à¶šà·Š à¶¯  # CCTV à¶šà·à¶¸à¶»à· à¶´à¶¯à·Šà¶°à¶</w:t>
            </w:r>
            <w:r w:rsidRPr="00FB1118">
              <w:rPr>
                <w:rFonts w:ascii="Calibri" w:eastAsia="Times New Roman" w:hAnsi="Calibri" w:cs="Calibri"/>
                <w:color w:val="000000"/>
                <w:sz w:val="32"/>
                <w:szCs w:val="32"/>
                <w:lang w:eastAsia="en-GB"/>
              </w:rPr>
              <w:softHyphen/>
              <w:t>à·’à¶ºà¶šà·Šà¶¯  # A/C à·ƒà·„  à¶‹à¶«à·”à·€à¶</w:t>
            </w:r>
            <w:r w:rsidRPr="00FB1118">
              <w:rPr>
                <w:rFonts w:ascii="Calibri" w:eastAsia="Times New Roman" w:hAnsi="Calibri" w:cs="Calibri"/>
                <w:color w:val="000000"/>
                <w:sz w:val="32"/>
                <w:szCs w:val="32"/>
                <w:lang w:eastAsia="en-GB"/>
              </w:rPr>
              <w:softHyphen/>
              <w:t>à·”à¶» à¶‹à¶´à¶šà¶»à¶« à¶¯  #  à¶…à¶‚à¶œà·ƒà¶¸à·Šà¶´à·–à¶»à·Šà¶« à¶¸à·”à¶½à·”à¶</w:t>
            </w:r>
            <w:r w:rsidRPr="00FB1118">
              <w:rPr>
                <w:rFonts w:ascii="Calibri" w:eastAsia="Times New Roman" w:hAnsi="Calibri" w:cs="Calibri"/>
                <w:color w:val="000000"/>
                <w:sz w:val="32"/>
                <w:szCs w:val="32"/>
                <w:lang w:eastAsia="en-GB"/>
              </w:rPr>
              <w:softHyphen/>
              <w:t>à·à¶±à·Šà¶œà·™à¶ºà¶šà·Š à¶¯ ,      à·ƒà¶¸à¶±à·Šà·€à·’à¶</w:t>
            </w:r>
            <w:r w:rsidRPr="00FB1118">
              <w:rPr>
                <w:rFonts w:ascii="Calibri" w:eastAsia="Times New Roman" w:hAnsi="Calibri" w:cs="Calibri"/>
                <w:color w:val="000000"/>
                <w:sz w:val="32"/>
                <w:szCs w:val="32"/>
                <w:lang w:eastAsia="en-GB"/>
              </w:rPr>
              <w:softHyphen/>
              <w:t xml:space="preserve">  à·ƒà·’à¶ºà¶½à·” à¶´à·„à·ƒà·”à¶šà¶¸à·Š à·ƒà·„à·’à¶</w:t>
            </w:r>
            <w:r w:rsidRPr="00FB1118">
              <w:rPr>
                <w:rFonts w:ascii="Calibri" w:eastAsia="Times New Roman" w:hAnsi="Calibri" w:cs="Calibri"/>
                <w:color w:val="000000"/>
                <w:sz w:val="32"/>
                <w:szCs w:val="32"/>
                <w:lang w:eastAsia="en-GB"/>
              </w:rPr>
              <w:softHyphen/>
              <w:t xml:space="preserve">  à¶‹à·ƒà·ƒà·Š à¶±à·šà·€à·à·ƒà·’à¶š à¶´à¶»à·’à·ƒà¶»à¶ºà¶š  à¶´à·’à·„à·’à¶§à·’ à·€à¶§à·’à¶±à· à¶±à·’à·€à·à·ƒ à¶šà·’à·„à·’à¶´à¶ºà¶šà·’.à¶šà¶»à·”à¶«à·à¶šà¶» à¶</w:t>
            </w:r>
            <w:r w:rsidRPr="00FB1118">
              <w:rPr>
                <w:rFonts w:ascii="Calibri" w:eastAsia="Times New Roman" w:hAnsi="Calibri" w:cs="Calibri"/>
                <w:color w:val="000000"/>
                <w:sz w:val="32"/>
                <w:szCs w:val="32"/>
                <w:lang w:eastAsia="en-GB"/>
              </w:rPr>
              <w:softHyphen/>
              <w:t>à·à¶»à·€à·Šà¶šà¶»à·”à·€à¶±à·Š à¶…à¶¸à¶</w:t>
            </w:r>
            <w:r w:rsidRPr="00FB1118">
              <w:rPr>
                <w:rFonts w:ascii="Calibri" w:eastAsia="Times New Roman" w:hAnsi="Calibri" w:cs="Calibri"/>
                <w:color w:val="000000"/>
                <w:sz w:val="32"/>
                <w:szCs w:val="32"/>
                <w:lang w:eastAsia="en-GB"/>
              </w:rPr>
              <w:softHyphen/>
              <w:t>à¶±à·Šà¶± à¶‘à¶´à· .à·ƒà¶</w:t>
            </w:r>
            <w:r w:rsidRPr="00FB1118">
              <w:rPr>
                <w:rFonts w:ascii="Calibri" w:eastAsia="Times New Roman" w:hAnsi="Calibri" w:cs="Calibri"/>
                <w:color w:val="000000"/>
                <w:sz w:val="32"/>
                <w:szCs w:val="32"/>
                <w:lang w:eastAsia="en-GB"/>
              </w:rPr>
              <w:softHyphen/>
              <w:t>à·Šâ€à¶º à¶œà·à¶±à·”à¶¸à·Šà¶šà¶»à·”à·€à¶±à·Š à·ƒà¶¯à·„à· à¶´à¶¸à¶«à¶ºà·’ .à¶±à·’à·€à·à·ƒ à¶´à¶»à·“à¶šà·Šà·‚à· à¶šà·’à¶»à·“à¶¸à·™à¶±à·Š à¶´à·ƒà·”à·€ à¶¸à·’à¶½ à¶œà¶±à¶±à·Š   à·ƒà·à¶šà¶ à·Šà¶¡à· à¶šà¶½ à·„à·à¶š .à¶¸à·’à¶½  à¶‹à¶´à¶»à·’à¶¸  à¶…à¶ºà·”à¶»à·’à¶±à·Š  à¶…à¶©à·”à¶šà¶»  à¶¯à·“à¶¸à¶§ à¶¶à¶½à·à¶´à·œà¶»à·œà¶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 à·€à·š .à¶¶à·à¶‚à¶šà·” à¶«à¶º à¶´à·„à·ƒà·”à¶šà¶¸à·Š à·ƒà¶½à·ƒà· à¶¯à·“à¶¸à¶§ à·„à·à¶šà·’à¶ºà·à·€ à¶‡à¶</w:t>
            </w:r>
            <w:r w:rsidRPr="00FB1118">
              <w:rPr>
                <w:rFonts w:ascii="Calibri" w:eastAsia="Times New Roman" w:hAnsi="Calibri" w:cs="Calibri"/>
                <w:color w:val="000000"/>
                <w:sz w:val="32"/>
                <w:szCs w:val="32"/>
                <w:lang w:eastAsia="en-GB"/>
              </w:rPr>
              <w:softHyphen/>
              <w:t xml:space="preserve"> .à¶±à·’à·€à·à·ƒ à¶´à¶»à·“à¶šà·Šà·‚à· à¶šà·’à¶»à·“à¶¸ à·ƒà¶¯à·„à· à·ƒà·à¶šà¶ à·Šà¶¡à· à¶šà¶» à¶šà¶½à·’à¶±à·Š à·€à·™à¶½à·à·€à¶šà·Š à·€à·™à¶±à·Šà¶šà¶» à¶œà¶±à·Šà¶± ..............à·ƒà·Šà¶</w:t>
            </w:r>
            <w:r w:rsidRPr="00FB1118">
              <w:rPr>
                <w:rFonts w:ascii="Calibri" w:eastAsia="Times New Roman" w:hAnsi="Calibri" w:cs="Calibri"/>
                <w:color w:val="000000"/>
                <w:sz w:val="32"/>
                <w:szCs w:val="32"/>
                <w:lang w:eastAsia="en-GB"/>
              </w:rPr>
              <w:softHyphen/>
              <w:t>à·–à¶</w:t>
            </w:r>
            <w:r w:rsidRPr="00FB1118">
              <w:rPr>
                <w:rFonts w:ascii="Calibri" w:eastAsia="Times New Roman" w:hAnsi="Calibri" w:cs="Calibri"/>
                <w:color w:val="000000"/>
                <w:sz w:val="32"/>
                <w:szCs w:val="32"/>
                <w:lang w:eastAsia="en-GB"/>
              </w:rPr>
              <w:softHyphen/>
              <w:t>à·’à¶ºà·’ ..............NOW ON SALE AT ROCK BOTTOM PRICE .Villa's  By Rathnayaka's.Luxury  Houses in Thalawathugoda / Pelawatta .4 Bedrooms ,3 Barthrooms .2 vehicles parking .Fully fitted  pantry .Hot water  facilities .Full Landscaped garden .24 house security CCTV monitoring .Dedicated &amp;secure pantry .Roof  Top Terrece.Stete of the Art kitchen  with stylish  intergrated  pantry .Separate Maids Quarters with  Wash Room.Centralized Gas.Garbage collection .Loan facilities can be arranged  upto  75%. NO  BROKERS PLEASE .GENUINE BUYERS ONLY.NEGOTIABLE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1656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MOUNT LAVINIAPARK ROAD (only 150 meters to Galle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1657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Three story house situated at Pamunuwa - MaharagamaGood Neighborhood &amp; Calm &amp; quiet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1658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 Thalahena Road, Bathalawatta.6.5 Perches with Landscaped garden area.( â€¢ - 1300 Sq. Ft.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1659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Story House for Sale Malabe, Architect Designed10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1660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architect designed,Spacious modern type house situated in Thalawathugoda.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1661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 Kahanthota Road, Malabe.08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1662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This spaciously built modern house is built on 8.5perch </w:t>
            </w:r>
            <w:proofErr w:type="gramStart"/>
            <w:r w:rsidRPr="00FB1118">
              <w:rPr>
                <w:rFonts w:ascii="Calibri" w:eastAsia="Times New Roman" w:hAnsi="Calibri" w:cs="Calibri"/>
                <w:color w:val="000000"/>
                <w:sz w:val="32"/>
                <w:szCs w:val="32"/>
                <w:lang w:eastAsia="en-GB"/>
              </w:rPr>
              <w:t>land.Has</w:t>
            </w:r>
            <w:proofErr w:type="gramEnd"/>
            <w:r w:rsidRPr="00FB1118">
              <w:rPr>
                <w:rFonts w:ascii="Calibri" w:eastAsia="Times New Roman" w:hAnsi="Calibri" w:cs="Calibri"/>
                <w:color w:val="000000"/>
                <w:sz w:val="32"/>
                <w:szCs w:val="32"/>
                <w:lang w:eastAsia="en-GB"/>
              </w:rPr>
              <w:t xml:space="preserve"> 3-bed rooms.4-bathrooms (2x down &amp; 2x up stairs) - All fitted with Turkish &amp; Italian bathroom fittings.Air conditioned bed rooms.Servents room or office roomTv-LobbyFitted with Dsi tiles &amp; with wooden ceilings.Finished with eco-friendly exposed brick walls.Solar hot water.Overhead tank with sump &amp; pressure pump.Large garage for two vehicles. 30ft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1663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18.5 MILLION Brand new tow story house for sele Cct camera.... HOT WATER... Balkony... garden 50 miters piliyandala makandana bus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1664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4 Bedroom House For Sale - Colombo-04</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1665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architect designed house with robust construction 3 Main floors (four levels; Ground, 1st, 2nd and 3rd)Four bedrooms (Sizes [ft,in]): 15â€™8â€X10â€™10â€//10â€™1â€X11â€™6â€// 15â€™8â€X14â€™6â€// 12â€™10â€X14â€™3â€House Size â€“ 2500sqftThree bathrooms as one Bathroom for each level (one bathroom designed as it has an integrated outdoor bathing area)Land Size â€“ 13.5 Perches (Land is reserved as much as possible with proper planning)Interlock paved parking space is kept inside the plan for two vehicles (can park more with the use of backyard)8ft tall illuminated boundary wall with well-designed 2 gatesSpacious green backyard garden / private garden for one bedroomWalls designed with Wood, special cement application as well as regular putty walls to match the color and designFloors and stairs made of Kumbuk except rooms and terrace (Kumbuk legally purchased/transported from timber cooperation) Wooden staircases for level 1 to 2 / wood and terra cotta mixed stairs for level 2 to level 3Wooden ceilingTerra cotta roof top terrace (water proofing done with personal attention)Pavements and walkways and external area of a bathroom done with natural stones (Kalugal) Kitchen with Granite (type: Galaxy), Aluminum pantry, store, and Blanco (German) sink set worth around 60K (with 20 years warranty)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1666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House for Sale in Kelanimulla Angoda.Suitable for Commercial and Residential Cear Deed100m to Main Road( Sri Sumana Mw.)300m to </w:t>
            </w:r>
            <w:r w:rsidRPr="00FB1118">
              <w:rPr>
                <w:rFonts w:ascii="Calibri" w:eastAsia="Times New Roman" w:hAnsi="Calibri" w:cs="Calibri"/>
                <w:color w:val="000000"/>
                <w:sz w:val="32"/>
                <w:szCs w:val="32"/>
                <w:lang w:eastAsia="en-GB"/>
              </w:rPr>
              <w:lastRenderedPageBreak/>
              <w:t>Kelanimulla Junction 500m to Angoda Junction 5km to Highway Entrance Kaduwela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1667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story house @ Kahanthota Road, Arangala, Malabe.7.9 Perches with Landscaped garden area. ( 1 Year Used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1668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house for sale.5 bedroom 4 bathroom 1 servant room and toilet Master bedroom with Ac2 vehicle parking space Rooftop area 29.5 m price Negotiable price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1669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Aturugiriya Road, Arangala08.5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1670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In Fount of Ihalabope Road.Water,electricity Is Taken.Quick Sale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1671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Two Storied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In Pothuarawa Road, Arangala. 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1672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luxury two storey house for sale in kottawa 255 piliyanadala Road near to the Kottawa Junction. 4 bedrooms and 4 bathrooms. Comply with hot water, solar </w:t>
            </w:r>
            <w:proofErr w:type="gramStart"/>
            <w:r w:rsidRPr="00FB1118">
              <w:rPr>
                <w:rFonts w:ascii="Calibri" w:eastAsia="Times New Roman" w:hAnsi="Calibri" w:cs="Calibri"/>
                <w:color w:val="000000"/>
                <w:sz w:val="32"/>
                <w:szCs w:val="32"/>
                <w:lang w:eastAsia="en-GB"/>
              </w:rPr>
              <w:t>system,AC</w:t>
            </w:r>
            <w:proofErr w:type="gramEnd"/>
            <w:r w:rsidRPr="00FB1118">
              <w:rPr>
                <w:rFonts w:ascii="Calibri" w:eastAsia="Times New Roman" w:hAnsi="Calibri" w:cs="Calibri"/>
                <w:color w:val="000000"/>
                <w:sz w:val="32"/>
                <w:szCs w:val="32"/>
                <w:lang w:eastAsia="en-GB"/>
              </w:rPr>
              <w:t>,CCTV camera, TV lobby, balcony and roof. Servant room and a bathroom. Complete pantry with a hob. Double carpoch. 100m to 255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1673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ðŸ”´BRAND NEW HOUSE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1674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 Road, 08 Perches Landscaped garden area.â€¢ - 2800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1675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with ShopCall for More Details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1676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*Highly Negotiable.Almost completed House for sale in padukka situated in a peaceful area and access to all facilities. highly suitable for peace and nature lovers.Main Door and Windows are made with Jack wood.3  Bedrooms1 bathroomthere is a pond infront of the houseAdams peak and Colombo Arial view are available from the House and Calm, quit and relaxing property.1.5 Km from Padukka town and 10minutes waking distance from Arukwattha railway station.Schools, Hospital, Religious Shrines and market are within 3Km Radius.Ground wated available in 16 feet depth and electricity and waterboard supply are already installed.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1677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For Sale @ Robert Gunawardane Mw, Battaramulla.10.5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1678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Kohuwala 11 perches 4 bedrooms old House 47.5 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1679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Valuable plot of land with two storied house </w:t>
            </w:r>
            <w:proofErr w:type="gramStart"/>
            <w:r w:rsidRPr="00FB1118">
              <w:rPr>
                <w:rFonts w:ascii="Calibri" w:eastAsia="Times New Roman" w:hAnsi="Calibri" w:cs="Calibri"/>
                <w:color w:val="000000"/>
                <w:sz w:val="32"/>
                <w:szCs w:val="32"/>
                <w:lang w:eastAsia="en-GB"/>
              </w:rPr>
              <w:t>( Separate</w:t>
            </w:r>
            <w:proofErr w:type="gramEnd"/>
            <w:r w:rsidRPr="00FB1118">
              <w:rPr>
                <w:rFonts w:ascii="Calibri" w:eastAsia="Times New Roman" w:hAnsi="Calibri" w:cs="Calibri"/>
                <w:color w:val="000000"/>
                <w:sz w:val="32"/>
                <w:szCs w:val="32"/>
                <w:lang w:eastAsia="en-GB"/>
              </w:rPr>
              <w:t xml:space="preserve"> access to upper floor and can be rented as a separate unit )Land and house facing railway avenue, Maharagama road run parallel to high level road with paddy field view. Highly residential and peaceful area, conveniently </w:t>
            </w:r>
            <w:proofErr w:type="gramStart"/>
            <w:r w:rsidRPr="00FB1118">
              <w:rPr>
                <w:rFonts w:ascii="Calibri" w:eastAsia="Times New Roman" w:hAnsi="Calibri" w:cs="Calibri"/>
                <w:color w:val="000000"/>
                <w:sz w:val="32"/>
                <w:szCs w:val="32"/>
                <w:lang w:eastAsia="en-GB"/>
              </w:rPr>
              <w:t>located.Clear</w:t>
            </w:r>
            <w:proofErr w:type="gramEnd"/>
            <w:r w:rsidRPr="00FB1118">
              <w:rPr>
                <w:rFonts w:ascii="Calibri" w:eastAsia="Times New Roman" w:hAnsi="Calibri" w:cs="Calibri"/>
                <w:color w:val="000000"/>
                <w:sz w:val="32"/>
                <w:szCs w:val="32"/>
                <w:lang w:eastAsia="en-GB"/>
              </w:rPr>
              <w:t xml:space="preserve"> deeds.Electricity,water and Telephone ( Telecom ) available.Ground floor with 3 BR + 1 Bath and Upstairs with 1BR + 1 Bath and covered car park.2 KM to Maharagama and 2 Km to Pannipitiya.   26 Million or highest offer.</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1680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12.5 MILLION moreda Brand new tow story house for sele 100 miters piliyandala moreda bus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1681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4 Bed Rooms# 3 Bath Rooms# Living,Dining,Pantry and Kitchen # Servant Quarters# Hot Water,A/C and Many More# 10 Year structure warranty# Designs can be customized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1682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Aturugiriya Road, Arangala.08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1683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 AC rooms, parking area, private Road, </w:t>
            </w:r>
            <w:proofErr w:type="gramStart"/>
            <w:r w:rsidRPr="00FB1118">
              <w:rPr>
                <w:rFonts w:ascii="Calibri" w:eastAsia="Times New Roman" w:hAnsi="Calibri" w:cs="Calibri"/>
                <w:color w:val="000000"/>
                <w:sz w:val="32"/>
                <w:szCs w:val="32"/>
                <w:lang w:eastAsia="en-GB"/>
              </w:rPr>
              <w:t>Garden ,</w:t>
            </w:r>
            <w:proofErr w:type="gramEnd"/>
            <w:r w:rsidRPr="00FB1118">
              <w:rPr>
                <w:rFonts w:ascii="Calibri" w:eastAsia="Times New Roman" w:hAnsi="Calibri" w:cs="Calibri"/>
                <w:color w:val="000000"/>
                <w:sz w:val="32"/>
                <w:szCs w:val="32"/>
                <w:lang w:eastAsia="en-GB"/>
              </w:rPr>
              <w:t xml:space="preserve"> close to Rajagiriya, Koswatta,Dematagoda and keells super, foodcity, Temple,church and mosque. Walikng distance Gothatuwa main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1684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 à¶</w:t>
            </w:r>
            <w:r w:rsidRPr="00FB1118">
              <w:rPr>
                <w:rFonts w:ascii="Calibri" w:eastAsia="Times New Roman" w:hAnsi="Calibri" w:cs="Calibri"/>
                <w:color w:val="000000"/>
                <w:sz w:val="32"/>
                <w:szCs w:val="32"/>
                <w:lang w:eastAsia="en-GB"/>
              </w:rPr>
              <w:softHyphen/>
              <w:t>à·à¶´à·Šà¶´ à¶¶à·à¶¯ à¶œà·™à·Šà¶§à·Šà¶§à·” à¶¯à¶¸à· à¶</w:t>
            </w:r>
            <w:r w:rsidRPr="00FB1118">
              <w:rPr>
                <w:rFonts w:ascii="Calibri" w:eastAsia="Times New Roman" w:hAnsi="Calibri" w:cs="Calibri"/>
                <w:color w:val="000000"/>
                <w:sz w:val="32"/>
                <w:szCs w:val="32"/>
                <w:lang w:eastAsia="en-GB"/>
              </w:rPr>
              <w:softHyphen/>
              <w:t>à·’à¶¶à·™à·Šà·€à·à·„à¶± à¶±à·à·€à¶</w:t>
            </w:r>
            <w:r w:rsidRPr="00FB1118">
              <w:rPr>
                <w:rFonts w:ascii="Calibri" w:eastAsia="Times New Roman" w:hAnsi="Calibri" w:cs="Calibri"/>
                <w:color w:val="000000"/>
                <w:sz w:val="32"/>
                <w:szCs w:val="32"/>
                <w:lang w:eastAsia="en-GB"/>
              </w:rPr>
              <w:softHyphen/>
              <w:t>à·“à¶¸à·™à·Š à·„à·à¶šà·’à¶ºà·à·€ à¶</w:t>
            </w:r>
            <w:r w:rsidRPr="00FB1118">
              <w:rPr>
                <w:rFonts w:ascii="Calibri" w:eastAsia="Times New Roman" w:hAnsi="Calibri" w:cs="Calibri"/>
                <w:color w:val="000000"/>
                <w:sz w:val="32"/>
                <w:szCs w:val="32"/>
                <w:lang w:eastAsia="en-GB"/>
              </w:rPr>
              <w:softHyphen/>
              <w:t>à·’à¶¶à·™à·Šà¶´à·’à¶»à·’à·ƒà·’à¶¯à·” à¶”à¶´à·Šà¶´à·”à¶šà·à¶¸à¶» 3à¶ºà·’ à¶¶à·à¶»à·Šà¶</w:t>
            </w:r>
            <w:r w:rsidRPr="00FB1118">
              <w:rPr>
                <w:rFonts w:ascii="Calibri" w:eastAsia="Times New Roman" w:hAnsi="Calibri" w:cs="Calibri"/>
                <w:color w:val="000000"/>
                <w:sz w:val="32"/>
                <w:szCs w:val="32"/>
                <w:lang w:eastAsia="en-GB"/>
              </w:rPr>
              <w:softHyphen/>
              <w:t>à·Š à¶»à·–à¶¸à·Š 2à·€à·’à·ƒà·’à¶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à¶šà·à¶¸à¶»à¶º, à¶šà·‘à¶¸ à¶šà·à¶¸à¶»à¶º, à¶¸à·”à·…à·”à¶</w:t>
            </w:r>
            <w:r w:rsidRPr="00FB1118">
              <w:rPr>
                <w:rFonts w:ascii="Calibri" w:eastAsia="Times New Roman" w:hAnsi="Calibri" w:cs="Calibri"/>
                <w:color w:val="000000"/>
                <w:sz w:val="32"/>
                <w:szCs w:val="32"/>
                <w:lang w:eastAsia="en-GB"/>
              </w:rPr>
              <w:softHyphen/>
              <w:t>à·à¶±à·Šà¶œà·™à¶ºà¶…à¶‚à¶ à·ƒà¶‚à¶´à·–à¶»à·Šà¶« à¶±à·’à·€à·ƒà¶šà·Šà¶¸à·à¶½à¶¶à·™à·Š à¶±à¶œà¶»à¶ºà¶§ à¶¸à·“. 700à¶¶à¶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¶½à·Šà¶½ à¶±à¶œà¶»à¶ºà¶§ à¶šà·’.à¶¸à·“. 3à¶½à·’à¶‚ à¶¢à¶½à¶º à¶</w:t>
            </w:r>
            <w:r w:rsidRPr="00FB1118">
              <w:rPr>
                <w:rFonts w:ascii="Calibri" w:eastAsia="Times New Roman" w:hAnsi="Calibri" w:cs="Calibri"/>
                <w:color w:val="000000"/>
                <w:sz w:val="32"/>
                <w:szCs w:val="32"/>
                <w:lang w:eastAsia="en-GB"/>
              </w:rPr>
              <w:softHyphen/>
              <w:t>à·’à¶¶à·™à·Šà¶¸à·’à¶½ à¶œà¶«à¶±à·Š à·ƒà·à¶šà¶ à·Šà¶ à· à¶šà¶»à¶œà¶</w:t>
            </w:r>
            <w:r w:rsidRPr="00FB1118">
              <w:rPr>
                <w:rFonts w:ascii="Calibri" w:eastAsia="Times New Roman" w:hAnsi="Calibri" w:cs="Calibri"/>
                <w:color w:val="000000"/>
                <w:sz w:val="32"/>
                <w:szCs w:val="32"/>
                <w:lang w:eastAsia="en-GB"/>
              </w:rPr>
              <w:softHyphen/>
              <w:t xml:space="preserve"> à·„à·à¶šà·’à¶º</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1685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story house @ Kahanthota Road, Malabe.6.5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1686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For Sale In Kahanthota Road, Malabe.10.5 Perches with Landscaped garden area.( Used 8 Years )*- 2650 sqft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1687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The quality house comes with a modern architectural design which you would love to make yours. Much suitable for a family consistence with ponderable number of persons where they can stay comfortable using with this 1500 sqft spce,ï¶ Four bed roomsï¶ Two bathroomsï¶ Living / Dinningï¶ Kitchen / Pantryï¶ Roof topï¶ Car porch</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1688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Kahanthota Road, Malabe.6.5 Perches With Landscaped garden.The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1689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Story House For Sale In Aturugiriya .09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1690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HouseFull Tiled House3 Bed Rooms 2 BathroomsParking Luxury Roller Gate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1691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Two story house @ Hokandara Road, Thalawathugoda.6.5 Perches with Landscaped garden area.*- 2200 Sq. Ft.*- 20 Ft Roads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1692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Three Storied House For Sale In Malabe Road, Athurugiriya.10 Perches , Landscaped garden area.â€¢ - 4000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1693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Luxury House For Sale in Hokandara Road, Thalawathugoda.08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1694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 Kottawa Road, Vidyala Junction.07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1695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 Road, 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1696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Athurugiriya.08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1697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house @ Pothuarawa. On 16 Perch Land Malabe Rd, Pothuarawa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1698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Story House For Sale In Rathnarama Road, Malabe.8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1699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This immaculately designed 2-story house with a private balcony, invites comfort, and includes modern elegance. With 3 bedrooms, and 2 baths, generous living space and stylish finishes, you'll enjoy a perfect setting for relaxing and entertaining, thus living upto the name of the Lotus Flower.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1700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modern house facing paddy field, with all modern amenities. Hot water, a/c, 4 rooms, 2 with attached bathrooms. One standalone bathroom. Maids room with bath room. Garage for 2 vehicles. Large garden and large rooftop. 2 Floors+roof top</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1701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for Sale Malabe, Architect Designed10 perches with landscaped garden area.*- 1600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1702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HOUSE in  ATHURUGIRIYA9 perch LAND with House1340 sqft3 Bedroom 3 Barthroom living room and kitchen Pentry Rolling Gart Garden1 Comment Bathroom15 ft wide Road Enters50 meter From Main road500 meter From Main road Homagama Athurugiriya2 Kms from Mileniuam City6 Kms Malabe Twon4 Kms from Kaduwela Twon4 Kms Experswey AthurugiriyaTotal price Rs 11.45Clear DeedsTo inspect the Land - Please inform 2 hours before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1703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1704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 à¶±à·’à¶¯à¶± à¶šà·à¶¸à¶» -  4 à¶±à·à¶± à¶šà·à¶¸à¶» -2 2. à¶´à¶½à¶¸à·” à¶¸à·„à¶½ à·ƒà¶¸à·Šà¶´à·–à¶»à·Šà¶« à¶šà¶» à¶‡à¶</w:t>
            </w:r>
            <w:r w:rsidRPr="00FB1118">
              <w:rPr>
                <w:rFonts w:ascii="Calibri" w:eastAsia="Times New Roman" w:hAnsi="Calibri" w:cs="Calibri"/>
                <w:color w:val="000000"/>
                <w:sz w:val="32"/>
                <w:szCs w:val="32"/>
                <w:lang w:eastAsia="en-GB"/>
              </w:rPr>
              <w:softHyphen/>
              <w:t>. à¶¯à·™à·€à¶± à¶¸à·„à¶½à·š à·ƒà·”à¶½à·” à·€à·à¶© à¶šà·œà¶§à·ƒà¶šà·Š à¶´à¶¸à¶«à¶šà·Š à·ƒà·’à¶¯à·” à¶šà·’à¶»à·“à¶¸à¶§ à¶‡à¶</w:t>
            </w:r>
            <w:r w:rsidRPr="00FB1118">
              <w:rPr>
                <w:rFonts w:ascii="Calibri" w:eastAsia="Times New Roman" w:hAnsi="Calibri" w:cs="Calibri"/>
                <w:color w:val="000000"/>
                <w:sz w:val="32"/>
                <w:szCs w:val="32"/>
                <w:lang w:eastAsia="en-GB"/>
              </w:rPr>
              <w:softHyphen/>
              <w:t>.3.à¶‹à¶«à·” à·€à¶</w:t>
            </w:r>
            <w:r w:rsidRPr="00FB1118">
              <w:rPr>
                <w:rFonts w:ascii="Calibri" w:eastAsia="Times New Roman" w:hAnsi="Calibri" w:cs="Calibri"/>
                <w:color w:val="000000"/>
                <w:sz w:val="32"/>
                <w:szCs w:val="32"/>
                <w:lang w:eastAsia="en-GB"/>
              </w:rPr>
              <w:softHyphen/>
              <w:t>à·”à¶» à·ƒà·„à·’à¶</w:t>
            </w:r>
            <w:r w:rsidRPr="00FB1118">
              <w:rPr>
                <w:rFonts w:ascii="Calibri" w:eastAsia="Times New Roman" w:hAnsi="Calibri" w:cs="Calibri"/>
                <w:color w:val="000000"/>
                <w:sz w:val="32"/>
                <w:szCs w:val="32"/>
                <w:lang w:eastAsia="en-GB"/>
              </w:rPr>
              <w:softHyphen/>
              <w:t xml:space="preserve"> à¶±à·à¶± à¶šà·à¶¸à¶», à¶¯à·œà¶» à¶¢à¶±à·™à¶½à·Š à¶šà·œà·ƒà·Š à¶½à·“ à·ƒà·„ à¶±à·€à·“à¶± à¶</w:t>
            </w:r>
            <w:r w:rsidRPr="00FB1118">
              <w:rPr>
                <w:rFonts w:ascii="Calibri" w:eastAsia="Times New Roman" w:hAnsi="Calibri" w:cs="Calibri"/>
                <w:color w:val="000000"/>
                <w:sz w:val="32"/>
                <w:szCs w:val="32"/>
                <w:lang w:eastAsia="en-GB"/>
              </w:rPr>
              <w:softHyphen/>
              <w:t>à·’à¶» à¶»à·™à¶¯à·’,à¶§à¶ºà·’à¶½à·Š à¶»à·œà·ƒà·™à¶½à·Š,4. à·„à¶ºà·’ à¶½à·™à·€à·™à¶½à·Š à¶´à·à¶»à¶§, à¶…à¶»à·Šà¶´à·’à¶šà· à·ƒà·”à¶´à¶»à·Š à·ƒà·™à¶±à·Šà¶§à·™à¶»à·Š, à¶‰à¶±à·Šà¶¯à¶± à¶´à·’à¶»à·€à·”à¶¸à·Š à·„à¶½à¶§, à¶´à·à·ƒà¶½à¶§,à¶¯à·”à¶¸à·Šà¶»à·’à¶º à¶±à·à·€à¶</w:t>
            </w:r>
            <w:r w:rsidRPr="00FB1118">
              <w:rPr>
                <w:rFonts w:ascii="Calibri" w:eastAsia="Times New Roman" w:hAnsi="Calibri" w:cs="Calibri"/>
                <w:color w:val="000000"/>
                <w:sz w:val="32"/>
                <w:szCs w:val="32"/>
                <w:lang w:eastAsia="en-GB"/>
              </w:rPr>
              <w:softHyphen/>
              <w:t>à·”à¶¸à·Š à¶´à·œà¶½à¶§ à¶´à¶ºà·’à¶±à·Š à¶œà¶¸à¶±à·Šà¶šà¶½ à·„à·à¶šà·’ à¶¯à·”à¶»5. à¶´à¶±à·Šà·ƒà¶½à¶§ (à¶¯à·„à¶¸à·Š à¶´à·à·ƒà¶½à¶</w:t>
            </w:r>
            <w:proofErr w:type="gramStart"/>
            <w:r w:rsidRPr="00FB1118">
              <w:rPr>
                <w:rFonts w:ascii="Calibri" w:eastAsia="Times New Roman" w:hAnsi="Calibri" w:cs="Calibri"/>
                <w:color w:val="000000"/>
                <w:sz w:val="32"/>
                <w:szCs w:val="32"/>
                <w:lang w:eastAsia="en-GB"/>
              </w:rPr>
              <w:t>§ )</w:t>
            </w:r>
            <w:proofErr w:type="gramEnd"/>
            <w:r w:rsidRPr="00FB1118">
              <w:rPr>
                <w:rFonts w:ascii="Calibri" w:eastAsia="Times New Roman" w:hAnsi="Calibri" w:cs="Calibri"/>
                <w:color w:val="000000"/>
                <w:sz w:val="32"/>
                <w:szCs w:val="32"/>
                <w:lang w:eastAsia="en-GB"/>
              </w:rPr>
              <w:t xml:space="preserve"> à¶‰à¶</w:t>
            </w:r>
            <w:r w:rsidRPr="00FB1118">
              <w:rPr>
                <w:rFonts w:ascii="Calibri" w:eastAsia="Times New Roman" w:hAnsi="Calibri" w:cs="Calibri"/>
                <w:color w:val="000000"/>
                <w:sz w:val="32"/>
                <w:szCs w:val="32"/>
                <w:lang w:eastAsia="en-GB"/>
              </w:rPr>
              <w:softHyphen/>
              <w:t>à· à·ƒà¶¸à·“à¶´à¶ºà·’6. à¶¶à·„à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·€à·’à¶° à¶´à·Šâ€à¶»à·€à·à·„à¶± à¶¸à¶°â€à¶ºà·Šâ€à¶ºà·ƒà·Šà¶</w:t>
            </w:r>
            <w:r w:rsidRPr="00FB1118">
              <w:rPr>
                <w:rFonts w:ascii="Calibri" w:eastAsia="Times New Roman" w:hAnsi="Calibri" w:cs="Calibri"/>
                <w:color w:val="000000"/>
                <w:sz w:val="32"/>
                <w:szCs w:val="32"/>
                <w:lang w:eastAsia="en-GB"/>
              </w:rPr>
              <w:softHyphen/>
              <w:t xml:space="preserve">à·à¶±à¶ºà¶§ à¶šà·’.à¶¸à·“. 91. Two storied house with four (4) bedrooms (Ground floor is fully completed and Minor works to done done in upstairs.) 2. Two bath rooms - One with hot water3. Ground floor is fully tiled - Rocel4. Doors &amp; Windows - Jack wood5. Walking distance to nearest bus </w:t>
            </w:r>
            <w:proofErr w:type="gramStart"/>
            <w:r w:rsidRPr="00FB1118">
              <w:rPr>
                <w:rFonts w:ascii="Calibri" w:eastAsia="Times New Roman" w:hAnsi="Calibri" w:cs="Calibri"/>
                <w:color w:val="000000"/>
                <w:sz w:val="32"/>
                <w:szCs w:val="32"/>
                <w:lang w:eastAsia="en-GB"/>
              </w:rPr>
              <w:t>stop  (</w:t>
            </w:r>
            <w:proofErr w:type="gramEnd"/>
            <w:r w:rsidRPr="00FB1118">
              <w:rPr>
                <w:rFonts w:ascii="Calibri" w:eastAsia="Times New Roman" w:hAnsi="Calibri" w:cs="Calibri"/>
                <w:color w:val="000000"/>
                <w:sz w:val="32"/>
                <w:szCs w:val="32"/>
                <w:lang w:eastAsia="en-GB"/>
              </w:rPr>
              <w:t xml:space="preserve">level road) 6. Walking distance to Arpico Super Centre (level road) 7. 500m to Lanka filling station (level road) </w:t>
            </w:r>
            <w:proofErr w:type="gramStart"/>
            <w:r w:rsidRPr="00FB1118">
              <w:rPr>
                <w:rFonts w:ascii="Calibri" w:eastAsia="Times New Roman" w:hAnsi="Calibri" w:cs="Calibri"/>
                <w:color w:val="000000"/>
                <w:sz w:val="32"/>
                <w:szCs w:val="32"/>
                <w:lang w:eastAsia="en-GB"/>
              </w:rPr>
              <w:t>8.Good</w:t>
            </w:r>
            <w:proofErr w:type="gramEnd"/>
            <w:r w:rsidRPr="00FB1118">
              <w:rPr>
                <w:rFonts w:ascii="Calibri" w:eastAsia="Times New Roman" w:hAnsi="Calibri" w:cs="Calibri"/>
                <w:color w:val="000000"/>
                <w:sz w:val="32"/>
                <w:szCs w:val="32"/>
                <w:lang w:eastAsia="en-GB"/>
              </w:rPr>
              <w:t xml:space="preserve"> neighborhood and calm environment.9. Schools, medical centres,and railway station,are near by.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1705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 2 Bedroom Tilled Single Storage House with Office Room for Sale.Land Size 7.67 </w:t>
            </w:r>
            <w:proofErr w:type="gramStart"/>
            <w:r w:rsidRPr="00FB1118">
              <w:rPr>
                <w:rFonts w:ascii="Calibri" w:eastAsia="Times New Roman" w:hAnsi="Calibri" w:cs="Calibri"/>
                <w:color w:val="000000"/>
                <w:sz w:val="32"/>
                <w:szCs w:val="32"/>
                <w:lang w:eastAsia="en-GB"/>
              </w:rPr>
              <w:t>Pch  Fully</w:t>
            </w:r>
            <w:proofErr w:type="gramEnd"/>
            <w:r w:rsidRPr="00FB1118">
              <w:rPr>
                <w:rFonts w:ascii="Calibri" w:eastAsia="Times New Roman" w:hAnsi="Calibri" w:cs="Calibri"/>
                <w:color w:val="000000"/>
                <w:sz w:val="32"/>
                <w:szCs w:val="32"/>
                <w:lang w:eastAsia="en-GB"/>
              </w:rPr>
              <w:t xml:space="preserve"> Renovated Asbestos Roof in Very Calm,security Peaceful Area.3 Cars Can Be Parked. Coconut Tree in The Garden. Newly Fitted Elcardo Roller Door.No Loans or Any.100 Metres Walking Distance to Attidiya Main Road. 600 Meters to Galle </w:t>
            </w:r>
            <w:proofErr w:type="gramStart"/>
            <w:r w:rsidRPr="00FB1118">
              <w:rPr>
                <w:rFonts w:ascii="Calibri" w:eastAsia="Times New Roman" w:hAnsi="Calibri" w:cs="Calibri"/>
                <w:color w:val="000000"/>
                <w:sz w:val="32"/>
                <w:szCs w:val="32"/>
                <w:lang w:eastAsia="en-GB"/>
              </w:rPr>
              <w:t>Road( Maliban</w:t>
            </w:r>
            <w:proofErr w:type="gramEnd"/>
            <w:r w:rsidRPr="00FB1118">
              <w:rPr>
                <w:rFonts w:ascii="Calibri" w:eastAsia="Times New Roman" w:hAnsi="Calibri" w:cs="Calibri"/>
                <w:color w:val="000000"/>
                <w:sz w:val="32"/>
                <w:szCs w:val="32"/>
                <w:lang w:eastAsia="en-GB"/>
              </w:rPr>
              <w:t xml:space="preserve"> Junction.)Given for Highest Offer.   Price 14.5 Million  No Brokers Pls.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1706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Nugegoda Gangodawila brand new house for sale.* 04 bedrooms, * 3500 Sqft Floor area, (Rs.5000.00 For Per Sqft) * 11 Perches Land (Perch Value R.s 1.2 Million ) * 03 Bathrooms * 31 million.* Fully Tiled ,Ceiling,  Attached Bathrooms, Landscaping Garden, Roller shutter gate,   Modern Pantry,   * 100% Completed House  2 km to Nugegoda High Level road.High residential area Get your appointment before a day at-least.Genuine buyers only no brokers.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1707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3Storey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Hokandara -Malabe-------------------------Located just 100 meters to 336 Kottawa- malabe route to highly residential area 1. km to hokanadara junction 1 km to arangala junction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1708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2Story House for Sale in Malabe Near Dr Nevil Fernando Hospital Malabe.9.5Perches2750Sq.ft.-------------------------------------------------------------------------------------------------------Ground floor:-2 Bed Rooms 2  BathRooms including SDinning and sittingKitchenBeautiful Large garden &amp; Car park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1709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500m away from Vidyala junction, Hokandara. 3 large bedrooms </w:t>
            </w:r>
            <w:proofErr w:type="gramStart"/>
            <w:r w:rsidRPr="00FB1118">
              <w:rPr>
                <w:rFonts w:ascii="Calibri" w:eastAsia="Times New Roman" w:hAnsi="Calibri" w:cs="Calibri"/>
                <w:color w:val="000000"/>
                <w:sz w:val="32"/>
                <w:szCs w:val="32"/>
                <w:lang w:eastAsia="en-GB"/>
              </w:rPr>
              <w:t>With</w:t>
            </w:r>
            <w:proofErr w:type="gramEnd"/>
            <w:r w:rsidRPr="00FB1118">
              <w:rPr>
                <w:rFonts w:ascii="Calibri" w:eastAsia="Times New Roman" w:hAnsi="Calibri" w:cs="Calibri"/>
                <w:color w:val="000000"/>
                <w:sz w:val="32"/>
                <w:szCs w:val="32"/>
                <w:lang w:eastAsia="en-GB"/>
              </w:rPr>
              <w:t xml:space="preserve"> AC Provisions and 2 bathrooms With Solar power Hot Water systems. one servant toilet. To complete house with roller doors selling price - 25 million. (you can select the tile design and bathroom fittings). Price is negotiable. Clear documents and loan facilities are available. selling price as it is - 20 million.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1710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2Storey House For Sale Malabe -------------------------Located just 600 meters to 336 Kottawa- malabe  route to highly residential area 1.5 km to hokanadara junction 1 km to arangala junction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1711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19500000.00 LAKHSNegotiable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1712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2Storey House For Sale in Piriwena Road Boralesgamuwa ------------Located just 800meters from the Main and is in a Highly Residential area in Boralesgamuwa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1713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3Storey House For Sale in Maharagama- Mahamegawattha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1714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Story Brand New House For Sale in Homagama -Uduwana-------------------------3.5 Km  to Homagama  twon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1715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18.5 million makandana Brand new tow story house 5 vehikal parking space Garden Remote gete à¶…à¶½à·”à¶</w:t>
            </w:r>
            <w:r w:rsidRPr="00FB1118">
              <w:rPr>
                <w:rFonts w:ascii="Calibri" w:eastAsia="Times New Roman" w:hAnsi="Calibri" w:cs="Calibri"/>
                <w:color w:val="000000"/>
                <w:sz w:val="32"/>
                <w:szCs w:val="32"/>
                <w:lang w:eastAsia="en-GB"/>
              </w:rPr>
              <w:softHyphen/>
              <w:t>à·’à¶±à·Š à¶‰à¶¯à·’à¶šà¶»à¶± à¶½à¶¯ à¶´à¶¯à·’à¶‚à¶ à·’ à¶±à·œà·€à·” à¶±à·€ à¶¯à·™à¶¸à·„à¶½à·Š à¶±à·’à·€à·ƒà¶šà·’ à¶¸à·’à¶½ à·ƒà·à¶šà¶ à·Šà¶¡à· à¶šà¶» à¶œà¶</w:t>
            </w:r>
            <w:r w:rsidRPr="00FB1118">
              <w:rPr>
                <w:rFonts w:ascii="Calibri" w:eastAsia="Times New Roman" w:hAnsi="Calibri" w:cs="Calibri"/>
                <w:color w:val="000000"/>
                <w:sz w:val="32"/>
                <w:szCs w:val="32"/>
                <w:lang w:eastAsia="en-GB"/>
              </w:rPr>
              <w:softHyphen/>
              <w:t xml:space="preserve">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1716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Near Gamsabha junction2 storey3 bedrooms1 bathroomImmediate sale! Call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1717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Kahanthota Road, Malabe.6.5 Perches With Landscaped garden.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1718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Storied  House For Sale In Rathnarama Road, Malabe.8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1719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 Kahanthota Road, Malabe.08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1720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Story House Sale For Thalawathugoda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1721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This house can be divide to two parts for two persons if required.for more information contact us.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1722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Only 6.0 Million. (60 Lakhs)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1723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 Designed Brand New 8P House For Sale in thalawathugoda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1724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 million Mawithtara 3 vehikal parking space Garden à¶±à·’à·€à·à·ƒ à¶¯à·™à¶šà¶šà·Š à¶½à·™à·ƒ à¶´à·à·€à·’à¶ à·Šà¶ à·’ à¶šà¶½ à·„à·à¶šà·’ à¶¯à·™à¶¸à·„à¶½à·Š à¶±à·’à·€à·ƒà¶šà·’ à¶¸à·’à¶½ à¶½à¶šà·Šà·‚ 120400 miters 255 kottawa bus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1725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House with 4 bed rooms and 2 bathrooms (1 internal and 1 external). 10 purchase land. 30feet roads. 300m to main road and 1.5 KM to High level </w:t>
            </w:r>
            <w:proofErr w:type="gramStart"/>
            <w:r w:rsidRPr="00FB1118">
              <w:rPr>
                <w:rFonts w:ascii="Calibri" w:eastAsia="Times New Roman" w:hAnsi="Calibri" w:cs="Calibri"/>
                <w:color w:val="000000"/>
                <w:sz w:val="32"/>
                <w:szCs w:val="32"/>
                <w:lang w:eastAsia="en-GB"/>
              </w:rPr>
              <w:t>Road(</w:t>
            </w:r>
            <w:proofErr w:type="gramEnd"/>
            <w:r w:rsidRPr="00FB1118">
              <w:rPr>
                <w:rFonts w:ascii="Calibri" w:eastAsia="Times New Roman" w:hAnsi="Calibri" w:cs="Calibri"/>
                <w:color w:val="000000"/>
                <w:sz w:val="32"/>
                <w:szCs w:val="32"/>
                <w:lang w:eastAsia="en-GB"/>
              </w:rPr>
              <w:t>meegoda Junction). Piped water and electricity available.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1726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Newly build house with 2  bed rooms, 2 x 2 Tiles, Near Mosque, parking, Electricity, water</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1727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brand new houseBedroom 4Bathroom 3Pantry and kitchen Floor area tile and timberServants commom bathroom Tv lounge Roof top GardrnSitting and dinning Pantry Roller door2 vehicles parking Access Road width 17ftBalconyAmbuldeniya junction 500 metresNugegoda city 3km 29 millionContact agent laksiri</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1728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Stories House </w:t>
            </w:r>
            <w:proofErr w:type="gramStart"/>
            <w:r w:rsidRPr="00FB1118">
              <w:rPr>
                <w:rFonts w:ascii="Calibri" w:eastAsia="Times New Roman" w:hAnsi="Calibri" w:cs="Calibri"/>
                <w:color w:val="000000"/>
                <w:sz w:val="32"/>
                <w:szCs w:val="32"/>
                <w:lang w:eastAsia="en-GB"/>
              </w:rPr>
              <w:t>In</w:t>
            </w:r>
            <w:proofErr w:type="gramEnd"/>
            <w:r w:rsidRPr="00FB1118">
              <w:rPr>
                <w:rFonts w:ascii="Calibri" w:eastAsia="Times New Roman" w:hAnsi="Calibri" w:cs="Calibri"/>
                <w:color w:val="000000"/>
                <w:sz w:val="32"/>
                <w:szCs w:val="32"/>
                <w:lang w:eastAsia="en-GB"/>
              </w:rPr>
              <w:t xml:space="preserve"> Garden City Katubedda Moratuwa For Sale. 100M To Galle Road,5 Bed Rooms, 3 Bath Rooms, Pantry, Fully Tiled House.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1729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 à¶¸à·”à¶¯à¶½à¶šà¶§, à¶±à·’à·ƒà·Šà¶šà¶½à¶‚à¶š à¶´à¶»à·’à·ƒà¶»à¶ºà¶šà·’à¶±à·Š à¶…à¶œà¶±à· à¶±à·’à·€à·ƒà¶šà·Š!! à¶±à·’à¶¯à¶± à¶šà·à¶¸à¶» 5à¶šà·’à¶±à·Š à·ƒà¶¸à¶±à·Šà·€à·’à¶</w:t>
            </w:r>
            <w:r w:rsidRPr="00FB1118">
              <w:rPr>
                <w:rFonts w:ascii="Calibri" w:eastAsia="Times New Roman" w:hAnsi="Calibri" w:cs="Calibri"/>
                <w:color w:val="000000"/>
                <w:sz w:val="32"/>
                <w:szCs w:val="32"/>
                <w:lang w:eastAsia="en-GB"/>
              </w:rPr>
              <w:softHyphen/>
              <w:t>à¶ºà·’ à¶±à·à¶±à¶šà·à¶¸à¶» (à¶‡à¶</w:t>
            </w:r>
            <w:r w:rsidRPr="00FB1118">
              <w:rPr>
                <w:rFonts w:ascii="Calibri" w:eastAsia="Times New Roman" w:hAnsi="Calibri" w:cs="Calibri"/>
                <w:color w:val="000000"/>
                <w:sz w:val="32"/>
                <w:szCs w:val="32"/>
                <w:lang w:eastAsia="en-GB"/>
              </w:rPr>
              <w:softHyphen/>
              <w:t>à·”à¶½à¶</w:t>
            </w:r>
            <w:r w:rsidRPr="00FB1118">
              <w:rPr>
                <w:rFonts w:ascii="Calibri" w:eastAsia="Times New Roman" w:hAnsi="Calibri" w:cs="Calibri"/>
                <w:color w:val="000000"/>
                <w:sz w:val="32"/>
                <w:szCs w:val="32"/>
                <w:lang w:eastAsia="en-GB"/>
              </w:rPr>
              <w:softHyphen/>
              <w:t xml:space="preserve"> 2à¶ºà·’ à¶´à·’à¶§à¶</w:t>
            </w:r>
            <w:r w:rsidRPr="00FB1118">
              <w:rPr>
                <w:rFonts w:ascii="Calibri" w:eastAsia="Times New Roman" w:hAnsi="Calibri" w:cs="Calibri"/>
                <w:color w:val="000000"/>
                <w:sz w:val="32"/>
                <w:szCs w:val="32"/>
                <w:lang w:eastAsia="en-GB"/>
              </w:rPr>
              <w:softHyphen/>
              <w:t xml:space="preserve"> 2à¶ºà·’)à¶…à¶‚à¶œ à·ƒà¶¸à·Šà¶´à·”à¶»à¶« à¶¸à·”à·…à·”à¶</w:t>
            </w:r>
            <w:r w:rsidRPr="00FB1118">
              <w:rPr>
                <w:rFonts w:ascii="Calibri" w:eastAsia="Times New Roman" w:hAnsi="Calibri" w:cs="Calibri"/>
                <w:color w:val="000000"/>
                <w:sz w:val="32"/>
                <w:szCs w:val="32"/>
                <w:lang w:eastAsia="en-GB"/>
              </w:rPr>
              <w:softHyphen/>
              <w:t>à·à¶±à·Šà¶œà·™à¶ºà¶šà·’à¶±à·Š à·ƒà¶¸à¶±à·Šà·€à·’à¶</w:t>
            </w:r>
            <w:r w:rsidRPr="00FB1118">
              <w:rPr>
                <w:rFonts w:ascii="Calibri" w:eastAsia="Times New Roman" w:hAnsi="Calibri" w:cs="Calibri"/>
                <w:color w:val="000000"/>
                <w:sz w:val="32"/>
                <w:szCs w:val="32"/>
                <w:lang w:eastAsia="en-GB"/>
              </w:rPr>
              <w:softHyphen/>
              <w:t>à¶ºà·’ à·€à·’à·à·à¶½ à·ƒà·à¶½à¶ºà¶šà·Š à¶‡à¶</w:t>
            </w:r>
            <w:r w:rsidRPr="00FB1118">
              <w:rPr>
                <w:rFonts w:ascii="Calibri" w:eastAsia="Times New Roman" w:hAnsi="Calibri" w:cs="Calibri"/>
                <w:color w:val="000000"/>
                <w:sz w:val="32"/>
                <w:szCs w:val="32"/>
                <w:lang w:eastAsia="en-GB"/>
              </w:rPr>
              <w:softHyphen/>
              <w:t xml:space="preserve"> à¶‰à¶©à¶¸ à·€à¶§à·šà¶§ à¶</w:t>
            </w:r>
            <w:r w:rsidRPr="00FB1118">
              <w:rPr>
                <w:rFonts w:ascii="Calibri" w:eastAsia="Times New Roman" w:hAnsi="Calibri" w:cs="Calibri"/>
                <w:color w:val="000000"/>
                <w:sz w:val="32"/>
                <w:szCs w:val="32"/>
                <w:lang w:eastAsia="en-GB"/>
              </w:rPr>
              <w:softHyphen/>
              <w:t>à·à¶´à·Šà¶´ à¶¶à·à¶³ à¶œà·šà¶§à·Šà¶§à·” 2à¶šà·’à¶±à·Š à¶¯ à·ƒà¶¸à¶±à·Šà·€à·’à¶</w:t>
            </w:r>
            <w:r w:rsidRPr="00FB1118">
              <w:rPr>
                <w:rFonts w:ascii="Calibri" w:eastAsia="Times New Roman" w:hAnsi="Calibri" w:cs="Calibri"/>
                <w:color w:val="000000"/>
                <w:sz w:val="32"/>
                <w:szCs w:val="32"/>
                <w:lang w:eastAsia="en-GB"/>
              </w:rPr>
              <w:softHyphen/>
              <w:t>à¶ºà·’ à·€à·à·„à¶± 2à¶šà·Š à¶±à·à·€à·à¶</w:t>
            </w:r>
            <w:r w:rsidRPr="00FB1118">
              <w:rPr>
                <w:rFonts w:ascii="Calibri" w:eastAsia="Times New Roman" w:hAnsi="Calibri" w:cs="Calibri"/>
                <w:color w:val="000000"/>
                <w:sz w:val="32"/>
                <w:szCs w:val="32"/>
                <w:lang w:eastAsia="en-GB"/>
              </w:rPr>
              <w:softHyphen/>
              <w:t>à·Šà·€à·“à¶¸à·š à¶‰à¶©à¶´à·„à·ƒà·”à·€ à·ƒà·„à·’à¶</w:t>
            </w:r>
            <w:r w:rsidRPr="00FB1118">
              <w:rPr>
                <w:rFonts w:ascii="Calibri" w:eastAsia="Times New Roman" w:hAnsi="Calibri" w:cs="Calibri"/>
                <w:color w:val="000000"/>
                <w:sz w:val="32"/>
                <w:szCs w:val="32"/>
                <w:lang w:eastAsia="en-GB"/>
              </w:rPr>
              <w:softHyphen/>
              <w:t xml:space="preserve"> à¶œà¶»à·à¶¢à¶ºà¶šà·Š à¶‡à¶</w:t>
            </w:r>
            <w:r w:rsidRPr="00FB1118">
              <w:rPr>
                <w:rFonts w:ascii="Calibri" w:eastAsia="Times New Roman" w:hAnsi="Calibri" w:cs="Calibri"/>
                <w:color w:val="000000"/>
                <w:sz w:val="32"/>
                <w:szCs w:val="32"/>
                <w:lang w:eastAsia="en-GB"/>
              </w:rPr>
              <w:softHyphen/>
              <w:t xml:space="preserv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1730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situated at Aberathna Mawatha - BoralesgamuwaGood Neighborhood &amp; Calm &amp; quiet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1731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mulleriyawa====================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1732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à¶šà¶©à·”à·€à·™à¶½ à¶¯à·™à¶¸à·„à¶½à·Š à¶±à·€ à¶±à·’à·€à·ƒà¶šà·Š à·€à·’à¶šà·’à¶«à·“à¶¸à¶§.à¶´à¶»à·Šà¶ à·ƒà·Š 10à·ƒà¶¸à·Šà¶´à·–à¶»à·Šà¶« à·€à¶§à¶</w:t>
            </w:r>
            <w:r w:rsidRPr="00FB1118">
              <w:rPr>
                <w:rFonts w:ascii="Calibri" w:eastAsia="Times New Roman" w:hAnsi="Calibri" w:cs="Calibri"/>
                <w:color w:val="000000"/>
                <w:sz w:val="32"/>
                <w:szCs w:val="32"/>
                <w:lang w:eastAsia="en-GB"/>
              </w:rPr>
              <w:softHyphen/>
              <w:t>à·à¶´à·Šà¶´ à¶ºà·œà¶¯à· à¶‡à¶</w:t>
            </w:r>
            <w:r w:rsidRPr="00FB1118">
              <w:rPr>
                <w:rFonts w:ascii="Calibri" w:eastAsia="Times New Roman" w:hAnsi="Calibri" w:cs="Calibri"/>
                <w:color w:val="000000"/>
                <w:sz w:val="32"/>
                <w:szCs w:val="32"/>
                <w:lang w:eastAsia="en-GB"/>
              </w:rPr>
              <w:softHyphen/>
              <w:t>.à·€à·à·„à¶± 5 à¶šà·Š à¶´à¶¸à¶« à¶±à¶</w:t>
            </w:r>
            <w:r w:rsidRPr="00FB1118">
              <w:rPr>
                <w:rFonts w:ascii="Calibri" w:eastAsia="Times New Roman" w:hAnsi="Calibri" w:cs="Calibri"/>
                <w:color w:val="000000"/>
                <w:sz w:val="32"/>
                <w:szCs w:val="32"/>
                <w:lang w:eastAsia="en-GB"/>
              </w:rPr>
              <w:softHyphen/>
              <w:t>à¶»à¶šà¶» à¶</w:t>
            </w:r>
            <w:r w:rsidRPr="00FB1118">
              <w:rPr>
                <w:rFonts w:ascii="Calibri" w:eastAsia="Times New Roman" w:hAnsi="Calibri" w:cs="Calibri"/>
                <w:color w:val="000000"/>
                <w:sz w:val="32"/>
                <w:szCs w:val="32"/>
                <w:lang w:eastAsia="en-GB"/>
              </w:rPr>
              <w:softHyphen/>
              <w:t>à·à¶¶à·“à¶¸à·š à·„à·à¶šà·’à¶ºà·à·€à¶±à·’à·€à·ƒà·š à¶¶à·’à¶¸à·Š à¶¸à·„à¶½à·š à¶šà·à¶¸à¶» 3à¶¶à·à¶</w:t>
            </w:r>
            <w:r w:rsidRPr="00FB1118">
              <w:rPr>
                <w:rFonts w:ascii="Calibri" w:eastAsia="Times New Roman" w:hAnsi="Calibri" w:cs="Calibri"/>
                <w:color w:val="000000"/>
                <w:sz w:val="32"/>
                <w:szCs w:val="32"/>
                <w:lang w:eastAsia="en-GB"/>
              </w:rPr>
              <w:softHyphen/>
              <w:t>à·Šà¶»à·–à¶¸à·Š 1à¶‹à¶©à·”à¶¸à·„à¶½à·š à¶šà·à¶¸à¶» 4 (à¶¶à·à¶½à·Šà¶šà¶±à·’à¶º à·ƒà·„à·’à¶</w:t>
            </w:r>
            <w:r w:rsidRPr="00FB1118">
              <w:rPr>
                <w:rFonts w:ascii="Calibri" w:eastAsia="Times New Roman" w:hAnsi="Calibri" w:cs="Calibri"/>
                <w:color w:val="000000"/>
                <w:sz w:val="32"/>
                <w:szCs w:val="32"/>
                <w:lang w:eastAsia="en-GB"/>
              </w:rPr>
              <w:softHyphen/>
              <w:t>à¶ºà·’)à¶¶à·à¶</w:t>
            </w:r>
            <w:r w:rsidRPr="00FB1118">
              <w:rPr>
                <w:rFonts w:ascii="Calibri" w:eastAsia="Times New Roman" w:hAnsi="Calibri" w:cs="Calibri"/>
                <w:color w:val="000000"/>
                <w:sz w:val="32"/>
                <w:szCs w:val="32"/>
                <w:lang w:eastAsia="en-GB"/>
              </w:rPr>
              <w:softHyphen/>
              <w:t>à·Šà¶»à·–à¶¸à·Š 2à¶šà¶©à·”à·€à·™à¶½ - à¶šà·œà·…à¶¹ à¶¸à·à¶»à·Šà¶œà¶ºà·š à·ƒà·’à¶§ à¶±à·’à·€à·ƒà¶§ à¶¯à·”à¶» à¶¸à·“à¶§à¶»à·Š 600(à¶šà¶©à·”à·€à·™à¶½ à¶…à¶°à·’à·€à·šà¶œà·“ à¶´à·’à·€à·’à·ƒà·”à¶¸à¶§ à¶†à·ƒà¶±à·Šà¶±à·€)à¶¸à·à¶½à¶¹à·š - à¶šà¶©à·”à·€à·™à¶½ à¶¸à·à¶»à·Šà¶œà¶ºà·š à·ƒà·’à¶§ à¶±à·’à·€à·ƒà¶§ à¶šà·’.à¶¸à·“. 1 (à·€à·’à·„à·à¶» à¶¸à·à·€à¶</w:t>
            </w:r>
            <w:r w:rsidRPr="00FB1118">
              <w:rPr>
                <w:rFonts w:ascii="Calibri" w:eastAsia="Times New Roman" w:hAnsi="Calibri" w:cs="Calibri"/>
                <w:color w:val="000000"/>
                <w:sz w:val="32"/>
                <w:szCs w:val="32"/>
                <w:lang w:eastAsia="en-GB"/>
              </w:rPr>
              <w:softHyphen/>
              <w:t>)à¶¸à·’à¶½ à¶½à¶šà·Šà·‚ 165</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1733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à¶œà·œà¶©à¶œà¶¸ à·„à¶ºà·’à¶½à·™à·€à¶½à·Š à¶´à·à¶»à¶§ à¶¸à·“à¶§à¶»à·Š 75 à¶šà·Š à¶¯à·”à¶»à·’à¶±à·Š à¶…à¶½à·”à¶</w:t>
            </w:r>
            <w:r w:rsidRPr="00FB1118">
              <w:rPr>
                <w:rFonts w:ascii="Calibri" w:eastAsia="Times New Roman" w:hAnsi="Calibri" w:cs="Calibri"/>
                <w:color w:val="000000"/>
                <w:sz w:val="32"/>
                <w:szCs w:val="32"/>
                <w:lang w:eastAsia="en-GB"/>
              </w:rPr>
              <w:softHyphen/>
              <w:t>à·’à¶±à·Š à¶±à·’à¶¸ à¶šà¶½ à·€à·à¶© à¶…à·€à·ƒà¶±à·Š à¶±à·’à·€à·ƒà¶šà·Š à·€à·’à¶šà·’à¶«à·“à¶¸à¶§à¶‰à¶©à¶¸ à¶´à¶»à·Šà¶ à·ƒà·Š 06à¶ºà·’à·€à·’à¶¯à·”à¶½à·’à¶º à·„à· à¶±à¶½ à¶¢à¶½à¶º à¶¶à·à¶‚à¶šà·” à¶«à¶º à¶´à·„à·ƒà·”à¶šà¶¸à·Šà¶±à·’à·€à·ƒà·š à·€à¶§à·’à¶±à·à¶šà¶¸ à¶»à·”. 7,800,000/-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1734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 valuable Two Storied House for sale in Rajamahavihara Road, Pita kotte. House Built on 18.25 Perches land with 2,500.0 sq.ft. floor area. House consist 5 bedrooms, 4 attached bathrooms, living, dining areas, Large Veranda, </w:t>
            </w:r>
            <w:proofErr w:type="gramStart"/>
            <w:r w:rsidRPr="00FB1118">
              <w:rPr>
                <w:rFonts w:ascii="Calibri" w:eastAsia="Times New Roman" w:hAnsi="Calibri" w:cs="Calibri"/>
                <w:color w:val="000000"/>
                <w:sz w:val="32"/>
                <w:szCs w:val="32"/>
                <w:lang w:eastAsia="en-GB"/>
              </w:rPr>
              <w:t>Sitting ,</w:t>
            </w:r>
            <w:proofErr w:type="gramEnd"/>
            <w:r w:rsidRPr="00FB1118">
              <w:rPr>
                <w:rFonts w:ascii="Calibri" w:eastAsia="Times New Roman" w:hAnsi="Calibri" w:cs="Calibri"/>
                <w:color w:val="000000"/>
                <w:sz w:val="32"/>
                <w:szCs w:val="32"/>
                <w:lang w:eastAsia="en-GB"/>
              </w:rPr>
              <w:t xml:space="preserve"> Pantry, kitchen, Solar power system, 2 Roller Gate with ample parking inside. Highly Residential Area with good neighborhood.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1735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House for sale in Piliyandala, Batakeththaraà¶´à·’à·…à·’à¶ºà¶±à·Šà¶¯à¶½, à¶¶à¶§à¶šà·à¶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 à¶…à¶½à¶‚à¶šà·à¶» à¶±à·’à·€à·ƒ à·€à·’à¶šà·’à¶±à·“à¶¸à¶§* 3 Bed Rooms |  à¶šà·à¶¸à¶»-3* 2 Bath Rooms | à¶¶à·à¶</w:t>
            </w:r>
            <w:r w:rsidRPr="00FB1118">
              <w:rPr>
                <w:rFonts w:ascii="Calibri" w:eastAsia="Times New Roman" w:hAnsi="Calibri" w:cs="Calibri"/>
                <w:color w:val="000000"/>
                <w:sz w:val="32"/>
                <w:szCs w:val="32"/>
                <w:lang w:eastAsia="en-GB"/>
              </w:rPr>
              <w:softHyphen/>
              <w:t>à·Šà¶»à·–à¶¸à·Š-2* Finishing Roof | à·†à·’à¶±à·’à·‚à·’à¶±à·Š à·€à·„à¶½* Roller Gate | à¶»à·™à·à·Šà¶½à¶»à·Š à¶œà·™à·Šà¶§à·Š* Beautiful Pantry | à¶…à¶‚à¶½à¶šà·à¶» à¶´à·à¶±à·Šà¶§à·Šâ€à¶»à·’à¶º* 20 Feet Wide Road | à¶…à¶©à·’ 20 à¶´à·à¶» à·ƒà·„à·’à¶</w:t>
            </w:r>
            <w:r w:rsidRPr="00FB1118">
              <w:rPr>
                <w:rFonts w:ascii="Calibri" w:eastAsia="Times New Roman" w:hAnsi="Calibri" w:cs="Calibri"/>
                <w:color w:val="000000"/>
                <w:sz w:val="32"/>
                <w:szCs w:val="32"/>
                <w:lang w:eastAsia="en-GB"/>
              </w:rPr>
              <w:softHyphen/>
              <w:t>* With All Facilitate | à·ƒà·’à¶ºà·…à·” à¶´à·„à·ƒà·”à¶šà¶¸à·Š à·ƒà·„à·’à¶</w:t>
            </w:r>
            <w:r w:rsidRPr="00FB1118">
              <w:rPr>
                <w:rFonts w:ascii="Calibri" w:eastAsia="Times New Roman" w:hAnsi="Calibri" w:cs="Calibri"/>
                <w:color w:val="000000"/>
                <w:sz w:val="32"/>
                <w:szCs w:val="32"/>
                <w:lang w:eastAsia="en-GB"/>
              </w:rPr>
              <w:softHyphen/>
              <w:t xml:space="preserve">New House for quick sale | à¶±à·€ à¶±à·’à·€à·ƒ à¶‰à¶šà·Šà¶¸à¶±à·’à¶±à·Š à·€à·’à¶šà·’à¶±à·“à¶¸à¶§No Brokers , Only Buyers à¶¶à·Šâ€à¶»à·™à·à·Šà¶šà¶»à·Šà·€à¶»à·”à¶±à·Š </w:t>
            </w:r>
            <w:r w:rsidRPr="00FB1118">
              <w:rPr>
                <w:rFonts w:ascii="Calibri" w:eastAsia="Times New Roman" w:hAnsi="Calibri" w:cs="Calibri"/>
                <w:color w:val="000000"/>
                <w:sz w:val="32"/>
                <w:szCs w:val="32"/>
                <w:lang w:eastAsia="en-GB"/>
              </w:rPr>
              <w:lastRenderedPageBreak/>
              <w:t>à¶…à¶±à·€à·à·Šâ€à¶ºà¶ºà¶ºà·’, à¶œà·à¶±à·”à¶¸à·Šà¶šà¶»à·”à·€à¶±à·Š à¶´à¶¸à¶«à¶šà·Š à·€à·’à¶¸à·ƒà¶±à·Šà¶±Price Can be negotiable | à¶¸à·’à¶½ à¶œà¶±à¶±à·Š à·ƒà¶šà¶ à·Šà¶¡à· à¶šà¶»à¶œà¶</w:t>
            </w:r>
            <w:r w:rsidRPr="00FB1118">
              <w:rPr>
                <w:rFonts w:ascii="Calibri" w:eastAsia="Times New Roman" w:hAnsi="Calibri" w:cs="Calibri"/>
                <w:color w:val="000000"/>
                <w:sz w:val="32"/>
                <w:szCs w:val="32"/>
                <w:lang w:eastAsia="en-GB"/>
              </w:rPr>
              <w:softHyphen/>
              <w:t xml:space="preserve">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1736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with four Bedrooms and three Bathrooms3200 sqft15 perches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1737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 million kesbewa Brand new tow story house Ac.... solar hot woter..CCT camera Remote control gete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1738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story 3 bed rooms with 2 bathrooms.living area, dining and kitchen with pantry.House is in good condition.front and back garden parking spaces.Land facing to both sides asiri Mawatha and vijayaba Mawatha.good opportunity to invest.call more information.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1739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Aluthmawatha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1740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bed rooms, Barthroom, KitchenFloor Tiled3 Vehicle parking space availble650m to Boralesgamuwa Town1Km to Japura University 1.3Km to Highlevel road200m to 119 road650m to 120 road2 Km to Maharagama Town3Km to Bellnwilla Temple &amp; Park5.5Km to Kottawa Highway entrance 4 Km to Kalubovilla Hospital 2.2 Km to RMV</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1741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located in Hokandara South in a highly residential area with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1742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bedroom 3 bathroom,two living room,wood pantry,cctv,hot water,AC room,two ponds,car porch,remote gate ,box gate, balcony,nice garden,store room,servant toilet,tv lobby,new light system this house was in nice location.good neighbors ,30 feet board road,house behind paddy field,distance main city about 2-3km,and super market,food city,warking parth,gym, 500m-650m hope quick sale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1743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à·„à·à¶¸à·à¶œà¶¸ à·„à¶¶à¶»à¶šà¶© à¶´à¶»à·Šà¶ à·ƒà·Š  21 à¶‰à¶©à¶¸ à·ƒà¶¸à¶œ à¶±à·’à·€à·ƒà¶šà·Š à·€à·’à¶šà·’à¶«à·“à¶¸à¶§ à¶¸à·”à·…à·” à¶œà·šà¶¸ à¶§à¶ºà·’à¶½à·Š à¶…à¶</w:t>
            </w:r>
            <w:r w:rsidRPr="00FB1118">
              <w:rPr>
                <w:rFonts w:ascii="Calibri" w:eastAsia="Times New Roman" w:hAnsi="Calibri" w:cs="Calibri"/>
                <w:color w:val="000000"/>
                <w:sz w:val="32"/>
                <w:szCs w:val="32"/>
                <w:lang w:eastAsia="en-GB"/>
              </w:rPr>
              <w:softHyphen/>
              <w:t>à·”à¶»à· à¶½à·“ à·ƒà·’à·€à·’à¶½à·’à¶¸ à¶œà·ƒà· à¶‡à¶</w:t>
            </w:r>
            <w:r w:rsidRPr="00FB1118">
              <w:rPr>
                <w:rFonts w:ascii="Calibri" w:eastAsia="Times New Roman" w:hAnsi="Calibri" w:cs="Calibri"/>
                <w:color w:val="000000"/>
                <w:sz w:val="32"/>
                <w:szCs w:val="32"/>
                <w:lang w:eastAsia="en-GB"/>
              </w:rPr>
              <w:softHyphen/>
              <w:t xml:space="preserve"> à¶šà·à¶¸à¶» à¶</w:t>
            </w:r>
            <w:r w:rsidRPr="00FB1118">
              <w:rPr>
                <w:rFonts w:ascii="Calibri" w:eastAsia="Times New Roman" w:hAnsi="Calibri" w:cs="Calibri"/>
                <w:color w:val="000000"/>
                <w:sz w:val="32"/>
                <w:szCs w:val="32"/>
                <w:lang w:eastAsia="en-GB"/>
              </w:rPr>
              <w:softHyphen/>
              <w:t>à·”à¶±à¶ºà·’ à¶½à·œà¶šà·” à·ƒà·à¶½à¶º à¶¸à·”à·…à·”à¶</w:t>
            </w:r>
            <w:r w:rsidRPr="00FB1118">
              <w:rPr>
                <w:rFonts w:ascii="Calibri" w:eastAsia="Times New Roman" w:hAnsi="Calibri" w:cs="Calibri"/>
                <w:color w:val="000000"/>
                <w:sz w:val="32"/>
                <w:szCs w:val="32"/>
                <w:lang w:eastAsia="en-GB"/>
              </w:rPr>
              <w:softHyphen/>
              <w:t>à·à¶±à·Šà¶œà·™à¶º à¶ºà·à¶¶à¶¯ à¶±à·à¶± à¶šà·à¶¸à¶»à¶º à·„à¶»à·’ à·„à¶</w:t>
            </w:r>
            <w:r w:rsidRPr="00FB1118">
              <w:rPr>
                <w:rFonts w:ascii="Calibri" w:eastAsia="Times New Roman" w:hAnsi="Calibri" w:cs="Calibri"/>
                <w:color w:val="000000"/>
                <w:sz w:val="32"/>
                <w:szCs w:val="32"/>
                <w:lang w:eastAsia="en-GB"/>
              </w:rPr>
              <w:softHyphen/>
              <w:t>à¶»à·à·ƒà·Š à·ƒà¶¸à¶</w:t>
            </w:r>
            <w:r w:rsidRPr="00FB1118">
              <w:rPr>
                <w:rFonts w:ascii="Calibri" w:eastAsia="Times New Roman" w:hAnsi="Calibri" w:cs="Calibri"/>
                <w:color w:val="000000"/>
                <w:sz w:val="32"/>
                <w:szCs w:val="32"/>
                <w:lang w:eastAsia="en-GB"/>
              </w:rPr>
              <w:softHyphen/>
              <w:t>à¶½à· à¶‰à¶©à¶¸ à·„à¶</w:t>
            </w:r>
            <w:r w:rsidRPr="00FB1118">
              <w:rPr>
                <w:rFonts w:ascii="Calibri" w:eastAsia="Times New Roman" w:hAnsi="Calibri" w:cs="Calibri"/>
                <w:color w:val="000000"/>
                <w:sz w:val="32"/>
                <w:szCs w:val="32"/>
                <w:lang w:eastAsia="en-GB"/>
              </w:rPr>
              <w:softHyphen/>
              <w:t>à¶» à·€à¶§à·šà¶§à¶¸ à¶</w:t>
            </w:r>
            <w:r w:rsidRPr="00FB1118">
              <w:rPr>
                <w:rFonts w:ascii="Calibri" w:eastAsia="Times New Roman" w:hAnsi="Calibri" w:cs="Calibri"/>
                <w:color w:val="000000"/>
                <w:sz w:val="32"/>
                <w:szCs w:val="32"/>
                <w:lang w:eastAsia="en-GB"/>
              </w:rPr>
              <w:softHyphen/>
              <w:t>à·à¶´ à¶œà·ƒà· à¶‡à¶</w:t>
            </w:r>
            <w:r w:rsidRPr="00FB1118">
              <w:rPr>
                <w:rFonts w:ascii="Calibri" w:eastAsia="Times New Roman" w:hAnsi="Calibri" w:cs="Calibri"/>
                <w:color w:val="000000"/>
                <w:sz w:val="32"/>
                <w:szCs w:val="32"/>
                <w:lang w:eastAsia="en-GB"/>
              </w:rPr>
              <w:softHyphen/>
              <w:t xml:space="preserve"> à¶´à·œà¶½à·Š à¶</w:t>
            </w:r>
            <w:r w:rsidRPr="00FB1118">
              <w:rPr>
                <w:rFonts w:ascii="Calibri" w:eastAsia="Times New Roman" w:hAnsi="Calibri" w:cs="Calibri"/>
                <w:color w:val="000000"/>
                <w:sz w:val="32"/>
                <w:szCs w:val="32"/>
                <w:lang w:eastAsia="en-GB"/>
              </w:rPr>
              <w:softHyphen/>
              <w:t>à·à¶¹à·’à¶½à·’ à¶šà·™à·ƒà·™à¶½à·Š à·€à¶œà·à·€à¶±à·Š à¶¯à·à¶±à¶§ à¶µà¶½à¶¯à·à·€ à¶½à¶¶à· à¶œà·à¶±à·“à¶¸à¶§ à¶´à·”à·…à·”à·€à¶± à¶‰à¶©à¶¸à·š à·€à·à·„à¶± à¶šà·“à¶´à¶ºà¶šà·Š à·€à·”à·€à¶¯ à¶œà·à¶½à·Š à¶šà·’à¶»à·“à¶¸à¶§ à·„à·à¶š à·€à·à¶©à·’ à·€à·’à·ƒà·Šà¶</w:t>
            </w:r>
            <w:r w:rsidRPr="00FB1118">
              <w:rPr>
                <w:rFonts w:ascii="Calibri" w:eastAsia="Times New Roman" w:hAnsi="Calibri" w:cs="Calibri"/>
                <w:color w:val="000000"/>
                <w:sz w:val="32"/>
                <w:szCs w:val="32"/>
                <w:lang w:eastAsia="en-GB"/>
              </w:rPr>
              <w:softHyphen/>
              <w:t xml:space="preserve">à¶» à·ƒà¶³à·„à· à·ƒà·“à¶©à·“ </w:t>
            </w:r>
            <w:r w:rsidRPr="00FB1118">
              <w:rPr>
                <w:rFonts w:ascii="Calibri" w:eastAsia="Times New Roman" w:hAnsi="Calibri" w:cs="Calibri"/>
                <w:color w:val="000000"/>
                <w:sz w:val="32"/>
                <w:szCs w:val="32"/>
                <w:lang w:eastAsia="en-GB"/>
              </w:rPr>
              <w:lastRenderedPageBreak/>
              <w:t>à¶†à¶»à·Šà¶ºà¶»à¶</w:t>
            </w:r>
            <w:r w:rsidRPr="00FB1118">
              <w:rPr>
                <w:rFonts w:ascii="Calibri" w:eastAsia="Times New Roman" w:hAnsi="Calibri" w:cs="Calibri"/>
                <w:color w:val="000000"/>
                <w:sz w:val="32"/>
                <w:szCs w:val="32"/>
                <w:lang w:eastAsia="en-GB"/>
              </w:rPr>
              <w:softHyphen/>
              <w:t>à·Šà¶± 373 1/6 à·ƒà¶¸à·–à¶´à¶šà·à¶» à¶¸à·à·€à¶</w:t>
            </w:r>
            <w:r w:rsidRPr="00FB1118">
              <w:rPr>
                <w:rFonts w:ascii="Calibri" w:eastAsia="Times New Roman" w:hAnsi="Calibri" w:cs="Calibri"/>
                <w:color w:val="000000"/>
                <w:sz w:val="32"/>
                <w:szCs w:val="32"/>
                <w:lang w:eastAsia="en-GB"/>
              </w:rPr>
              <w:softHyphen/>
              <w:t xml:space="preserve"> à·„à¶¶à¶»à¶šà¶© à·„à·à¶¸à·à¶œà¶¸.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1744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w:t>
            </w:r>
            <w:r w:rsidRPr="00FB1118">
              <w:rPr>
                <w:rFonts w:ascii="Calibri" w:eastAsia="Times New Roman" w:hAnsi="Calibri" w:cs="Calibri"/>
                <w:color w:val="000000"/>
                <w:sz w:val="32"/>
                <w:szCs w:val="32"/>
                <w:lang w:eastAsia="en-GB"/>
              </w:rPr>
              <w:softHyphen/>
              <w:t>à¶¸à·à¶½à¶º à¶…à¶‚à¶œ à·ƒà¶¸à·Šà¶´à·–à¶»à·Šà¶« à¶šà¶» à¶‡à¶</w:t>
            </w:r>
            <w:r w:rsidRPr="00FB1118">
              <w:rPr>
                <w:rFonts w:ascii="Calibri" w:eastAsia="Times New Roman" w:hAnsi="Calibri" w:cs="Calibri"/>
                <w:color w:val="000000"/>
                <w:sz w:val="32"/>
                <w:szCs w:val="32"/>
                <w:lang w:eastAsia="en-GB"/>
              </w:rPr>
              <w:softHyphen/>
              <w:t>.à¶‹à¶©à·”à¶¸à·„à¶½ à¶±à·’à¶¸à¶šà¶» à¶±à·œà¶¸à·à¶</w:t>
            </w:r>
            <w:r w:rsidRPr="00FB1118">
              <w:rPr>
                <w:rFonts w:ascii="Calibri" w:eastAsia="Times New Roman" w:hAnsi="Calibri" w:cs="Calibri"/>
                <w:color w:val="000000"/>
                <w:sz w:val="32"/>
                <w:szCs w:val="32"/>
                <w:lang w:eastAsia="en-GB"/>
              </w:rPr>
              <w:softHyphen/>
              <w:t>.à¶¸à·à¶ºà·’à¶¸à·Š à·€à·™à¶±à·Š à¶šà·œà¶§ à¶œà·šà¶§à·Šà¶§à·” à¶¯à¶¸à· à¶‡à¶</w:t>
            </w:r>
            <w:r w:rsidRPr="00FB1118">
              <w:rPr>
                <w:rFonts w:ascii="Calibri" w:eastAsia="Times New Roman" w:hAnsi="Calibri" w:cs="Calibri"/>
                <w:color w:val="000000"/>
                <w:sz w:val="32"/>
                <w:szCs w:val="32"/>
                <w:lang w:eastAsia="en-GB"/>
              </w:rPr>
              <w:softHyphen/>
              <w:t>.à¶šà¶©à·”à·€à·™à¶½ à¶±à¶œà¶»à¶ºà¶§ à¶¯à·”à¶» 2 Km  , à¶¶à¶«à·Šà¶©à·à¶»à·€à¶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 à·„à¶‚à¶¯à·’à¶ºà¶§ 1 Kmà·€à·’à¶¯à·”à¶½à·’à¶º, à¶½à·’à¶‚ à¶¡à¶½à¶º à·ƒà·„à·’à¶</w:t>
            </w:r>
            <w:r w:rsidRPr="00FB1118">
              <w:rPr>
                <w:rFonts w:ascii="Calibri" w:eastAsia="Times New Roman" w:hAnsi="Calibri" w:cs="Calibri"/>
                <w:color w:val="000000"/>
                <w:sz w:val="32"/>
                <w:szCs w:val="32"/>
                <w:lang w:eastAsia="en-GB"/>
              </w:rPr>
              <w:softHyphen/>
              <w:t xml:space="preserve"> à¶œà·™à·€à¶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à·™à·„à·’ à¶…à¶¹, à¶»à¶¹à·”à¶§à¶±à·Š, à¶´à·œà¶½à·Š à¶œà·ƒà·Š à¶¯ à¶‡à¶</w:t>
            </w:r>
            <w:r w:rsidRPr="00FB1118">
              <w:rPr>
                <w:rFonts w:ascii="Calibri" w:eastAsia="Times New Roman" w:hAnsi="Calibri" w:cs="Calibri"/>
                <w:color w:val="000000"/>
                <w:sz w:val="32"/>
                <w:szCs w:val="32"/>
                <w:lang w:eastAsia="en-GB"/>
              </w:rPr>
              <w:softHyphen/>
              <w: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1745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300m to Angoda Junction100m to Colombo - Avissawella Main RoadKaduwela Junction 5kmKaduwela Highway entrance 3 kmFully Tiled2 AC RoomsGardenParking for 2 vehiclesRoof top  Party Hall</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1746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Luxury Model 3 Story House For sale in malabe, chqndrika kumarathunnga rd. 90% completed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1747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06 Bed rooms03 Bathrooms03 car parks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1748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Athurugiriya.08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1749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Three Storey HouseWith 5 Bed Rooms.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1750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Pitakotte======================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1751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Kahanthota Road, Malabe.6.5 Perches With Landscaped garden.The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1752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11 Perch 2 Houses With Land For Sale1 Perch - 7,500,000Colombo 5 Good Place Temples , Keels , Asiri Surgical / Medical , Police Hospital , Lanka Hospital , Railway Station , All Other &amp; Government Places , Important Places Nearby , Popular Schools Nearby , Walking Distant To Main Bus Routes &amp; Main Roads , Lane Capable Of Driving Large Vehicles , Small Vehicle Can Be Parked Inside Home &amp; Infront Of HomeNegotiableOne Perch Price Displayed / Given Below(Sq. Feet Size Not Properly Calculated)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1753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2 Storey House For Sale in Malabe to Athurugiriya rd, Arangala junction, Hokandara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1754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26000000.00 LAKHSTOTAL PRICENegotiable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1755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 Pannipitiya Road, Vidyala Junction.07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1756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land of 10.6 perches approx. 500m to Galle Road,  with a parapet wall around and a fully completed timber roofed luxury house containing,* 3 Bed rooms with ceiling fans  ( one with A/C )* 1 Bathroom with hot water Geezer* 2 Hall areas - Living area with wall cabinet and dining area * 1 pantry and 1 kitchen - both included cupboards and other equipments* 1 beer/leisure area ( contained cupboards )* lampshades with chandeliers* Telephone Connections with WIFI and PEO TV</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1757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BORALESGAMUWA â</w:t>
            </w:r>
            <w:proofErr w:type="gramStart"/>
            <w:r w:rsidRPr="00FB1118">
              <w:rPr>
                <w:rFonts w:ascii="Calibri" w:eastAsia="Times New Roman" w:hAnsi="Calibri" w:cs="Calibri"/>
                <w:color w:val="000000"/>
                <w:sz w:val="32"/>
                <w:szCs w:val="32"/>
                <w:lang w:eastAsia="en-GB"/>
              </w:rPr>
              <w:t>€“ off</w:t>
            </w:r>
            <w:proofErr w:type="gramEnd"/>
            <w:r w:rsidRPr="00FB1118">
              <w:rPr>
                <w:rFonts w:ascii="Calibri" w:eastAsia="Times New Roman" w:hAnsi="Calibri" w:cs="Calibri"/>
                <w:color w:val="000000"/>
                <w:sz w:val="32"/>
                <w:szCs w:val="32"/>
                <w:lang w:eastAsia="en-GB"/>
              </w:rPr>
              <w:t xml:space="preserve"> Piliyandala Road (120 Bus Route) on Katuwawala - Maharagama Bus Route.  Solidly built 2 storied 4 Bed-roomed Upstair House of 1750 sq ft on 12 Perches of hard ground (not Marshy)!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1758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 beautiful and elegant two storied luxury house including roof top, office and warehouse space in the heart of Homagama.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1759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house in Koratota Athurugiriya3 Bedroom 3 Bedroom1Comment Bathroom Living room and kitchen Pentry Rolling Gart Garden15 ft wide Road Enters50 meter From M D H Jayawardana Mawatha500 meter From Main road Homagama Kaduwela3 Kms from Kaduwela Twon3 Kms from Athurugiriya Twon2 Kms Mileniuam City5 Kms from Malabe Twon6 Kms Experswey AthurugiriyaTotal price Rs 11.45 MillionClear DeedsTo inspect the Land - Please inform 2 hours before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1760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storey House for Sale ***Only for Land Value***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1761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Moratuwa HorethuduwaBed room 3Bath rooms 2dining room TV lobbyKitchen Balcony 3Fully completed house10 perch landBoundary wall with 2 gatesWater and electricity available Best residential area Price:-15,000,000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1762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Horahena Road, Vilsan Park, Kottawa.Perches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1763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Bed rooms,2 Bath rooms,Living room,Dining room,Kitchen with pantry,Vehicles parking Available,Land with coconut trees,Jack trees &amp; etc,Surrounding Parapet walls,10 ft road facing,500 m to Athurugiriya junction,Close to Athurugiriya school,Urgent sale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1764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Aturugiriya Road, Kottawa.08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1765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story Luxury Modern House house </w:t>
            </w:r>
            <w:proofErr w:type="gramStart"/>
            <w:r w:rsidRPr="00FB1118">
              <w:rPr>
                <w:rFonts w:ascii="Calibri" w:eastAsia="Times New Roman" w:hAnsi="Calibri" w:cs="Calibri"/>
                <w:color w:val="000000"/>
                <w:sz w:val="32"/>
                <w:szCs w:val="32"/>
                <w:lang w:eastAsia="en-GB"/>
              </w:rPr>
              <w:t>With</w:t>
            </w:r>
            <w:proofErr w:type="gramEnd"/>
            <w:r w:rsidRPr="00FB1118">
              <w:rPr>
                <w:rFonts w:ascii="Calibri" w:eastAsia="Times New Roman" w:hAnsi="Calibri" w:cs="Calibri"/>
                <w:color w:val="000000"/>
                <w:sz w:val="32"/>
                <w:szCs w:val="32"/>
                <w:lang w:eastAsia="en-GB"/>
              </w:rPr>
              <w:t xml:space="preserve"> Furniture @ Thalawathugoda.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1766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Moratuwa====================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1767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 lovely good value house in Nugegoda close to the Sujatha Vidyalaya is for immediate </w:t>
            </w:r>
            <w:proofErr w:type="gramStart"/>
            <w:r w:rsidRPr="00FB1118">
              <w:rPr>
                <w:rFonts w:ascii="Calibri" w:eastAsia="Times New Roman" w:hAnsi="Calibri" w:cs="Calibri"/>
                <w:color w:val="000000"/>
                <w:sz w:val="32"/>
                <w:szCs w:val="32"/>
                <w:lang w:eastAsia="en-GB"/>
              </w:rPr>
              <w:t>sale.Cash</w:t>
            </w:r>
            <w:proofErr w:type="gramEnd"/>
            <w:r w:rsidRPr="00FB1118">
              <w:rPr>
                <w:rFonts w:ascii="Calibri" w:eastAsia="Times New Roman" w:hAnsi="Calibri" w:cs="Calibri"/>
                <w:color w:val="000000"/>
                <w:sz w:val="32"/>
                <w:szCs w:val="32"/>
                <w:lang w:eastAsia="en-GB"/>
              </w:rPr>
              <w:t xml:space="preserve"> buyers only, 03 stories, good potential rental revenue. 2 minutes walk to the high level road, the house is spread over three floors, each has a toilet and shower room and a kitchen are, the house can be rented as three separate units. Each floor has the potential to achieve Rs 30,000 per month rental. No parking but on street free parking available. Very decent neighbourhood with professional people. Close to all the shops and other amenities. Looking for a quick sale as the owner lives abroad.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1768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2Storey House For Sale Malabe -------------------------Located just 600 meters to 336 Kottawa- malabe  route to highly residential area 1.5 km to hokanadara junction 1 km to arangala junction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1769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2 story house for Sale in Malabe -kahanthota Road500 meters to kahanthota Road, malabe----------------------------------------------------------------------------------4 Bed rooms 4 bathroomsLiving, Room Dining Room Modern pantry cupboards area with Kitchen Finishing roofServant toiletPipe born water with over head water tankParking for 03 vehiclesRemote &amp; Roller Shutter wicket gate2nd floor with Roof top terrace Clear Deeds Bank Load AvailableClose by Keels Super, Cargils Food City, Health Guard Pharmacy, Dispensary,international Schools price 22.5. Million (225Lakhs)NegotiablePlease call for Seen on appointment more information and PriceGENUINE BUYERS ONLYNO BROKERS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1770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bed rooms. *One bath room. *Vehicle park available. *Madiwala, Kotte.*Call for more details.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1771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Property is situated on Karagampitiya road opposite the Zoo.  If interested please contact seller via email angelotrash@yahoo.com</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1772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Story House For Sale In Rathnarama Road, Malabe.8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1773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 Road, 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1774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300 meters from Galle Road.5 Bed rooms &amp; 5 Bathrooms (Hot &amp; Cold water), Living &amp; Dining area with an open pantry (Teak wood with Granite Top) and built in appliances (dishwasher, oven &amp; stove/cooker). Terrace Garden, triple garage with roller door, driver &amp; maid quarters. Running on solar electricity (3 Phase</w:t>
            </w:r>
            <w:proofErr w:type="gramStart"/>
            <w:r w:rsidRPr="00FB1118">
              <w:rPr>
                <w:rFonts w:ascii="Calibri" w:eastAsia="Times New Roman" w:hAnsi="Calibri" w:cs="Calibri"/>
                <w:color w:val="000000"/>
                <w:sz w:val="32"/>
                <w:szCs w:val="32"/>
                <w:lang w:eastAsia="en-GB"/>
              </w:rPr>
              <w:t>).Can</w:t>
            </w:r>
            <w:proofErr w:type="gramEnd"/>
            <w:r w:rsidRPr="00FB1118">
              <w:rPr>
                <w:rFonts w:ascii="Calibri" w:eastAsia="Times New Roman" w:hAnsi="Calibri" w:cs="Calibri"/>
                <w:color w:val="000000"/>
                <w:sz w:val="32"/>
                <w:szCs w:val="32"/>
                <w:lang w:eastAsia="en-GB"/>
              </w:rPr>
              <w:t xml:space="preserve"> be used as 2 units. Clear Deeds.expecting Rs 36 Million (Negotiable) for IMMEDIATE SALE (owner migrating)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1775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Pannipitiya - Hokandara&gt; Fully Tiled House with ceiling&gt; 2- Bed Rooms&gt; Dinning Room&gt; Kitchen &gt; Living Room&gt; Surrounded by Boundary Walls&gt; Tap Water / Electricity / Telephone available&gt; Near to Battaramulla, Thalawathugoda &amp; Malabe Towns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1776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21 million piliyandala Brend New </w:t>
            </w:r>
            <w:proofErr w:type="gramStart"/>
            <w:r w:rsidRPr="00FB1118">
              <w:rPr>
                <w:rFonts w:ascii="Calibri" w:eastAsia="Times New Roman" w:hAnsi="Calibri" w:cs="Calibri"/>
                <w:color w:val="000000"/>
                <w:sz w:val="32"/>
                <w:szCs w:val="32"/>
                <w:lang w:eastAsia="en-GB"/>
              </w:rPr>
              <w:t>house</w:t>
            </w:r>
            <w:proofErr w:type="gramEnd"/>
            <w:r w:rsidRPr="00FB1118">
              <w:rPr>
                <w:rFonts w:ascii="Calibri" w:eastAsia="Times New Roman" w:hAnsi="Calibri" w:cs="Calibri"/>
                <w:color w:val="000000"/>
                <w:sz w:val="32"/>
                <w:szCs w:val="32"/>
                <w:lang w:eastAsia="en-GB"/>
              </w:rPr>
              <w:t xml:space="preserve"> Ac..... solar hot water...Cct camera.... 500 miters 120 Colombo bus rd à¶œà¶©à·œà¶½à·’à¶±à·Š à·ƒà·à¶¯à¶± à¶½à¶¯ à¶±à·€à·“à¶± à¶¯à·™à¶¸à·„à¶½à·Š à¶±à·’à·€à·ƒà¶šà·’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1777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Barnd New 3Storey Modern House For Sale in Attidiya Cross road,Attidiya,Dehiwala 1.5Km to Boraresgamuwa Junction 100 meters to Attidiya Junction10Perches3500Sq.ft.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1778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house in Homagama pitipana3 Bedroom 2 Bathroom living room and kitchen15 ft wide Road Enters200 meter From Main road1.500 Mahinda Rajapaxsa College4 Kms from Homagama Twon6 Kms Experswey KottawaTotal price Rs 8.7 MillionClear DeedsTo inspect the Land - Please inform 2 hours before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1779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Architect designed brand new luxury house for special price. 8 perch land, please contact </w:t>
            </w:r>
            <w:proofErr w:type="gramStart"/>
            <w:r w:rsidRPr="00FB1118">
              <w:rPr>
                <w:rFonts w:ascii="Calibri" w:eastAsia="Times New Roman" w:hAnsi="Calibri" w:cs="Calibri"/>
                <w:color w:val="000000"/>
                <w:sz w:val="32"/>
                <w:szCs w:val="32"/>
                <w:lang w:eastAsia="en-GB"/>
              </w:rPr>
              <w:t>- ,</w:t>
            </w:r>
            <w:proofErr w:type="gramEnd"/>
            <w:r w:rsidRPr="00FB1118">
              <w:rPr>
                <w:rFonts w:ascii="Calibri" w:eastAsia="Times New Roman" w:hAnsi="Calibri" w:cs="Calibri"/>
                <w:color w:val="000000"/>
                <w:sz w:val="32"/>
                <w:szCs w:val="32"/>
                <w:lang w:eastAsia="en-GB"/>
              </w:rPr>
              <w:t xml:space="preserve"> price 24,500,000The stairways &amp; entire house floor of the house have been built with Kumbuk wood and the doors are made of jack wood.Close to 3800 square feet house, 4 beds room 4 bath rooms with 20F wide carpet road. Parking for 3 vehicles, clear deedsQuality finished with all durable materials. Made very strongly. This house is directly connected to the Colombo - Horana Road which means that there is easy access to places such </w:t>
            </w:r>
            <w:proofErr w:type="gramStart"/>
            <w:r w:rsidRPr="00FB1118">
              <w:rPr>
                <w:rFonts w:ascii="Calibri" w:eastAsia="Times New Roman" w:hAnsi="Calibri" w:cs="Calibri"/>
                <w:color w:val="000000"/>
                <w:sz w:val="32"/>
                <w:szCs w:val="32"/>
                <w:lang w:eastAsia="en-GB"/>
              </w:rPr>
              <w:t>as ,</w:t>
            </w:r>
            <w:proofErr w:type="gramEnd"/>
            <w:r w:rsidRPr="00FB1118">
              <w:rPr>
                <w:rFonts w:ascii="Calibri" w:eastAsia="Times New Roman" w:hAnsi="Calibri" w:cs="Calibri"/>
                <w:color w:val="000000"/>
                <w:sz w:val="32"/>
                <w:szCs w:val="32"/>
                <w:lang w:eastAsia="en-GB"/>
              </w:rPr>
              <w:t xml:space="preserve"> Bokundara, boralasgamuwa town,maharagama &amp; piliyandala. The property is within close proximity of local banks supermarkets Ideal for peaceful living. A large garden provides plenty of space for children, pets and social gatherings. The area of the house is 3500 square feet with too large roof top terrace areas are making is spacious and comfortable for a family. Immediate selling. Just completed.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1780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 KM from Nugegoda junction,at Dewala Road.In ahighly residential area with a dead-end 20ft approach road.Walking distance to Banks, Super markets,International and Government schools.Two storey house could be used as two units with separate entrances.Open sitting area ,separate wet Kitchen,maidâ€™s room and bath room.Fully equipped pantry.Entire house is provided with separate air conditioning units,35feet Swimming pool.Hot water and electricity supply by solar powewhich is still under warranty.Parking for 3 vehicles.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1781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Brandnew 3 stories luxury house for sale in Thalawathugoda/Hokandara.7.8 P with a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1782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 Thalahena Road, Bathalawatta.6.5 Perches with Landscaped garden area.( â€¢ - 1300 Sq. Ft.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1783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Rajagiriya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1784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âœ“Two Story House For Sale In Maharagama ðŸ âœ“Land Size 16.1perches âœ“House Size 3400sqft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1785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Location : Colombo 05 (Off Wijay Kumaratunghe Mawatha)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1786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1KM to Malabe Junction, 500m to main road (bus route 170/190), 500m to Kaduwela new Kandy main road (bus route 17/177), 2 minutes drive to Athurugiriya highway entrance, 5 minutes drive to Kaduwela highway entrance, 8 minutes drive to Biyagama highway entrance7.25 perches land, surrounded with 8 feet parapet wall.2 Storey house with 3000 sqft, built 5 years ago but recently renovatedFully tiled, finishing roof All wood made out of Teak (pantries, doors and windows), Kumbuk wooden staircase16 feet roller door with double car parking4 Bed rooms (Large Master bed room AC with LG 24K BTU inverter 60% energy saver), 3 bath rooms, 2 living rooms (up/down), 2 pantries, balconies for all rooms in upstairs, 1 servant toilet, separate laundry room, separate garbage collection cabin, front and back gardenSolar powered for hot water in all bath rooms2000L overhead water tanksElectricity, Pipe water, SLT Telephone, High speed fiber internet connection, Wifi, PeoTVWithin 2KM Nevile Fernando Hospital, SLIIT, SAITM, CINEC campus, Horizon International School, 2 government schools and Vidura CollegeWithin 1KM Keels, Cargills, Arpico Super Center, Laugh SuperGood and very respectable neighborhoodInspections only in weekends and poya days23 Million,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1787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UNIQUE &amp; RARE OPPORTUNITY, ONLY DUPLEX IN THE VICINITY, VERY CLOSE TO AUSTASIA FITNESS &amp; LEISURE CENTRE.ONE OF A KIND DUPLEX IDEAL FOR BUSINESS OR INVESTMENT PURPOSSES.EXPECTED QUICK SALE DUE TO MIGRATION.REASONABLY PRICED FOR THIS REASON.RS. 50 </w:t>
            </w:r>
            <w:proofErr w:type="gramStart"/>
            <w:r w:rsidRPr="00FB1118">
              <w:rPr>
                <w:rFonts w:ascii="Calibri" w:eastAsia="Times New Roman" w:hAnsi="Calibri" w:cs="Calibri"/>
                <w:color w:val="000000"/>
                <w:sz w:val="32"/>
                <w:szCs w:val="32"/>
                <w:lang w:eastAsia="en-GB"/>
              </w:rPr>
              <w:t>MLN  [</w:t>
            </w:r>
            <w:proofErr w:type="gramEnd"/>
            <w:r w:rsidRPr="00FB1118">
              <w:rPr>
                <w:rFonts w:ascii="Calibri" w:eastAsia="Times New Roman" w:hAnsi="Calibri" w:cs="Calibri"/>
                <w:color w:val="000000"/>
                <w:sz w:val="32"/>
                <w:szCs w:val="32"/>
                <w:lang w:eastAsia="en-GB"/>
              </w:rPr>
              <w:t xml:space="preserve"> 500 LAKHS.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1788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à¶¸à·œà¶»à¶§à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 à¶šà¶©à¶½à·à¶± à¶´à¶»à·Šà¶ à·ƒà·Š 16.5 à¶š à¶‰à¶©à¶¸ à·ƒà·„à·’à¶</w:t>
            </w:r>
            <w:r w:rsidRPr="00FB1118">
              <w:rPr>
                <w:rFonts w:ascii="Calibri" w:eastAsia="Times New Roman" w:hAnsi="Calibri" w:cs="Calibri"/>
                <w:color w:val="000000"/>
                <w:sz w:val="32"/>
                <w:szCs w:val="32"/>
                <w:lang w:eastAsia="en-GB"/>
              </w:rPr>
              <w:softHyphen/>
              <w:t xml:space="preserve"> à¶±à·’à¶¯à¶± à¶šà·à¶¸à¶» 5à¶š à¶</w:t>
            </w:r>
            <w:r w:rsidRPr="00FB1118">
              <w:rPr>
                <w:rFonts w:ascii="Calibri" w:eastAsia="Times New Roman" w:hAnsi="Calibri" w:cs="Calibri"/>
                <w:color w:val="000000"/>
                <w:sz w:val="32"/>
                <w:szCs w:val="32"/>
                <w:lang w:eastAsia="en-GB"/>
              </w:rPr>
              <w:softHyphen/>
              <w:t xml:space="preserve">à¶±à·’ à¶¸à·„à¶½à·Š à¶±à·’à·€à·ƒà¶šà·Š à·€à·’à¶šà·’à¶±à·“à¶¸à¶§. Solar </w:t>
            </w:r>
            <w:proofErr w:type="gramStart"/>
            <w:r w:rsidRPr="00FB1118">
              <w:rPr>
                <w:rFonts w:ascii="Calibri" w:eastAsia="Times New Roman" w:hAnsi="Calibri" w:cs="Calibri"/>
                <w:color w:val="000000"/>
                <w:sz w:val="32"/>
                <w:szCs w:val="32"/>
                <w:lang w:eastAsia="en-GB"/>
              </w:rPr>
              <w:t xml:space="preserve">Power </w:t>
            </w:r>
            <w:r w:rsidRPr="00FB1118">
              <w:rPr>
                <w:rFonts w:ascii="Calibri" w:eastAsia="Times New Roman" w:hAnsi="Calibri" w:cs="Calibri"/>
                <w:color w:val="000000"/>
                <w:sz w:val="32"/>
                <w:szCs w:val="32"/>
                <w:lang w:eastAsia="en-GB"/>
              </w:rPr>
              <w:lastRenderedPageBreak/>
              <w:t>,</w:t>
            </w:r>
            <w:proofErr w:type="gramEnd"/>
            <w:r w:rsidRPr="00FB1118">
              <w:rPr>
                <w:rFonts w:ascii="Calibri" w:eastAsia="Times New Roman" w:hAnsi="Calibri" w:cs="Calibri"/>
                <w:color w:val="000000"/>
                <w:sz w:val="32"/>
                <w:szCs w:val="32"/>
                <w:lang w:eastAsia="en-GB"/>
              </w:rPr>
              <w:t xml:space="preserve"> Hot water , à·€à¶§à·šà¶§ à¶</w:t>
            </w:r>
            <w:r w:rsidRPr="00FB1118">
              <w:rPr>
                <w:rFonts w:ascii="Calibri" w:eastAsia="Times New Roman" w:hAnsi="Calibri" w:cs="Calibri"/>
                <w:color w:val="000000"/>
                <w:sz w:val="32"/>
                <w:szCs w:val="32"/>
                <w:lang w:eastAsia="en-GB"/>
              </w:rPr>
              <w:softHyphen/>
              <w:t>à·à¶´à·Šà¶´à¶º à·ƒà·„à·’à¶</w:t>
            </w:r>
            <w:r w:rsidRPr="00FB1118">
              <w:rPr>
                <w:rFonts w:ascii="Calibri" w:eastAsia="Times New Roman" w:hAnsi="Calibri" w:cs="Calibri"/>
                <w:color w:val="000000"/>
                <w:sz w:val="32"/>
                <w:szCs w:val="32"/>
                <w:lang w:eastAsia="en-GB"/>
              </w:rPr>
              <w:softHyphen/>
              <w:t>à¶ºà·’. à¶±à·’à·ƒà·Šà¶šà¶½à¶‚à¶š à·€à·à¶¯à¶œà¶</w:t>
            </w:r>
            <w:r w:rsidRPr="00FB1118">
              <w:rPr>
                <w:rFonts w:ascii="Calibri" w:eastAsia="Times New Roman" w:hAnsi="Calibri" w:cs="Calibri"/>
                <w:color w:val="000000"/>
                <w:sz w:val="32"/>
                <w:szCs w:val="32"/>
                <w:lang w:eastAsia="en-GB"/>
              </w:rPr>
              <w:softHyphen/>
              <w:t xml:space="preserve">à·Š à¶´à¶»à·’à·ƒà¶»à¶º.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1789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luxury house for sale in earnest place moratuwa. Good residential area. Land size 10.25 perches. Fully tiled. Six spacious bed rooms.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1790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25 million kesbewa polgasowitaBrand new tow story house for sele 4 ac room Solar hot water.... Balkony</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 xml:space="preserve"> garden....3 VEHIKAL Remote gete 50 miters Colombo bus rd à·ƒà·’à¶ºà¶½à·” à¶´à·„à·ƒà·”à¶šà¶¸à·Š à·ƒà·„à·’à¶</w:t>
            </w:r>
            <w:r w:rsidRPr="00FB1118">
              <w:rPr>
                <w:rFonts w:ascii="Calibri" w:eastAsia="Times New Roman" w:hAnsi="Calibri" w:cs="Calibri"/>
                <w:color w:val="000000"/>
                <w:sz w:val="32"/>
                <w:szCs w:val="32"/>
                <w:lang w:eastAsia="en-GB"/>
              </w:rPr>
              <w:softHyphen/>
              <w:t xml:space="preserve"> à¶…à¶½à·”à¶</w:t>
            </w:r>
            <w:r w:rsidRPr="00FB1118">
              <w:rPr>
                <w:rFonts w:ascii="Calibri" w:eastAsia="Times New Roman" w:hAnsi="Calibri" w:cs="Calibri"/>
                <w:color w:val="000000"/>
                <w:sz w:val="32"/>
                <w:szCs w:val="32"/>
                <w:lang w:eastAsia="en-GB"/>
              </w:rPr>
              <w:softHyphen/>
              <w:t>à·’à¶±à·Š à¶‰à¶¯à·’à¶šà¶»à¶± à¶½à¶¯ à¶´à¶¯à·’à¶‚à¶ à·’ à¶±à·œà·€à·” à¶±à·€ à¶¯à·™à¶¸à·„à¶½à·Š à¶±à·’à·€à·ƒà¶šà·’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1791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80 million halpita 50 miters 120 Colombo bus rd 1.5 km kahatuduwa high wey entrance à¶´à·à¶»à¶«à·’ à¶œà·˜à·„ à¶±à·’à¶»à·Šà¶¸à·à¶« à·à·’à¶½à·Šà¶´à¶º à¶§ à¶…à¶±à·”à·€ à·ƒà·à¶¯à¶± à¶½à¶¯ à¶…à¶½à¶‚à¶šà·à¶» à¶½à·“ à¶šà·à¶§à¶ºà¶¸à·Š à¶ºà·œà¶¯à· à·ƒà¶¯à¶± à¶½à¶¯ à¶±à·’à·€à·ƒà¶šà·’ à¶œà·˜à·„ à¶·à·à¶«à·Šà¶© à·ƒà·„à·’à¶</w:t>
            </w:r>
            <w:r w:rsidRPr="00FB1118">
              <w:rPr>
                <w:rFonts w:ascii="Calibri" w:eastAsia="Times New Roman" w:hAnsi="Calibri" w:cs="Calibri"/>
                <w:color w:val="000000"/>
                <w:sz w:val="32"/>
                <w:szCs w:val="32"/>
                <w:lang w:eastAsia="en-GB"/>
              </w:rPr>
              <w:softHyphen/>
              <w:t>à·€ à¶¸à·’à¶½ à¶½à¶šà·Šà·‚ 800à¶¸à·’à¶½ à·ƒà·à¶šà¶ à·Šà¶¡à· à¶šà¶» à¶œà¶</w:t>
            </w:r>
            <w:r w:rsidRPr="00FB1118">
              <w:rPr>
                <w:rFonts w:ascii="Calibri" w:eastAsia="Times New Roman" w:hAnsi="Calibri" w:cs="Calibri"/>
                <w:color w:val="000000"/>
                <w:sz w:val="32"/>
                <w:szCs w:val="32"/>
                <w:lang w:eastAsia="en-GB"/>
              </w:rPr>
              <w:softHyphen/>
              <w:t xml:space="preserve">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1792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65000000.00 LAKHSNegotiable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1793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full tile, ceilingpantry with kitchenboundary wall with gateresidential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1794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bed roomsBathroomsKitchen VarendaLiving area Walls GatePure waterSiting areaFans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1795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KESBEWA TOWN, LIBERTY PARK LUXURY UPSTAIR HOUSE WOODEN STAIRS , REMOTE GATE, CCTV PARKING FOR 4 VEHICLES , HIGH QUALITY RESIDENTIAL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1796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for Sale Malabe, Architect Designed10 perches with landscaped garden area.*- 1600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1797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Story House For Sale In Rathnarama Road, Malabe.8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1798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Malabe Road, 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1799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Athurugiriya.08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1800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Strongly design specious 3 storied Brand new luxury house for immediate saleâ€¦.contact price 22.5 million 5 rooms with 4 bath room including quality bath fittings, two Living rooms, Remote control roller gate8 perch with 20 feet wide road, more than 2500 square </w:t>
            </w:r>
            <w:r w:rsidRPr="00FB1118">
              <w:rPr>
                <w:rFonts w:ascii="Calibri" w:eastAsia="Times New Roman" w:hAnsi="Calibri" w:cs="Calibri"/>
                <w:color w:val="000000"/>
                <w:sz w:val="32"/>
                <w:szCs w:val="32"/>
                <w:lang w:eastAsia="en-GB"/>
              </w:rPr>
              <w:lastRenderedPageBreak/>
              <w:t>feet.Conveniently located in peaceful well secured residential area close to kesbawa &amp;Kottawa towans.just 100 m to 342 bus roadThis house located at prestige housing scheme with New crowed at surroundingLuxury three storey modern house with all facilities. Very convenience to Keels/ Cargills /Arpico supermakets and some of the the banks. Selling at urgently. Just a month before completed.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1801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we have a Architect </w:t>
            </w:r>
            <w:proofErr w:type="gramStart"/>
            <w:r w:rsidRPr="00FB1118">
              <w:rPr>
                <w:rFonts w:ascii="Calibri" w:eastAsia="Times New Roman" w:hAnsi="Calibri" w:cs="Calibri"/>
                <w:color w:val="000000"/>
                <w:sz w:val="32"/>
                <w:szCs w:val="32"/>
                <w:lang w:eastAsia="en-GB"/>
              </w:rPr>
              <w:t>designed  specious</w:t>
            </w:r>
            <w:proofErr w:type="gramEnd"/>
            <w:r w:rsidRPr="00FB1118">
              <w:rPr>
                <w:rFonts w:ascii="Calibri" w:eastAsia="Times New Roman" w:hAnsi="Calibri" w:cs="Calibri"/>
                <w:color w:val="000000"/>
                <w:sz w:val="32"/>
                <w:szCs w:val="32"/>
                <w:lang w:eastAsia="en-GB"/>
              </w:rPr>
              <w:t xml:space="preserve"> 2 storied Brand new luxury house for special offerâ€¦â€¦ 10 perch land, please contact -  only 24.5 million - negotiable3500 square feet house, 5 bed room 4 bath rooms with wide feet road. You don't find a house with this feature for this price. Perfect </w:t>
            </w:r>
            <w:proofErr w:type="gramStart"/>
            <w:r w:rsidRPr="00FB1118">
              <w:rPr>
                <w:rFonts w:ascii="Calibri" w:eastAsia="Times New Roman" w:hAnsi="Calibri" w:cs="Calibri"/>
                <w:color w:val="000000"/>
                <w:sz w:val="32"/>
                <w:szCs w:val="32"/>
                <w:lang w:eastAsia="en-GB"/>
              </w:rPr>
              <w:t>plan..</w:t>
            </w:r>
            <w:proofErr w:type="gramEnd"/>
            <w:r w:rsidRPr="00FB1118">
              <w:rPr>
                <w:rFonts w:ascii="Calibri" w:eastAsia="Times New Roman" w:hAnsi="Calibri" w:cs="Calibri"/>
                <w:color w:val="000000"/>
                <w:sz w:val="32"/>
                <w:szCs w:val="32"/>
                <w:lang w:eastAsia="en-GB"/>
              </w:rPr>
              <w:t xml:space="preserve"> 2-3 vehicle can </w:t>
            </w:r>
            <w:proofErr w:type="gramStart"/>
            <w:r w:rsidRPr="00FB1118">
              <w:rPr>
                <w:rFonts w:ascii="Calibri" w:eastAsia="Times New Roman" w:hAnsi="Calibri" w:cs="Calibri"/>
                <w:color w:val="000000"/>
                <w:sz w:val="32"/>
                <w:szCs w:val="32"/>
                <w:lang w:eastAsia="en-GB"/>
              </w:rPr>
              <w:t>park.Cctv</w:t>
            </w:r>
            <w:proofErr w:type="gramEnd"/>
            <w:r w:rsidRPr="00FB1118">
              <w:rPr>
                <w:rFonts w:ascii="Calibri" w:eastAsia="Times New Roman" w:hAnsi="Calibri" w:cs="Calibri"/>
                <w:color w:val="000000"/>
                <w:sz w:val="32"/>
                <w:szCs w:val="32"/>
                <w:lang w:eastAsia="en-GB"/>
              </w:rPr>
              <w:t>, AC, Roller gate, fully equip pantry cupboards..jack wood for doors &amp; windows..Nice garden, peaceful well secured residential area located at thumbovila bus road, 900m 120 bus road,3 to boralasgamuwa town, I km to piliyandalaVery convenience to Keels/ Cargills /Laughs supermakets and the banks. selling at urgently..Just one month before completed..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1802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 designed brand new luxury house for special price. 10 perch land, please contact - , price 37 million but negosiable.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1803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ARCHITECTURALLY WELL DESIGNED, 3 STORY HOUSE WITH ROOFTOP, SUPER LUXURY HOUSE BUILT IN A 10 PERCH LAND WITH 4000 SQFT FOR SALE IN MAHARAGAMA. WELL DESIGNED 6 BEDROOMS, WITH 4 BATHROOMS PLUS A SERVANT BATH ON ROOF TOP. 3 BEDROOMS WITH ATTACHED BATH IS LOCATED IN THE GROUND FLOOR AND A FULLY EQUIPPED PANTRY AND OPEN KITCHEN IS ALSO LOCATED IN THE GROUND FLOOR. HOUSE IS WIRED FOR SOLAR AND PIPE LINES DONE FOR ALL THE TOILETS SUITABLE FOR HOT SOLAR HOT WATER GEEZER OR NORMAL GEEZER. NICELY DESIGNED GARDEN AND A BELLY TREE IN FRONT. TWO VEHICLES CAN BE PARKED. UPSTAIRS CAN BE RENTED OUT. HOUSE IS SPECIALLY DESIGNED WITH DOUBLE HEIGHT CONCEPT, FLOOR TO FLOOR 12 FEET, WITH AMPLE VENTILATION AND DAYLIGHT. CCTV CAMERA AND APPLICABLE FOR NET METERING AND OUR IF INTERESTED IN RENTING OUT PROVISION IS GIVEN FOR THREE METERS FOR THREE FLOORS. HOUSE IS FACING TO NAGAHAWATTA ROAD, 20 FEET CARPETED ROAD WITH DRAINS AND WELL MAINTAINED BY THE MAHARAGAMA UC. ASKING PRICE IS 36.5M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1804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Consist of an old house with partly constructed slab for an additional story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1805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50 million halpita 120 rd 50 miters 5 vehikal parking space Garden à¶´à·à¶»à¶«à·’ à¶œà·˜à·„ à¶±à·’à¶»à·Šà¶¸à·à¶« à·à·’à¶½à·Šà¶´à¶º </w:t>
            </w:r>
            <w:r w:rsidRPr="00FB1118">
              <w:rPr>
                <w:rFonts w:ascii="Calibri" w:eastAsia="Times New Roman" w:hAnsi="Calibri" w:cs="Calibri"/>
                <w:color w:val="000000"/>
                <w:sz w:val="32"/>
                <w:szCs w:val="32"/>
                <w:lang w:eastAsia="en-GB"/>
              </w:rPr>
              <w:lastRenderedPageBreak/>
              <w:t>à¶§ à¶…à¶±à·”à·€ à·ƒà·à¶¯à¶± à¶½à¶¯ à¶…à¶½à¶‚à¶šà·à¶» à¶½à·“ à¶šà·à¶§à¶ºà¶¸à·Š à¶ºà·œà¶¯à· à·ƒà¶¯à¶± à¶½à¶¯ à·€à¶½à·€à·Šà·€à¶š à¶´à·™à¶±à·”à¶¸à·à¶</w:t>
            </w:r>
            <w:r w:rsidRPr="00FB1118">
              <w:rPr>
                <w:rFonts w:ascii="Calibri" w:eastAsia="Times New Roman" w:hAnsi="Calibri" w:cs="Calibri"/>
                <w:color w:val="000000"/>
                <w:sz w:val="32"/>
                <w:szCs w:val="32"/>
                <w:lang w:eastAsia="en-GB"/>
              </w:rPr>
              <w:softHyphen/>
              <w:t>à·’ à¶±à·’à·€à·ƒà¶šà·’ à¶¸à·’à¶½ à¶½à¶šà·Šà·‚ 500à¶œà·˜à·„ à¶·à·à¶«à·Šà¶© à·ƒà·„à·’à¶</w:t>
            </w:r>
            <w:r w:rsidRPr="00FB1118">
              <w:rPr>
                <w:rFonts w:ascii="Calibri" w:eastAsia="Times New Roman" w:hAnsi="Calibri" w:cs="Calibri"/>
                <w:color w:val="000000"/>
                <w:sz w:val="32"/>
                <w:szCs w:val="32"/>
                <w:lang w:eastAsia="en-GB"/>
              </w:rPr>
              <w:softHyphen/>
              <w:t>à·€ à¶¸à·’à¶½ à¶½à¶šà·Šà·‚ 850à¶¸à·’à¶½ à·ƒà·à¶šà¶ à·Šà¶¡à· à¶šà¶» à¶œà¶</w:t>
            </w:r>
            <w:r w:rsidRPr="00FB1118">
              <w:rPr>
                <w:rFonts w:ascii="Calibri" w:eastAsia="Times New Roman" w:hAnsi="Calibri" w:cs="Calibri"/>
                <w:color w:val="000000"/>
                <w:sz w:val="32"/>
                <w:szCs w:val="32"/>
                <w:lang w:eastAsia="en-GB"/>
              </w:rPr>
              <w:softHyphen/>
              <w:t xml:space="preserve">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1806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03 STORY HOUSE SALE AT 50 METERS TO MAIN ROAD ALAKESWARA ROAD ETHUL KOTTE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1807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property in a speedily developing area with rapidly increasing land value.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1808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Land with single story house for sale immediately3km to kottawa junction31/2km to kottawa multi purpose bus stop1km to Vidyala junction100m to kottawa malabe main road (336bus route)10feet access roadVery carmful environmentLiving dinning area corridor2bedrooms &amp; master bedroom with attached bathroom2barth rooms2pantries_one open to dining roomRoof asbestos and fully cellingFully tiled floorCar porchSurrounding wall and gateSmall garden _mango, king coconut treeFull furnished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1809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Luxury Model 3Storey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in Battharamulla, Koswatta junction.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1810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3Storey architecture design House For Sale in Maharagama Navinna, pathiragoda, polwaththa rd.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1811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three stored house for sale in Malabe kahanthota road. 600 m from pittugala junction. 2 km to Malabe junction. .......................................................................The house is completely tiled. 4Bed Room5 </w:t>
            </w:r>
            <w:proofErr w:type="gramStart"/>
            <w:r w:rsidRPr="00FB1118">
              <w:rPr>
                <w:rFonts w:ascii="Calibri" w:eastAsia="Times New Roman" w:hAnsi="Calibri" w:cs="Calibri"/>
                <w:color w:val="000000"/>
                <w:sz w:val="32"/>
                <w:szCs w:val="32"/>
                <w:lang w:eastAsia="en-GB"/>
              </w:rPr>
              <w:t>bathroom.(</w:t>
            </w:r>
            <w:proofErr w:type="gramEnd"/>
            <w:r w:rsidRPr="00FB1118">
              <w:rPr>
                <w:rFonts w:ascii="Calibri" w:eastAsia="Times New Roman" w:hAnsi="Calibri" w:cs="Calibri"/>
                <w:color w:val="000000"/>
                <w:sz w:val="32"/>
                <w:szCs w:val="32"/>
                <w:lang w:eastAsia="en-GB"/>
              </w:rPr>
              <w:t xml:space="preserve"> sola hot water available). Living Room dining Room 2 pantry Servant room and bathroomA/c room/cctv camera/roof top/Landscape garden. Parking for 2 vehicles. Roller gate. Pipe born water supply with over head water </w:t>
            </w:r>
            <w:proofErr w:type="gramStart"/>
            <w:r w:rsidRPr="00FB1118">
              <w:rPr>
                <w:rFonts w:ascii="Calibri" w:eastAsia="Times New Roman" w:hAnsi="Calibri" w:cs="Calibri"/>
                <w:color w:val="000000"/>
                <w:sz w:val="32"/>
                <w:szCs w:val="32"/>
                <w:lang w:eastAsia="en-GB"/>
              </w:rPr>
              <w:t>tank. ..</w:t>
            </w:r>
            <w:proofErr w:type="gramEnd"/>
            <w:r w:rsidRPr="00FB1118">
              <w:rPr>
                <w:rFonts w:ascii="Calibri" w:eastAsia="Times New Roman" w:hAnsi="Calibri" w:cs="Calibri"/>
                <w:color w:val="000000"/>
                <w:sz w:val="32"/>
                <w:szCs w:val="32"/>
                <w:lang w:eastAsia="en-GB"/>
              </w:rPr>
              <w:t xml:space="preserv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1812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Naturally </w:t>
            </w:r>
            <w:proofErr w:type="gramStart"/>
            <w:r w:rsidRPr="00FB1118">
              <w:rPr>
                <w:rFonts w:ascii="Calibri" w:eastAsia="Times New Roman" w:hAnsi="Calibri" w:cs="Calibri"/>
                <w:color w:val="000000"/>
                <w:sz w:val="32"/>
                <w:szCs w:val="32"/>
                <w:lang w:eastAsia="en-GB"/>
              </w:rPr>
              <w:t>places  Brand</w:t>
            </w:r>
            <w:proofErr w:type="gramEnd"/>
            <w:r w:rsidRPr="00FB1118">
              <w:rPr>
                <w:rFonts w:ascii="Calibri" w:eastAsia="Times New Roman" w:hAnsi="Calibri" w:cs="Calibri"/>
                <w:color w:val="000000"/>
                <w:sz w:val="32"/>
                <w:szCs w:val="32"/>
                <w:lang w:eastAsia="en-GB"/>
              </w:rPr>
              <w:t xml:space="preserve"> New 2Storey House For Sale in malabe, Athurugiriya rd, wanaguru mawatha, Hokandara.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1813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Luxury Modern House For Sale in  Athurugiriya Road - MalabeClose to Athurugiriya HIghway Entrance (02KM)Close to Hemas Hospital (5KM) 200Mtr to main bus route ( Bus # 190, 170,).............................................................................................Situated in highly residential area6 bed rooms with A/C room6 attached bath rooms with Hot-waterServant toiletModern kitchen Luxury pantry cupboardsLiving room, Dining room and TV loungeAccess Road 20feet roadgarage with parking space for 04vehicles.Clear Titles.*Close </w:t>
            </w:r>
            <w:r w:rsidRPr="00FB1118">
              <w:rPr>
                <w:rFonts w:ascii="Calibri" w:eastAsia="Times New Roman" w:hAnsi="Calibri" w:cs="Calibri"/>
                <w:color w:val="000000"/>
                <w:sz w:val="32"/>
                <w:szCs w:val="32"/>
                <w:lang w:eastAsia="en-GB"/>
              </w:rPr>
              <w:lastRenderedPageBreak/>
              <w:t>proximity to the thalawatugoda ,kottawa malabe ,athurugiriya *Cargills Food Cit, keel super, Market and laugfs,Sunup super Market.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1814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3Storey House For Sale in Maharagama Navinna, pathiragoda, polwaththa rd.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1815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3Storey Luxury House For Sale in Battharamulla -koswatthaPipe Road, Battaramulla* 900 Meter to Koswatta Junction .......................................................................................................Ground Floor :- -----------------------*02 Bed Room *01 Common Bathroom *Spacious Living room*Pantry*Dining room *Kitchen *seventh Bathroom *Landscape Garden *04 Vehicle Parking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1816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Architecturally designed modern brand new luxury house @ NugegodaSpacious sitting and dinning roomFour bed rooms with fully equipped bath roomsModern fitted pantryTV lobby Small roof terrace Roller shutter and wicket gate 2 Parking spacesHigh residential areaFacing 20 ft wide roadPeaceful surroundingWith or without furniture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1817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Nugegoda======================#     Perches  04#     Bed Room 04 (A/C)#     Bath Room 02#     Parking Aria#     50 meters to Nugegoda junction#    Clean Approved Documents#     Price 19 Milion (190,00,000/- Laks) (Negotiable))#     With a loan capacity of Rs 110 Laks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1818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Villa Type Luxury House for sale at Thalawathugoda.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1819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à¶šà¶©à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·€à·™à¶½ à¶šà·œà·…à¶¹ à¶´à·Šâ€à¶»à¶°à·à¶± à¶´à·à¶»à¶§ à¶¸à·“.150 à¶ºà·’. à·ƒà·’à¶ºà¶½à·” à¶´à·„à·ƒà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¶šà¶¸à·Š à·ƒà·„à·’à¶</w:t>
            </w:r>
            <w:r w:rsidRPr="00FB1118">
              <w:rPr>
                <w:rFonts w:ascii="Calibri" w:eastAsia="Times New Roman" w:hAnsi="Calibri" w:cs="Calibri"/>
                <w:color w:val="000000"/>
                <w:sz w:val="32"/>
                <w:szCs w:val="32"/>
                <w:lang w:eastAsia="en-GB"/>
              </w:rPr>
              <w:softHyphen/>
              <w:t xml:space="preserve"> à¶¯à·™à¶¸à·„à¶½à·Š à¶±à·’à·€à·ƒ à¶šà¶©à·’à¶±à¶¸à·’à¶±à·Š à·€à·’à¶šà·’à¶«à·“à¶¸à¶§ à¶‡à¶</w:t>
            </w:r>
            <w:r w:rsidRPr="00FB1118">
              <w:rPr>
                <w:rFonts w:ascii="Calibri" w:eastAsia="Times New Roman" w:hAnsi="Calibri" w:cs="Calibri"/>
                <w:color w:val="000000"/>
                <w:sz w:val="32"/>
                <w:szCs w:val="32"/>
                <w:lang w:eastAsia="en-GB"/>
              </w:rPr>
              <w:softHyphen/>
              <w:t>.à¶´à·’à¶»à·’à·ƒà·’à¶¯à·” à¶”à¶´à·Šà¶´à·”.à¶±à·’à·€à·ƒà¶§ à¶´à·à¶¸à·’à¶«à·™à¶± à¶´à·à¶» à¶œà¶½à·Š à¶…à¶</w:t>
            </w:r>
            <w:r w:rsidRPr="00FB1118">
              <w:rPr>
                <w:rFonts w:ascii="Calibri" w:eastAsia="Times New Roman" w:hAnsi="Calibri" w:cs="Calibri"/>
                <w:color w:val="000000"/>
                <w:sz w:val="32"/>
                <w:szCs w:val="32"/>
                <w:lang w:eastAsia="en-GB"/>
              </w:rPr>
              <w:softHyphen/>
              <w:t>à·”à¶»à· à·ƒà¶šà·ƒà·Š à¶šà¶» à¶‡à¶</w:t>
            </w:r>
            <w:r w:rsidRPr="00FB1118">
              <w:rPr>
                <w:rFonts w:ascii="Calibri" w:eastAsia="Times New Roman" w:hAnsi="Calibri" w:cs="Calibri"/>
                <w:color w:val="000000"/>
                <w:sz w:val="32"/>
                <w:szCs w:val="32"/>
                <w:lang w:eastAsia="en-GB"/>
              </w:rPr>
              <w:softHyphen/>
              <w:t>. à·€à·’à¶¯à·”à¶½à·’à¶º, à¶±à¶½ à¶¢à¶½à¶ºà¶œà·à¶±à·”à¶¸à·Š à¶šà¶»à·”à·€à¶±à·Š à¶´à¶¸à¶«à¶šà·Š à¶šà¶®à· à¶šà¶»à¶±à·Šà¶±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1820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storey house pannipitiya Borella Road, 500m to main road, 4bedroom, 4barthroom, hot water, balcony,cctv camera, two vehicles parking space,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1821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near Kothalawala HighwayPartially completed600m to 143 Bus rout1.8km 177 Bus routVehicle Parking availableAll Documents approvedLight &amp; Water availableà¶…à¶œà¶±à· à¶±à·’à·€à·ƒà¶šà·Š à·ƒà¶¸à·Šà¶´à·–à¶»à·Šà¶« à¶šà¶» à¶±à·œà¶¸à·à¶</w:t>
            </w:r>
            <w:r w:rsidRPr="00FB1118">
              <w:rPr>
                <w:rFonts w:ascii="Calibri" w:eastAsia="Times New Roman" w:hAnsi="Calibri" w:cs="Calibri"/>
                <w:color w:val="000000"/>
                <w:sz w:val="32"/>
                <w:szCs w:val="32"/>
                <w:lang w:eastAsia="en-GB"/>
              </w:rPr>
              <w:softHyphen/>
              <w:t>à¶šà·œà¶</w:t>
            </w:r>
            <w:r w:rsidRPr="00FB1118">
              <w:rPr>
                <w:rFonts w:ascii="Calibri" w:eastAsia="Times New Roman" w:hAnsi="Calibri" w:cs="Calibri"/>
                <w:color w:val="000000"/>
                <w:sz w:val="32"/>
                <w:szCs w:val="32"/>
                <w:lang w:eastAsia="en-GB"/>
              </w:rPr>
              <w:softHyphen/>
              <w:t xml:space="preserve">à¶½à·à·€à¶½ à¶…à¶°à·’à·€à·šà¶œà¶ºà¶§ </w:t>
            </w:r>
            <w:r w:rsidRPr="00FB1118">
              <w:rPr>
                <w:rFonts w:ascii="Calibri" w:eastAsia="Times New Roman" w:hAnsi="Calibri" w:cs="Calibri"/>
                <w:color w:val="000000"/>
                <w:sz w:val="32"/>
                <w:szCs w:val="32"/>
                <w:lang w:eastAsia="en-GB"/>
              </w:rPr>
              <w:lastRenderedPageBreak/>
              <w:t>à¶šà·’à¶§à·Šà¶§à·”à·€à¶´à¶§à·Šà¶§à·’à¶ºà·€à¶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 à¶´à·à¶» à¶šà·à¶´à¶§à·Š à¶´à·à¶» à¶…à·ƒà¶½</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1822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luxury two storey house for sale in kottawa 255 piliyanadala Road near to the Kottawa Junction. 4 bedrooms and 4 bathrooms. Comply with hot water, solar </w:t>
            </w:r>
            <w:proofErr w:type="gramStart"/>
            <w:r w:rsidRPr="00FB1118">
              <w:rPr>
                <w:rFonts w:ascii="Calibri" w:eastAsia="Times New Roman" w:hAnsi="Calibri" w:cs="Calibri"/>
                <w:color w:val="000000"/>
                <w:sz w:val="32"/>
                <w:szCs w:val="32"/>
                <w:lang w:eastAsia="en-GB"/>
              </w:rPr>
              <w:t>system,AC</w:t>
            </w:r>
            <w:proofErr w:type="gramEnd"/>
            <w:r w:rsidRPr="00FB1118">
              <w:rPr>
                <w:rFonts w:ascii="Calibri" w:eastAsia="Times New Roman" w:hAnsi="Calibri" w:cs="Calibri"/>
                <w:color w:val="000000"/>
                <w:sz w:val="32"/>
                <w:szCs w:val="32"/>
                <w:lang w:eastAsia="en-GB"/>
              </w:rPr>
              <w:t>,CCTV camera, TV lobby, balcony and roof. Servant room and a bathroom. Complete pantry with a hob. Double carpoch. 100m to 255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1823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only 500m to Angoda Townonly 10m to Colombo Avissawella (low level) Main Road House is visible to the main roadFully tiled just behind the Petrol Shed (Mallimarachchi)All the 3 floors designed as 3 separate housesSeparate Light &amp; Water to each floorsParking Space availableà¶šà·œà·…à¶¹ à¶…à·€à·ƒà·Šà·ƒà·à·€à·šà¶½à·Šà¶½ à¶´à·Šâ€à¶»à¶°à·à¶± à¶´à·à¶»à¶§ à¶´à·šà¶± à¶¯à·”à¶»à·’à¶±à·Šà¶…à¶‚à¶œà·œà¶© à·„à¶±à·Šà¶¯à·’à¶ºà¶§ à¶¸à·“500à¶ºà·’à¶</w:t>
            </w:r>
            <w:r w:rsidRPr="00FB1118">
              <w:rPr>
                <w:rFonts w:ascii="Calibri" w:eastAsia="Times New Roman" w:hAnsi="Calibri" w:cs="Calibri"/>
                <w:color w:val="000000"/>
                <w:sz w:val="32"/>
                <w:szCs w:val="32"/>
                <w:lang w:eastAsia="en-GB"/>
              </w:rPr>
              <w:softHyphen/>
              <w:t>à¶§à·Šà¶§à·” 3à¶¸ à·€à·™à¶±à¶¸ à¶œà·™à·€à¶½à·Š 3à¶šà·Š à¶½à·™à·ƒ à·ƒà·à¶¯à· à¶‡à¶</w:t>
            </w:r>
            <w:r w:rsidRPr="00FB1118">
              <w:rPr>
                <w:rFonts w:ascii="Calibri" w:eastAsia="Times New Roman" w:hAnsi="Calibri" w:cs="Calibri"/>
                <w:color w:val="000000"/>
                <w:sz w:val="32"/>
                <w:szCs w:val="32"/>
                <w:lang w:eastAsia="en-GB"/>
              </w:rPr>
              <w:softHyphen/>
              <w:t>à¶šà·”à¶½à·’à¶ºà¶§ à¶¯à·“à¶¸à¶§à¶¯ à·„à·à¶šà·’à¶º.à·€à·™à¶±à¶¸ à·€à·’à¶¯à·”à¶½à·’à¶º à·ƒà·„ à¶¢à¶½à¶º à·ƒà·à¶´à¶ºà·”à¶¸à·Š à¶½à¶¶à· à¶¯à·“ à¶‡à¶</w:t>
            </w:r>
            <w:r w:rsidRPr="00FB1118">
              <w:rPr>
                <w:rFonts w:ascii="Calibri" w:eastAsia="Times New Roman" w:hAnsi="Calibri" w:cs="Calibri"/>
                <w:color w:val="000000"/>
                <w:sz w:val="32"/>
                <w:szCs w:val="32"/>
                <w:lang w:eastAsia="en-GB"/>
              </w:rPr>
              <w:softHyphen/>
              <w:t>.à·ƒà¶¸à·Šà¶´à·–à¶»à·Šà¶«à¶ºà·™à¶±à·Š à¶§à¶ºà·’à¶½à·Š à¶šà¶» à¶‡à¶</w:t>
            </w:r>
            <w:r w:rsidRPr="00FB1118">
              <w:rPr>
                <w:rFonts w:ascii="Calibri" w:eastAsia="Times New Roman" w:hAnsi="Calibri" w:cs="Calibri"/>
                <w:color w:val="000000"/>
                <w:sz w:val="32"/>
                <w:szCs w:val="32"/>
                <w:lang w:eastAsia="en-GB"/>
              </w:rPr>
              <w:softHyphen/>
              <w: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1824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story Luxury Modern House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 Thalawathugoda. On 20 Perch Landâ€¢ - 3800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1825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4 Bed Rooms, 1Bathroom living room and kitchenPop bom woter Electricty10 perch LAND with house15 ft wide road Enters700 meter from main road3 Kms Panagoda65% work completed .6.2 Million in Current Situation 1.5Million more to Finish Workà¶´à·€à¶</w:t>
            </w:r>
            <w:r w:rsidRPr="00FB1118">
              <w:rPr>
                <w:rFonts w:ascii="Calibri" w:eastAsia="Times New Roman" w:hAnsi="Calibri" w:cs="Calibri"/>
                <w:color w:val="000000"/>
                <w:sz w:val="32"/>
                <w:szCs w:val="32"/>
                <w:lang w:eastAsia="en-GB"/>
              </w:rPr>
              <w:softHyphen/>
              <w:t>à·’à¶± à¶œà·œà¶©à¶±à·à¶œà·’à¶½à·Šà¶½ à¶½à¶šà·Šà·‚à·Šâ€à¶º 62à¶‰à¶</w:t>
            </w:r>
            <w:r w:rsidRPr="00FB1118">
              <w:rPr>
                <w:rFonts w:ascii="Calibri" w:eastAsia="Times New Roman" w:hAnsi="Calibri" w:cs="Calibri"/>
                <w:color w:val="000000"/>
                <w:sz w:val="32"/>
                <w:szCs w:val="32"/>
                <w:lang w:eastAsia="en-GB"/>
              </w:rPr>
              <w:softHyphen/>
              <w:t>à·’à¶»à·’ à·€à·à¶© à¶±à·’à¶¸à¶šà¶»à¶±à·Šà¶± à¶½à¶šà·Šà·‚à·Šâ€à¶º 10-15 à¶´à¶¸à¶« à¶ºà·à·€à·’ à¶šà¶»à¶½à· à¶¯à·™à¶±à·Šà¶± à¶´à·”à¶½à·”à·€à¶±à·Šà¶´à¶¯à·’à¶‚à¶ à·’ à·€à·™à¶±à·Šà¶± à¶´à·”à·…à·”à·€à¶±à·Š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1826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Floor House - Road Side House near Supreme Courts Complex</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1827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*à¶¸à·à¶œà¶¸à·Šà¶¸à¶± à·€à·’à¶¯à·Šâ€à¶ºà·à¶½à¶ºà¶§ à¶±à·”à¶¯à·”à¶»à·’à¶±à·Š.*à¶´à·Šâ€à¶»à¶°à·à¶± à¶¸à·à¶»à·Šà¶œà¶ºà·š à·ƒà·’à¶§ 100m à¶¯à·”à¶»à·’à¶±à·Š. *à·ƒà·Šà¶®à·à¶± à¶¸à·à¶»à·”à·€à¶šà·Š à·„à·šà¶</w:t>
            </w:r>
            <w:r w:rsidRPr="00FB1118">
              <w:rPr>
                <w:rFonts w:ascii="Calibri" w:eastAsia="Times New Roman" w:hAnsi="Calibri" w:cs="Calibri"/>
                <w:color w:val="000000"/>
                <w:sz w:val="32"/>
                <w:szCs w:val="32"/>
                <w:lang w:eastAsia="en-GB"/>
              </w:rPr>
              <w:softHyphen/>
              <w:t xml:space="preserve">à·”à·€à·™à¶±à·Š à¶‰à¶šà·Šà¶¸à¶±à·’à¶±à·Š     à¶œà·à¶±à·”à¶¸à·Šà¶šà¶»à·”à·€à¶šà·” </w:t>
            </w:r>
            <w:r w:rsidRPr="00FB1118">
              <w:rPr>
                <w:rFonts w:ascii="Calibri" w:eastAsia="Times New Roman" w:hAnsi="Calibri" w:cs="Calibri"/>
                <w:color w:val="000000"/>
                <w:sz w:val="32"/>
                <w:szCs w:val="32"/>
                <w:lang w:eastAsia="en-GB"/>
              </w:rPr>
              <w:lastRenderedPageBreak/>
              <w:t>à·ƒà·œà¶ºà¶¸à·’.*à·„à·à¶¸à·à¶œà¶¸ à¶±à¶œà¶»à¶ºà¶§ 2.5km à¶´à¶¸à¶«à·’.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1828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2Storey House For Sale in jubili post- Kotte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1829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2Storey House For Sale in Nugegoda -jubili post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1830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Story  Super Luxury House for Sale in Maharagama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1831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This well designed 2 storey house is situated 500 metres away from Robert Gunawardena Mawatha Junction, Battaramulla, in a residential area. Itâ€™s built on 15 perches of land, and has a total floor area of over 4,000 sq.ft. It has 5 bedrooms, and 4 bathrooms. Unfurnished. Separate maidâ€™s quarters available. Also has parking space for 3 vehicles, 3 balconies, and 2 outdoor gardens. House is on a </w:t>
            </w:r>
            <w:proofErr w:type="gramStart"/>
            <w:r w:rsidRPr="00FB1118">
              <w:rPr>
                <w:rFonts w:ascii="Calibri" w:eastAsia="Times New Roman" w:hAnsi="Calibri" w:cs="Calibri"/>
                <w:color w:val="000000"/>
                <w:sz w:val="32"/>
                <w:szCs w:val="32"/>
                <w:lang w:eastAsia="en-GB"/>
              </w:rPr>
              <w:t>15 foot</w:t>
            </w:r>
            <w:proofErr w:type="gramEnd"/>
            <w:r w:rsidRPr="00FB1118">
              <w:rPr>
                <w:rFonts w:ascii="Calibri" w:eastAsia="Times New Roman" w:hAnsi="Calibri" w:cs="Calibri"/>
                <w:color w:val="000000"/>
                <w:sz w:val="32"/>
                <w:szCs w:val="32"/>
                <w:lang w:eastAsia="en-GB"/>
              </w:rPr>
              <w:t xml:space="preserve"> access road. Price Rs. 47.5Mn.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1832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Homagama======================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1833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Malabe08 Perches with Landscaped garden area.*- 20 Ft Roads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1834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03 STORY HOUSE SALE  250 METERS TO THLAPATHPITIYA MAIN ROAD / PIRIVENA JUNCTION BORALESGAMUWA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1835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house5 bed rooms2 bathrooms1 pantry1 kitchenoffice roomshine room with roof toptwo vehicle parking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1836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story house for sale in Athurugiriya9.3 perches,Landscaped garden area1500sqft       3 Bed rooms      2 Bath rooms      1 Attach bathroom       Servent toilet      Large Living area      Fully tiled      Finishing Roof      2 vehicales can be park      Remote &amp; Roller shutter (Ealcado)      Clear deed      Close to Athurugiriya      4km to kaduwela       3.5km to Athurugiriya       Best Residential area       Price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1837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dehiwala kawudana roadprch 2.5 sadarana milakata denu labaia.muslim palliyat 100m dura.dehiwal handiyata v5k dura.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1838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story Luxury </w:t>
            </w:r>
            <w:proofErr w:type="gramStart"/>
            <w:r w:rsidRPr="00FB1118">
              <w:rPr>
                <w:rFonts w:ascii="Calibri" w:eastAsia="Times New Roman" w:hAnsi="Calibri" w:cs="Calibri"/>
                <w:color w:val="000000"/>
                <w:sz w:val="32"/>
                <w:szCs w:val="32"/>
                <w:lang w:eastAsia="en-GB"/>
              </w:rPr>
              <w:t>Modern  House</w:t>
            </w:r>
            <w:proofErr w:type="gramEnd"/>
            <w:r w:rsidRPr="00FB1118">
              <w:rPr>
                <w:rFonts w:ascii="Calibri" w:eastAsia="Times New Roman" w:hAnsi="Calibri" w:cs="Calibri"/>
                <w:color w:val="000000"/>
                <w:sz w:val="32"/>
                <w:szCs w:val="32"/>
                <w:lang w:eastAsia="en-GB"/>
              </w:rPr>
              <w:t xml:space="preserve"> house With Furniture @ Thalawathugoda. On 10.2 Perch Landâ€¢ - 4400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1839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  300m  138  rukmalgama pettah   main bus stand # 3â€¢5km  kottawa # 3km  kottawa  railway station # 3â€¢5km  kottawa southern high way entrance #  3km  athurugiriya city# 4â€¢5km  talawatugoda #    3  bedrooms #  4  bathrooms #  living area and dining area #  pantry #  Tv  lobby #  balcony #  fully tiled #  finishing roof #  Cctv # hot water #  </w:t>
            </w:r>
            <w:r w:rsidRPr="00FB1118">
              <w:rPr>
                <w:rFonts w:ascii="Calibri" w:eastAsia="Times New Roman" w:hAnsi="Calibri" w:cs="Calibri"/>
                <w:color w:val="000000"/>
                <w:sz w:val="32"/>
                <w:szCs w:val="32"/>
                <w:lang w:eastAsia="en-GB"/>
              </w:rPr>
              <w:lastRenderedPageBreak/>
              <w:t>beautiful garden #  surrounding wall and roller gate #  30  feet road #  better environment #  facing very beautiful paddy field #  servant facility   room and bathroom #  no brokers please only genuine buyers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1840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Athurugiriya.08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1841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Three  Storied House For Sale In Malabe Road, Athurugiriya.10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1842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brand new modern house Land size 11 perchers 2900 sqft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1843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Horahena Road, Vilsan Park, Kottawa.Perches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1844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 designed two story house conveniently located only 150 meters from Subhadhararama Road &amp; 400 meters from both Kattiya Junction &amp; Gamsabha Junction within close proximity to all modern day conveniences. The property offers generous living space along with four bedrooms and two bathrooms. The house has been well designed and can be split and used as two units if preferred.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1845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Luxury House For Sale in Hokandara Road, Thalawathugoda.08 Perches with Landscaped garden area.â€¢ - 3300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1846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House For Sale In Athurugiriya.10 Perche Land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1847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Story New House Quick Sale in Bandaragama Road Kesbewa.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1848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For Sale In Thalahena.07.1 Perch</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1849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 Kottawa Road, Vidyala Junction.09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1850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Story  House For Sale in Kanaththa Road Mavithara- Piliyandala------------------------500 meters to 341 Mahagama piliyandala bus routes 600 meters to 255 kottawa -Mount Lavinia bus routes3 .5 km to Piliyandala Junction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1851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Aturugiriya Road, Kottawa.08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1852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42 perchTwo story houseMaids bathroomsClose to Kaduwala main roadQuiet residential areaEasy accessLarge gardenAccess to all amenitiesAccess to many areasIndoor balcony terrace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1853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 Athurugiriya Road, Waduramulla.12.3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1854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Luxury House For Sale in Hokandara Road, Thalawathugoda.08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1855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 M.D.H Jayawardane Mw, Athurugiriya16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1856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âœ“House For Sale In MalabeðŸ âœ“Land Size 10perches âœ“House Size 1800sqft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1857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architect designed,Spacious modern type house situated in Thalawathugoda.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1858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Story House For Sale In Aturugiriya .09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1859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 Attidiya 3 Bedrooms 1 Bathroom7 PerchesGround floor completedTwo floors approvedPrice 180 Attidiya bus stand 500m, Arpico school bank, Attidiya main road 500m</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1860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 Hokandara Road, Thalawathugoda.6.5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1861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Super Luxury Two Story House For Sale Kalalgoda, Thalawathugoda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1862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Morden  New 2 story House for Sale in Malabe, thunadahaena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1863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Horahena Rd, Hokandara.10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1864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This house is for immediate sale5 bedrooms2 common bathrooms 1 servants toilet outside Kitchen with pantryLarge living roomFully tiled house Sorrounded by parepet walls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1865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stories ground floor finished tiles completed, 6km to Athurugiriya and 2.5Km to habarakada junction, to panagoda 2.5Km, to 698 bus route 500m and to 293 bus route 500m pipe borne water supply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1866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à¶šà·œà·…à¶¹ à¶šà¶©à·”à·€à·™à¶½ à¶´à·Šâ€à¶»à¶°à·à¶± à¶¸à·à¶»à·Šà¶œà¶ºà¶§ à¶¸à·“à¶§à¶»à·Š 25à¶ºà·’.#  à¶¯à·™à¶¸à·„à¶½à·Š à¶±à·’à·€à·ƒ.#  à·€à·’à¶¯à·”à¶½à·’à¶º à·„à· à¶¢à¶½à¶º à¶‡à¶</w:t>
            </w:r>
            <w:r w:rsidRPr="00FB1118">
              <w:rPr>
                <w:rFonts w:ascii="Calibri" w:eastAsia="Times New Roman" w:hAnsi="Calibri" w:cs="Calibri"/>
                <w:color w:val="000000"/>
                <w:sz w:val="32"/>
                <w:szCs w:val="32"/>
                <w:lang w:eastAsia="en-GB"/>
              </w:rPr>
              <w:softHyphen/>
              <w:t>.#  à¶šà·œà·…à¶¹ à¶´à·Šâ€à¶»à¶°à·à¶± à·€à·’à¶¯à·”à·„à¶½à·Š à·€à¶½à¶§ à·…à¶Ÿà¶¸ à·ƒà·Šà¶®à·à¶±à¶º.#  à¶¢à·à¶</w:t>
            </w:r>
            <w:r w:rsidRPr="00FB1118">
              <w:rPr>
                <w:rFonts w:ascii="Calibri" w:eastAsia="Times New Roman" w:hAnsi="Calibri" w:cs="Calibri"/>
                <w:color w:val="000000"/>
                <w:sz w:val="32"/>
                <w:szCs w:val="32"/>
                <w:lang w:eastAsia="en-GB"/>
              </w:rPr>
              <w:softHyphen/>
              <w:t>à·’à¶š à¶»à·à·„à¶½à¶§ à¶šà·’à¶½à·à¶¸à·“à¶§à¶»à·Š à¶</w:t>
            </w:r>
            <w:r w:rsidRPr="00FB1118">
              <w:rPr>
                <w:rFonts w:ascii="Calibri" w:eastAsia="Times New Roman" w:hAnsi="Calibri" w:cs="Calibri"/>
                <w:color w:val="000000"/>
                <w:sz w:val="32"/>
                <w:szCs w:val="32"/>
                <w:lang w:eastAsia="en-GB"/>
              </w:rPr>
              <w:softHyphen/>
              <w:t>à·”à¶±à¶ºà·’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1867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Storey Modern House For Sale in Attidiya 12 Perches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1868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luxury two story house sale for hokandara junctionland size 10.5 percheshouse size 3500sqft4 bed room (2 A/C)4 bath room (2 attached)3 main bedrooms and extra servent room and bathroomliving </w:t>
            </w:r>
            <w:r w:rsidRPr="00FB1118">
              <w:rPr>
                <w:rFonts w:ascii="Calibri" w:eastAsia="Times New Roman" w:hAnsi="Calibri" w:cs="Calibri"/>
                <w:color w:val="000000"/>
                <w:sz w:val="32"/>
                <w:szCs w:val="32"/>
                <w:lang w:eastAsia="en-GB"/>
              </w:rPr>
              <w:lastRenderedPageBreak/>
              <w:t>ereadining ereamorden pantrytv lobbyremote gatesolar hot waterGarage and parking for 06  vehiclesroof top  (terrece,servent room and bathroom)100 meter to hokandara junction50 meter  , maharagama, kottawa, pannipitiya bus road50 meter to cargills food city100 meter to thalawathugoda, nugegoda bus road100 meter to petrol station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1869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Brend New tow story house 100 miters piliyandala makandana bus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1870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Three Storied House For Sale In Thunadahena Road, Arangala.12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1871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 Pannipitiya Road, Vidyala Junction.07 Perches with Landscaped garden area.â€¢ - 2500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1872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Luxury House For Sale in Hokandara Road, Thalawathugoda.08 Perches with Landscaped garden area.â€¢ - 3300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1873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Architecturally designed modern brand new four storied house close to Rajagiriya townLiving and dinning areaFour bed rooms with 4 attached bath roomsPowder RoomTV lobbyModern fitted pantry with equipped wet kitchen Private balconies Roof terrace2 covered parkingHigh residential areaFacing 20 ft wide access roadurgent selling, because owner migrating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1874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house for sale in maharagama piliyandala roadCompleted before one year2 bed rooms (one room A/C)Kitchen VerendaQuite &amp; Peaceful  areaSame distance to piliyandala &amp; maharagama.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1875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Half built house for sale in </w:t>
            </w:r>
            <w:proofErr w:type="gramStart"/>
            <w:r w:rsidRPr="00FB1118">
              <w:rPr>
                <w:rFonts w:ascii="Calibri" w:eastAsia="Times New Roman" w:hAnsi="Calibri" w:cs="Calibri"/>
                <w:color w:val="000000"/>
                <w:sz w:val="32"/>
                <w:szCs w:val="32"/>
                <w:lang w:eastAsia="en-GB"/>
              </w:rPr>
              <w:t>Godigamuwa,Maharagama</w:t>
            </w:r>
            <w:proofErr w:type="gramEnd"/>
            <w:r w:rsidRPr="00FB1118">
              <w:rPr>
                <w:rFonts w:ascii="Calibri" w:eastAsia="Times New Roman" w:hAnsi="Calibri" w:cs="Calibri"/>
                <w:color w:val="000000"/>
                <w:sz w:val="32"/>
                <w:szCs w:val="32"/>
                <w:lang w:eastAsia="en-GB"/>
              </w:rPr>
              <w:t xml:space="preserve">. (Maharagama - Piliyandala road).700 meters to Maharagama city. </w:t>
            </w:r>
            <w:proofErr w:type="gramStart"/>
            <w:r w:rsidRPr="00FB1118">
              <w:rPr>
                <w:rFonts w:ascii="Calibri" w:eastAsia="Times New Roman" w:hAnsi="Calibri" w:cs="Calibri"/>
                <w:color w:val="000000"/>
                <w:sz w:val="32"/>
                <w:szCs w:val="32"/>
                <w:lang w:eastAsia="en-GB"/>
              </w:rPr>
              <w:t>( less</w:t>
            </w:r>
            <w:proofErr w:type="gramEnd"/>
            <w:r w:rsidRPr="00FB1118">
              <w:rPr>
                <w:rFonts w:ascii="Calibri" w:eastAsia="Times New Roman" w:hAnsi="Calibri" w:cs="Calibri"/>
                <w:color w:val="000000"/>
                <w:sz w:val="32"/>
                <w:szCs w:val="32"/>
                <w:lang w:eastAsia="en-GB"/>
              </w:rPr>
              <w:t xml:space="preserve"> than 5 minutes)Down floor fully completed. Down floor consist of 2 beds, 1 bath, living, dinning area, Kitchen with pantry and garage. Made of brick </w:t>
            </w:r>
            <w:proofErr w:type="gramStart"/>
            <w:r w:rsidRPr="00FB1118">
              <w:rPr>
                <w:rFonts w:ascii="Calibri" w:eastAsia="Times New Roman" w:hAnsi="Calibri" w:cs="Calibri"/>
                <w:color w:val="000000"/>
                <w:sz w:val="32"/>
                <w:szCs w:val="32"/>
                <w:lang w:eastAsia="en-GB"/>
              </w:rPr>
              <w:t>walls.Garden</w:t>
            </w:r>
            <w:proofErr w:type="gramEnd"/>
            <w:r w:rsidRPr="00FB1118">
              <w:rPr>
                <w:rFonts w:ascii="Calibri" w:eastAsia="Times New Roman" w:hAnsi="Calibri" w:cs="Calibri"/>
                <w:color w:val="000000"/>
                <w:sz w:val="32"/>
                <w:szCs w:val="32"/>
                <w:lang w:eastAsia="en-GB"/>
              </w:rPr>
              <w:t xml:space="preserve"> is done and present around the house. Highly residential area with a private road. (Private road is for 6 houses from the main road)Genuine buyers only.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1876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Newly Constructed House for Sale in Godagama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1877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Bedroom 3 (16/14)Bathrooms 3Perch 12SQ1850CCTVRoller GateParking 4 vehiclesHot waterFinishing roffCourt yardPantry cupboards (Granite)Facing to piliyadala Makandana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1878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It Includes Jack Wood Doors and Windows, Walls Are in Bricks, Hot Water Facilities, Stylish Light Fittings, Front and Back Garden Space and An Electric Roller Gate.</w:t>
            </w:r>
            <w:r w:rsidRPr="00FB1118">
              <w:rPr>
                <w:rFonts w:ascii="Calibri" w:eastAsia="Times New Roman" w:hAnsi="Calibri" w:cs="Calibri"/>
                <w:color w:val="000000"/>
                <w:sz w:val="32"/>
                <w:szCs w:val="32"/>
                <w:lang w:eastAsia="en-GB"/>
              </w:rPr>
              <w:br/>
            </w:r>
            <w:r w:rsidRPr="00FB1118">
              <w:rPr>
                <w:rFonts w:ascii="Calibri" w:eastAsia="Times New Roman" w:hAnsi="Calibri" w:cs="Calibri"/>
                <w:color w:val="000000"/>
                <w:sz w:val="32"/>
                <w:szCs w:val="32"/>
                <w:lang w:eastAsia="en-GB"/>
              </w:rPr>
              <w:lastRenderedPageBreak/>
              <w:br/>
              <w:t>5 Bedrooms. Court Yard, Veranda/balcony, Car Park, Double Hight Space and Many More.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1879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house in Dehiwala17.9 PerchasIn sea side6 Bed rooms   3 Bath rooms2 KitchensSeparate entranceElectricityFront &amp; rear terrace with balconiesClam &amp; quiet residential areaIn front of Jayasinghe Memorial HallFor suitable office or house80m to Galle road80m to beachHouse, Hous, Dehiwala, LandContact for more details.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1880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à¶…à·€à·’à·ƒà·Šà·ƒà·à·€à·šà¶½à·Šà¶½-à¶šà·œà·…à¶¹ à¶´à·Šâ€à¶»à¶°à·à¶± à¶´à·à¶»à·š à¶šà·œà·ƒà·Šà¶œà¶¸ à¶§à·€à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¶¸à·š à·ƒà·’à¶§ 800m à¶¯à·”à¶»à·’à¶±à·Š à¶´à¶»à·Šà¶ à·ƒà·Š 10à¶š à·ƒà·”à·€à·’à·ƒà¶½à·Š à¶¯à·™à¶¸à·„à·…à·Š à¶±à·’à·€à·</w:t>
            </w:r>
            <w:proofErr w:type="gramStart"/>
            <w:r w:rsidRPr="00FB1118">
              <w:rPr>
                <w:rFonts w:ascii="Calibri" w:eastAsia="Times New Roman" w:hAnsi="Calibri" w:cs="Calibri"/>
                <w:color w:val="000000"/>
                <w:sz w:val="32"/>
                <w:szCs w:val="32"/>
                <w:lang w:eastAsia="en-GB"/>
              </w:rPr>
              <w:t>ƒ,*</w:t>
            </w:r>
            <w:proofErr w:type="gramEnd"/>
            <w:r w:rsidRPr="00FB1118">
              <w:rPr>
                <w:rFonts w:ascii="Calibri" w:eastAsia="Times New Roman" w:hAnsi="Calibri" w:cs="Calibri"/>
                <w:color w:val="000000"/>
                <w:sz w:val="32"/>
                <w:szCs w:val="32"/>
                <w:lang w:eastAsia="en-GB"/>
              </w:rPr>
              <w:t>à¶šà·à¶¸à¶» 07  (à¶´à·Šâ€à¶»à¶¸à·à¶«à¶ºà·™à¶±à·Š à·€à·’à·à·à¶½ à¶šà·à¶¸à¶»04 -            à¶…à¶©à·’ 18 14                                                                        à¶…à¶©à·’ 15 12                                                                                                                              à¶…à¶©à·’ 14 12                                                                                                                              à¶…à¶©à·’ 14 10        (à¶šà·à¶¸à¶» 3à¶šà·Šà¶¸ à¶¶à·à¶</w:t>
            </w:r>
            <w:r w:rsidRPr="00FB1118">
              <w:rPr>
                <w:rFonts w:ascii="Calibri" w:eastAsia="Times New Roman" w:hAnsi="Calibri" w:cs="Calibri"/>
                <w:color w:val="000000"/>
                <w:sz w:val="32"/>
                <w:szCs w:val="32"/>
                <w:lang w:eastAsia="en-GB"/>
              </w:rPr>
              <w:softHyphen/>
              <w:t>à·Š à¶»à·–à¶¸à·Š à·ƒà·„à·’à¶</w:t>
            </w:r>
            <w:r w:rsidRPr="00FB1118">
              <w:rPr>
                <w:rFonts w:ascii="Calibri" w:eastAsia="Times New Roman" w:hAnsi="Calibri" w:cs="Calibri"/>
                <w:color w:val="000000"/>
                <w:sz w:val="32"/>
                <w:szCs w:val="32"/>
                <w:lang w:eastAsia="en-GB"/>
              </w:rPr>
              <w:softHyphen/>
              <w:t>à¶ºà·’)                    à¶´à·Šâ€à¶»à¶¸à·à¶«à¶ºà·™à¶±à·Š à¶</w:t>
            </w:r>
            <w:r w:rsidRPr="00FB1118">
              <w:rPr>
                <w:rFonts w:ascii="Calibri" w:eastAsia="Times New Roman" w:hAnsi="Calibri" w:cs="Calibri"/>
                <w:color w:val="000000"/>
                <w:sz w:val="32"/>
                <w:szCs w:val="32"/>
                <w:lang w:eastAsia="en-GB"/>
              </w:rPr>
              <w:softHyphen/>
              <w:t>à¶»à¶¸à¶šà·Š à¶šà·”à¶©à· à¶šà·à¶¸à¶»03 - à¶…à¶©à·’ 10 10                                                                        à¶…à¶©à·’ 12 10                                                                                                                    à¶…à¶©à·’ 10 10)*à¶¶à·à¶</w:t>
            </w:r>
            <w:r w:rsidRPr="00FB1118">
              <w:rPr>
                <w:rFonts w:ascii="Calibri" w:eastAsia="Times New Roman" w:hAnsi="Calibri" w:cs="Calibri"/>
                <w:color w:val="000000"/>
                <w:sz w:val="32"/>
                <w:szCs w:val="32"/>
                <w:lang w:eastAsia="en-GB"/>
              </w:rPr>
              <w:softHyphen/>
              <w:t>à·Š à¶»à·–à¶¸à·Š 04 *à¶šà·”à·ƒà·Šà·ƒà·’ 02 (à¶‘à¶šà¶šà·Š à¶…à¶©à·’ 14 12)*à·ƒà·à¶½ 02 *à¶¶à·à¶½à·Šà¶šà¶±à·’ 02 *à·€à·à·„à¶± 2à¶šà·Š à¶±à·à·€à·à¶</w:t>
            </w:r>
            <w:r w:rsidRPr="00FB1118">
              <w:rPr>
                <w:rFonts w:ascii="Calibri" w:eastAsia="Times New Roman" w:hAnsi="Calibri" w:cs="Calibri"/>
                <w:color w:val="000000"/>
                <w:sz w:val="32"/>
                <w:szCs w:val="32"/>
                <w:lang w:eastAsia="en-GB"/>
              </w:rPr>
              <w:softHyphen/>
              <w:t>à·Šà·€à·’à¶º à·„à·à¶šà·’ à·€à·’à·à·à¶½ à¶´à·à¶§à·’à¶šà·à·€*à¶‹à¶©à·” à¶¸à·„à·…à¶§ à¶‡à¶</w:t>
            </w:r>
            <w:r w:rsidRPr="00FB1118">
              <w:rPr>
                <w:rFonts w:ascii="Calibri" w:eastAsia="Times New Roman" w:hAnsi="Calibri" w:cs="Calibri"/>
                <w:color w:val="000000"/>
                <w:sz w:val="32"/>
                <w:szCs w:val="32"/>
                <w:lang w:eastAsia="en-GB"/>
              </w:rPr>
              <w:softHyphen/>
              <w:t>à·”à·…à·Šà·€à·“à¶¸ à¶‡à¶</w:t>
            </w:r>
            <w:r w:rsidRPr="00FB1118">
              <w:rPr>
                <w:rFonts w:ascii="Calibri" w:eastAsia="Times New Roman" w:hAnsi="Calibri" w:cs="Calibri"/>
                <w:color w:val="000000"/>
                <w:sz w:val="32"/>
                <w:szCs w:val="32"/>
                <w:lang w:eastAsia="en-GB"/>
              </w:rPr>
              <w:softHyphen/>
              <w:t>à·”à·…à¶</w:t>
            </w:r>
            <w:r w:rsidRPr="00FB1118">
              <w:rPr>
                <w:rFonts w:ascii="Calibri" w:eastAsia="Times New Roman" w:hAnsi="Calibri" w:cs="Calibri"/>
                <w:color w:val="000000"/>
                <w:sz w:val="32"/>
                <w:szCs w:val="32"/>
                <w:lang w:eastAsia="en-GB"/>
              </w:rPr>
              <w:softHyphen/>
              <w:t>à·’à¶±à·Š à·„à· à¶´à·’à¶§à¶</w:t>
            </w:r>
            <w:r w:rsidRPr="00FB1118">
              <w:rPr>
                <w:rFonts w:ascii="Calibri" w:eastAsia="Times New Roman" w:hAnsi="Calibri" w:cs="Calibri"/>
                <w:color w:val="000000"/>
                <w:sz w:val="32"/>
                <w:szCs w:val="32"/>
                <w:lang w:eastAsia="en-GB"/>
              </w:rPr>
              <w:softHyphen/>
              <w:t>à·’à¶±à·Š*à·€à¶§ à¶</w:t>
            </w:r>
            <w:r w:rsidRPr="00FB1118">
              <w:rPr>
                <w:rFonts w:ascii="Calibri" w:eastAsia="Times New Roman" w:hAnsi="Calibri" w:cs="Calibri"/>
                <w:color w:val="000000"/>
                <w:sz w:val="32"/>
                <w:szCs w:val="32"/>
                <w:lang w:eastAsia="en-GB"/>
              </w:rPr>
              <w:softHyphen/>
              <w:t>à·à¶´à·Šà¶´*à¶œà·šà¶§à·Šà¶§à·”*à¶±à·… à¶¢à¶½à¶º/à·…à·’à¶‚ à¶¢à¶½à¶º (à¶§à·à¶‚à¶šà·’)*à·€à·’à¶¯à·”à¶½à·’à¶º*à¶©à¶ºà¶½à·œà¶œà·Š à¶§à·“à·€à·“ à¶´à·„à·ƒà·”à¶šà¶¸à·Š*à·€à·à¶ºà·” à·ƒà¶¸à·“à¶šà¶»à¶« à¶´à·„à·ƒà·”à¶šà¶¸à·Š*à·€à·’à¶¯à·”à¶½à·’ à¶´à¶‚à¶šà·*à¶¯à·”à¶»à¶šà¶</w:t>
            </w:r>
            <w:r w:rsidRPr="00FB1118">
              <w:rPr>
                <w:rFonts w:ascii="Calibri" w:eastAsia="Times New Roman" w:hAnsi="Calibri" w:cs="Calibri"/>
                <w:color w:val="000000"/>
                <w:sz w:val="32"/>
                <w:szCs w:val="32"/>
                <w:lang w:eastAsia="en-GB"/>
              </w:rPr>
              <w:softHyphen/>
              <w:t>à¶± à¶´à·„à·ƒà·”à¶šà¶¸à·Š*à¶¢à·™à¶±à¶»à·šà¶§à¶» à¶´à·„à·ƒà·”à¶šà¶¸à·Šà¶±à·’à·€à·ƒ à¶¶à·à¶½à·“à¶¸à¶§ à·„à·à¶šà·’ à¶…à¶º à¶´à¶¸à¶«à¶šà·Š à¶…à¶¸à¶</w:t>
            </w:r>
            <w:r w:rsidRPr="00FB1118">
              <w:rPr>
                <w:rFonts w:ascii="Calibri" w:eastAsia="Times New Roman" w:hAnsi="Calibri" w:cs="Calibri"/>
                <w:color w:val="000000"/>
                <w:sz w:val="32"/>
                <w:szCs w:val="32"/>
                <w:lang w:eastAsia="en-GB"/>
              </w:rPr>
              <w:softHyphen/>
              <w:t>à¶±à·Šà¶±. (à¶¶à·à¶‚à¶šà·” à¶«à¶ºà¶šà¶§ à·€à·”à·€à¶¯ à·ƒà·…à¶šà· à¶¶à·à¶½à·’à¶º à·„à·à¶š) à·€à·à·„à¶± à¶¸à·à¶»à·”à¶¯ à·ƒà·à·…à¶šà·š.à¶¸à·’à¶½ à¶œà¶«à¶±à·Š à·ƒà·à¶šà¶ à·Šà¶ à· à¶šà¶» à¶œà¶</w:t>
            </w:r>
            <w:r w:rsidRPr="00FB1118">
              <w:rPr>
                <w:rFonts w:ascii="Calibri" w:eastAsia="Times New Roman" w:hAnsi="Calibri" w:cs="Calibri"/>
                <w:color w:val="000000"/>
                <w:sz w:val="32"/>
                <w:szCs w:val="32"/>
                <w:lang w:eastAsia="en-GB"/>
              </w:rPr>
              <w:softHyphen/>
              <w:t xml:space="preserve">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1881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45 million baththaramulla 4 ac room Solar hot water Balcony... ROOF top à·ƒà·’à¶ºà¶½à·” à¶´à·„à·ƒà·”à¶šà¶¸à·Š à·ƒà·„à·’à¶</w:t>
            </w:r>
            <w:r w:rsidRPr="00FB1118">
              <w:rPr>
                <w:rFonts w:ascii="Calibri" w:eastAsia="Times New Roman" w:hAnsi="Calibri" w:cs="Calibri"/>
                <w:color w:val="000000"/>
                <w:sz w:val="32"/>
                <w:szCs w:val="32"/>
                <w:lang w:eastAsia="en-GB"/>
              </w:rPr>
              <w:softHyphen/>
              <w:t xml:space="preserve"> à¶…à¶½à·”à¶</w:t>
            </w:r>
            <w:r w:rsidRPr="00FB1118">
              <w:rPr>
                <w:rFonts w:ascii="Calibri" w:eastAsia="Times New Roman" w:hAnsi="Calibri" w:cs="Calibri"/>
                <w:color w:val="000000"/>
                <w:sz w:val="32"/>
                <w:szCs w:val="32"/>
                <w:lang w:eastAsia="en-GB"/>
              </w:rPr>
              <w:softHyphen/>
              <w:t>à·’à¶±à·Š à¶‰à¶¯à·’à¶šà¶»à¶± à¶½à¶¯ à¶´à¶¯à·’à¶‚à¶ à·’ à¶±à·œà·€à·” à¶±à·€ à¶¯à·™à¶¸à·„à¶½à·Š à¶±à·’à·€à·ƒà¶šà·’ à¶©à·™à¶±à·Šà·ƒà·’à¶½à·Š à¶šà·œà¶¶à·Šà¶¶à·‘à¶šà¶©à·”à·€ à¶´à·à¶»à¶§ à¶¸à·“à¶§à¶»à·Š 600à¶¯à·”à¶»à·’à¶±à·Š à¶´à·’à·„à·’à¶§à·’ à·ƒà·’à¶ºà¶½à·” à¶´à·„à·ƒà·”à¶šà¶¸à·Š à·ƒà·„à·’à¶</w:t>
            </w:r>
            <w:r w:rsidRPr="00FB1118">
              <w:rPr>
                <w:rFonts w:ascii="Calibri" w:eastAsia="Times New Roman" w:hAnsi="Calibri" w:cs="Calibri"/>
                <w:color w:val="000000"/>
                <w:sz w:val="32"/>
                <w:szCs w:val="32"/>
                <w:lang w:eastAsia="en-GB"/>
              </w:rPr>
              <w:softHyphen/>
              <w:t xml:space="preserve"> à¶±à·€à·“à¶± à¶¯à·™à¶¸à·„à¶½à·Š à¶±à·’à·€à·ƒà¶šà·’ à¶±à·’à·€à·ƒà¶šà·’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1882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Location- Kohuwala500 m to Kohuwala Junction.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1883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Suitable For;ResidenceOfficeCommercialEducational Establishment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1884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400m to Main RoadSquar BlackNo TiledCellin Is Completed15 Feet Road135 Lakhs13.5 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1885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Athurugiriya.08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1886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storied house for sale in Lake road, Kahathuduwa, PiliyandalaNewly built, fully tiled brand new house7 Perch land3 BedroomsBathroomLiving roomDining room PantryCar PorchGarden area in both sidesInterlock designsRoller door gateParapet wall800 m to Colombo - Horana 120 bus route800 m to Kahathuduwa highway interchangePrice Rs.79.50 lakhs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1887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Newly Built Two storied house with first floor fully Completed .Highly Residential Area .Closer to Security Corporate HQs and Many Government Institutions in Pelawatta , Battaramulla.Commercial Rental Agreement with a Income of Rs.40000/Month Can be Continued if Preferred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1888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à·šà¶œà·œà¶© à¶šà·”à¶»à·”à·…à·” à¶‹à¶ºà¶± à¶´à·’à·„à·’à¶§à·’ à¶±à·€à·“à¶± à·€à·ƒà·Šà¶</w:t>
            </w:r>
            <w:r w:rsidRPr="00FB1118">
              <w:rPr>
                <w:rFonts w:ascii="Calibri" w:eastAsia="Times New Roman" w:hAnsi="Calibri" w:cs="Calibri"/>
                <w:color w:val="000000"/>
                <w:sz w:val="32"/>
                <w:szCs w:val="32"/>
                <w:lang w:eastAsia="en-GB"/>
              </w:rPr>
              <w:softHyphen/>
              <w:t>à·” à·€à·’à¶¯à·Šâ€à¶ºà·à¶±à·”à¶šà·”à¶½à·€ à¶‰à¶¯à·’à¶šà¶»à¶±à·” à¶½à·à¶¶à·– à¶±à·€ à¶±à·’à·€à·ƒ à·€à·’à¶šà·’à¶±à·“à¶¸à¶§,à¶±à·’à¶¯à¶± à¶šà·à¶¸à¶» 03à¶¶à·à¶</w:t>
            </w:r>
            <w:r w:rsidRPr="00FB1118">
              <w:rPr>
                <w:rFonts w:ascii="Calibri" w:eastAsia="Times New Roman" w:hAnsi="Calibri" w:cs="Calibri"/>
                <w:color w:val="000000"/>
                <w:sz w:val="32"/>
                <w:szCs w:val="32"/>
                <w:lang w:eastAsia="en-GB"/>
              </w:rPr>
              <w:softHyphen/>
              <w:t xml:space="preserve">à·Šà¶»à·–à¶¸à·Š 02à¶šà·‘à¶¸ à¶šà·à¶¸à¶»à¶º à·ƒà·à¶½à¶º à·€à·à¶»à¶±à·Šà¶©à·à¶šà·”à·ƒà·Šà·ƒà·’à¶º à¶´à·à¶±à·Šà¶§à·Šâ€à¶»à·’à¶º à·ƒà¶¸à¶œ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1889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Kottawa, Makubura Two Storied House4 Bedrooms2 Living Area1 Study Room1 TV Room2 Pantry 2 Toilets9 inch Solid Brick Walls 2700 sqft1st Class "BIM SAVIYA CERTIFICATES"Land &amp; Building Plan Approved by UDA900 Meters to High Level Road1km to Makumbura Main High Way </w:t>
            </w:r>
            <w:r w:rsidRPr="00FB1118">
              <w:rPr>
                <w:rFonts w:ascii="Calibri" w:eastAsia="Times New Roman" w:hAnsi="Calibri" w:cs="Calibri"/>
                <w:color w:val="000000"/>
                <w:sz w:val="32"/>
                <w:szCs w:val="32"/>
                <w:lang w:eastAsia="en-GB"/>
              </w:rPr>
              <w:lastRenderedPageBreak/>
              <w:t>Entrance 1.1k to Newly Build Makmbura High Way Bus StandPrice: 260 Lakhs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1890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à¶šà·„à¶</w:t>
            </w:r>
            <w:r w:rsidRPr="00FB1118">
              <w:rPr>
                <w:rFonts w:ascii="Calibri" w:eastAsia="Times New Roman" w:hAnsi="Calibri" w:cs="Calibri"/>
                <w:color w:val="000000"/>
                <w:sz w:val="32"/>
                <w:szCs w:val="32"/>
                <w:lang w:eastAsia="en-GB"/>
              </w:rPr>
              <w:softHyphen/>
              <w:t>à·”à¶©à·”à·€ à¶±à·€à·“à¶±à¶</w:t>
            </w:r>
            <w:r w:rsidRPr="00FB1118">
              <w:rPr>
                <w:rFonts w:ascii="Calibri" w:eastAsia="Times New Roman" w:hAnsi="Calibri" w:cs="Calibri"/>
                <w:color w:val="000000"/>
                <w:sz w:val="32"/>
                <w:szCs w:val="32"/>
                <w:lang w:eastAsia="en-GB"/>
              </w:rPr>
              <w:softHyphen/>
              <w:t>à¶¸ à¶±à·’à·€à·ƒ à·€à·’à¶šà·’à¶±à·“à¶¸à¶§ à¶‡à¶</w:t>
            </w:r>
            <w:r w:rsidRPr="00FB1118">
              <w:rPr>
                <w:rFonts w:ascii="Calibri" w:eastAsia="Times New Roman" w:hAnsi="Calibri" w:cs="Calibri"/>
                <w:color w:val="000000"/>
                <w:sz w:val="32"/>
                <w:szCs w:val="32"/>
                <w:lang w:eastAsia="en-GB"/>
              </w:rPr>
              <w:softHyphen/>
              <w:t xml:space="preserve"> à¶šà·à¶¸à¶» 3à¶¶à·à¶</w:t>
            </w:r>
            <w:r w:rsidRPr="00FB1118">
              <w:rPr>
                <w:rFonts w:ascii="Calibri" w:eastAsia="Times New Roman" w:hAnsi="Calibri" w:cs="Calibri"/>
                <w:color w:val="000000"/>
                <w:sz w:val="32"/>
                <w:szCs w:val="32"/>
                <w:lang w:eastAsia="en-GB"/>
              </w:rPr>
              <w:softHyphen/>
              <w:t>à·Šà¶»à·–à¶¸à·Š 1à·€à¶§ à¶</w:t>
            </w:r>
            <w:r w:rsidRPr="00FB1118">
              <w:rPr>
                <w:rFonts w:ascii="Calibri" w:eastAsia="Times New Roman" w:hAnsi="Calibri" w:cs="Calibri"/>
                <w:color w:val="000000"/>
                <w:sz w:val="32"/>
                <w:szCs w:val="32"/>
                <w:lang w:eastAsia="en-GB"/>
              </w:rPr>
              <w:softHyphen/>
              <w:t>à·à¶´à·Šà¶´ à¶œà·šà¶§à·Šà¶§à·” à·ƒà·„à·’à¶</w:t>
            </w:r>
            <w:r w:rsidRPr="00FB1118">
              <w:rPr>
                <w:rFonts w:ascii="Calibri" w:eastAsia="Times New Roman" w:hAnsi="Calibri" w:cs="Calibri"/>
                <w:color w:val="000000"/>
                <w:sz w:val="32"/>
                <w:szCs w:val="32"/>
                <w:lang w:eastAsia="en-GB"/>
              </w:rPr>
              <w:softHyphen/>
              <w:t xml:space="preserve"> à·†à·’à¶±à·’à·‚à·’à¶±à·Š à·€à·„à¶½à¶º à¶±à·’à·€à·ƒ à·ƒà¶¸à·Šà¶´à·”à¶»à·Šà¶« à¶§à¶ºà·’à¶½à·Š à¶šà¶» à¶‡à¶</w:t>
            </w:r>
            <w:r w:rsidRPr="00FB1118">
              <w:rPr>
                <w:rFonts w:ascii="Calibri" w:eastAsia="Times New Roman" w:hAnsi="Calibri" w:cs="Calibri"/>
                <w:color w:val="000000"/>
                <w:sz w:val="32"/>
                <w:szCs w:val="32"/>
                <w:lang w:eastAsia="en-GB"/>
              </w:rPr>
              <w:softHyphen/>
              <w:t xml:space="preserv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1891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storied house In Kahanthota Rd, Malabe.6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1892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Architecturally designed 1 store, beautiful house in a quite &amp; calm area in Panagoda for sale.ï‚§ 3 Bed rooms &amp; 2 Bathrooms,ï‚§ Store Roomï‚§ 100 meters from 293 bus routeï‚§ Facing 20 feet wide roadï‚§ Parking space ï‚§ Roller Gateï‚§ 10 perches land ï‚§ 15 mins to Athurugiriya Town &amp; Homagama Townï‚§ Clear Deeds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1893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BOKUNDARA, THUMBOWILA ROAD NEWLY BUILT UPSTAIR HOUSE GROUND FLOOR FULLY COMPLETED  2 BED ROOMS, SITTING ROOM, PANTRY, </w:t>
            </w:r>
            <w:proofErr w:type="gramStart"/>
            <w:r w:rsidRPr="00FB1118">
              <w:rPr>
                <w:rFonts w:ascii="Calibri" w:eastAsia="Times New Roman" w:hAnsi="Calibri" w:cs="Calibri"/>
                <w:color w:val="000000"/>
                <w:sz w:val="32"/>
                <w:szCs w:val="32"/>
                <w:lang w:eastAsia="en-GB"/>
              </w:rPr>
              <w:t>BATHROOM,PARKING</w:t>
            </w:r>
            <w:proofErr w:type="gramEnd"/>
            <w:r w:rsidRPr="00FB1118">
              <w:rPr>
                <w:rFonts w:ascii="Calibri" w:eastAsia="Times New Roman" w:hAnsi="Calibri" w:cs="Calibri"/>
                <w:color w:val="000000"/>
                <w:sz w:val="32"/>
                <w:szCs w:val="32"/>
                <w:lang w:eastAsia="en-GB"/>
              </w:rPr>
              <w:t xml:space="preserve"> SPACE FOR 2 VEHICLES. 1.5Km FROM BOKUNDARA JUNCTION </w:t>
            </w:r>
            <w:proofErr w:type="gramStart"/>
            <w:r w:rsidRPr="00FB1118">
              <w:rPr>
                <w:rFonts w:ascii="Calibri" w:eastAsia="Times New Roman" w:hAnsi="Calibri" w:cs="Calibri"/>
                <w:color w:val="000000"/>
                <w:sz w:val="32"/>
                <w:szCs w:val="32"/>
                <w:lang w:eastAsia="en-GB"/>
              </w:rPr>
              <w:t>( 120</w:t>
            </w:r>
            <w:proofErr w:type="gramEnd"/>
            <w:r w:rsidRPr="00FB1118">
              <w:rPr>
                <w:rFonts w:ascii="Calibri" w:eastAsia="Times New Roman" w:hAnsi="Calibri" w:cs="Calibri"/>
                <w:color w:val="000000"/>
                <w:sz w:val="32"/>
                <w:szCs w:val="32"/>
                <w:lang w:eastAsia="en-GB"/>
              </w:rPr>
              <w:t xml:space="preserve"> BUS ROUTE), 2Km TO PILIYANDALA TOWN, 3Km TO BORALESGAMUWA JUNCTION. PRICE : 8 MILLION ( NEGOTIABLE)NO BROKERS PLEASE.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1894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8.8 perches2300 square feet2 storiesRooftop terraceFront courtyardParking areaWell ventilatedMaids quartersHighly residential areaSafe neighborhoodNewly builtCement floorsWide windowsWater tank</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1895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living roomstore room24000 monthly income in this house1.5 km to Kaduwela town2 km to Highway entrance500m to athurugiriya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1896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Urgent sale...Only serious buyers...Price can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1897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My newly built 3 story modern house will be sale with immediate effect due to the migration process for 20 million or best offer. Located @Malabe to Athurugiriya Road. 800m to highway entrance. 5min drive to Malabe. 3300 square feet.4 Bedrooms3 bathroomsAnother separate bedroom and bathroom for servant. Living/Dining/Tv lobby/kitchenDoor windows-TeakStairway- TeakEntire house 9 inch brick wallLarge Rooftop â€“ tiled and waterproofed .ACHot water8 Cam CCTV20million LKRNegotiable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1898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House for sale three storied- Wijerama. Luxury house- 200m away from High level Road. Land size - 10 perches. House size - 4500sq. 4 </w:t>
            </w:r>
            <w:r w:rsidRPr="00FB1118">
              <w:rPr>
                <w:rFonts w:ascii="Calibri" w:eastAsia="Times New Roman" w:hAnsi="Calibri" w:cs="Calibri"/>
                <w:color w:val="000000"/>
                <w:sz w:val="32"/>
                <w:szCs w:val="32"/>
                <w:lang w:eastAsia="en-GB"/>
              </w:rPr>
              <w:lastRenderedPageBreak/>
              <w:t>bedrooms and 5 bathrooms,AC-Hot  water-pressure motor - Genuine buyers only- no brokers-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1899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housefive bedrooms &amp; two bathroomsone pantry &amp; one kitchenoffice roomshining room with roof toptwo vehicle parking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1900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architect designed,Spacious modern type house situated in Thalawathugoda.*- 3200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1901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Two </w:t>
            </w:r>
            <w:proofErr w:type="gramStart"/>
            <w:r w:rsidRPr="00FB1118">
              <w:rPr>
                <w:rFonts w:ascii="Calibri" w:eastAsia="Times New Roman" w:hAnsi="Calibri" w:cs="Calibri"/>
                <w:color w:val="000000"/>
                <w:sz w:val="32"/>
                <w:szCs w:val="32"/>
                <w:lang w:eastAsia="en-GB"/>
              </w:rPr>
              <w:t>Storied  House</w:t>
            </w:r>
            <w:proofErr w:type="gramEnd"/>
            <w:r w:rsidRPr="00FB1118">
              <w:rPr>
                <w:rFonts w:ascii="Calibri" w:eastAsia="Times New Roman" w:hAnsi="Calibri" w:cs="Calibri"/>
                <w:color w:val="000000"/>
                <w:sz w:val="32"/>
                <w:szCs w:val="32"/>
                <w:lang w:eastAsia="en-GB"/>
              </w:rPr>
              <w:t xml:space="preserve"> For Sale In Pothuarawa Road, Arangala. 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1902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Luxury Modern House For Sale  in Kottawa10 Perches with Landscaped garden area..â€¢ - 3800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1903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Storied House For Sale @ Robert Gunawardane Mw, Battaramulla.10.5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1904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 bedroom 1living room 1 dinning room Kitchen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1905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bedrooms house for sale in Homagama.-Land extent 10.5 perches with parapet walls.-Separate servants toilets- Entrance from 20 feet road-2km's from Homagama town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1906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 km to 125 bus route (Colombo-Padukka)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1907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 Wanaguru Mw, Hokandara.10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1908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à¶´à¶±à·Šà¶±à·’à¶´à·’à¶§à·’à¶º à¶šà·à¶±à·Šà¶¯à·„à·šà¶±à·€à¶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 à¶´à·à¶»à¶§ à¶¸à·–à¶«à¶½à· 90%à¶´à¶¸à¶« à·€à·à¶© à¶±à·’à¶¸ à¶šà·… à¶</w:t>
            </w:r>
            <w:r w:rsidRPr="00FB1118">
              <w:rPr>
                <w:rFonts w:ascii="Calibri" w:eastAsia="Times New Roman" w:hAnsi="Calibri" w:cs="Calibri"/>
                <w:color w:val="000000"/>
                <w:sz w:val="32"/>
                <w:szCs w:val="32"/>
                <w:lang w:eastAsia="en-GB"/>
              </w:rPr>
              <w:softHyphen/>
              <w:t>à¶§à·Šà¶§à·” à¶</w:t>
            </w:r>
            <w:r w:rsidRPr="00FB1118">
              <w:rPr>
                <w:rFonts w:ascii="Calibri" w:eastAsia="Times New Roman" w:hAnsi="Calibri" w:cs="Calibri"/>
                <w:color w:val="000000"/>
                <w:sz w:val="32"/>
                <w:szCs w:val="32"/>
                <w:lang w:eastAsia="en-GB"/>
              </w:rPr>
              <w:softHyphen/>
              <w:t>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¶±à¶š à¶±à·’à·€à·ƒ à·€à·’à¶šà·’à¶«à·“à¶¸à¶§.à¶´à¶»à·Šà¶ à·ƒà·Š 10 à¶ºà·’.à¶šà·à¶¸à¶» 6 à¶ºà·’. à¶±à·à¶± à¶šà·à¶¸à¶» 4 à¶ºà·’.à¶´à·Šâ€à¶»à¶°à·à¶± à¶´à·à¶»à¶§ à¶¸à·“à¶§à¶»à·Š 150 à¶´à¶¸à¶«.(174)à·€à·à·ƒà·Šà¶</w:t>
            </w:r>
            <w:r w:rsidRPr="00FB1118">
              <w:rPr>
                <w:rFonts w:ascii="Calibri" w:eastAsia="Times New Roman" w:hAnsi="Calibri" w:cs="Calibri"/>
                <w:color w:val="000000"/>
                <w:sz w:val="32"/>
                <w:szCs w:val="32"/>
                <w:lang w:eastAsia="en-GB"/>
              </w:rPr>
              <w:softHyphen/>
              <w:t>à·” à·€à·’à¶¯à·Šâ€à¶ºà·à·€à¶§ à¶…à¶±à·–à·€ à¶±à·’à·€à·ƒ à¶‰à¶¯à·’à¶šà¶» à¶‡à¶</w:t>
            </w:r>
            <w:r w:rsidRPr="00FB1118">
              <w:rPr>
                <w:rFonts w:ascii="Calibri" w:eastAsia="Times New Roman" w:hAnsi="Calibri" w:cs="Calibri"/>
                <w:color w:val="000000"/>
                <w:sz w:val="32"/>
                <w:szCs w:val="32"/>
                <w:lang w:eastAsia="en-GB"/>
              </w:rPr>
              <w:softHyphen/>
              <w:t>.à¶±à·’à·€à·ƒ à¶´à¶»à·’à¶šà·Šà·‚à· à¶šà¶» à¶¶à¶½à· à¶¸à·’à¶½ à¶œà¶«à¶±à·Š à¶šà¶</w:t>
            </w:r>
            <w:r w:rsidRPr="00FB1118">
              <w:rPr>
                <w:rFonts w:ascii="Calibri" w:eastAsia="Times New Roman" w:hAnsi="Calibri" w:cs="Calibri"/>
                <w:color w:val="000000"/>
                <w:sz w:val="32"/>
                <w:szCs w:val="32"/>
                <w:lang w:eastAsia="en-GB"/>
              </w:rPr>
              <w:softHyphen/>
              <w:t>à· à¶šà¶» à¶œà¶</w:t>
            </w:r>
            <w:r w:rsidRPr="00FB1118">
              <w:rPr>
                <w:rFonts w:ascii="Calibri" w:eastAsia="Times New Roman" w:hAnsi="Calibri" w:cs="Calibri"/>
                <w:color w:val="000000"/>
                <w:sz w:val="32"/>
                <w:szCs w:val="32"/>
                <w:lang w:eastAsia="en-GB"/>
              </w:rPr>
              <w:softHyphen/>
              <w:t xml:space="preserve"> à·„à·à¶š.à¶…à¶¸à¶</w:t>
            </w:r>
            <w:r w:rsidRPr="00FB1118">
              <w:rPr>
                <w:rFonts w:ascii="Calibri" w:eastAsia="Times New Roman" w:hAnsi="Calibri" w:cs="Calibri"/>
                <w:color w:val="000000"/>
                <w:sz w:val="32"/>
                <w:szCs w:val="32"/>
                <w:lang w:eastAsia="en-GB"/>
              </w:rPr>
              <w:softHyphen/>
              <w:t>à¶±à·Šà¶±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1909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Architecturally designed well maintained two storied house close to main road, KalalgodaSpacious sitting and dinning area4 bed rooms with 3 bathroomFitted pantry TV lobbyOne Room annexFacing 20 ft wide access roadPeaceful surroundingRespectable neighborhoodAsking Rs. 1.6 Mn PP</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1910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Maligawa rd 1.5 km to galle road 4 Bedrooms 2 Bathrooms parking Wall Gd house88 laks only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1911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Pannipitiya , Bogahawatta Road * Great investment opportunity with rental    income * Two Story House with 3+  Separate Units * Separate Water and Electricity * 8 Bedrooms * 4 Bathrooms + 1 toilet * Hot water * Separate Store room * Vehicle parking for 5 vehicles * Good Residential Area * Close to Dharmapala Vidyalaya, Louver    Collage , Pannipitiya Nursing Home , SLIT    private university Malabe * Selling due to owner migrating * Bank Loan can be obtained * Price can negotiate after inspection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1912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45 million baththaramulla 4 ac room Solar hot water CCT CAMERA Remote gete 2 vehikal parking space 20 ft rd à·€à·à¶© à¶…à·€à·ƒà¶±à·Š à·€à·™à¶¸à·’à¶±à·Š à¶´à·€à¶</w:t>
            </w:r>
            <w:r w:rsidRPr="00FB1118">
              <w:rPr>
                <w:rFonts w:ascii="Calibri" w:eastAsia="Times New Roman" w:hAnsi="Calibri" w:cs="Calibri"/>
                <w:color w:val="000000"/>
                <w:sz w:val="32"/>
                <w:szCs w:val="32"/>
                <w:lang w:eastAsia="en-GB"/>
              </w:rPr>
              <w:softHyphen/>
              <w:t>à·’à¶± à¶±à·€à·“à¶± à¶</w:t>
            </w:r>
            <w:r w:rsidRPr="00FB1118">
              <w:rPr>
                <w:rFonts w:ascii="Calibri" w:eastAsia="Times New Roman" w:hAnsi="Calibri" w:cs="Calibri"/>
                <w:color w:val="000000"/>
                <w:sz w:val="32"/>
                <w:szCs w:val="32"/>
                <w:lang w:eastAsia="en-GB"/>
              </w:rPr>
              <w:softHyphen/>
              <w:t>à·™à¶¸à·„à¶½à·Š à¶±à·’à·€à·ƒà¶šà·’ à¶¸à·’à¶½ à¶½à¶šà·Šà·‚ 450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1913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Walking distance to Boralla town200mtrs on the Lesley Ranagala rd.Close proximity to Lady Ridgeway, Castle, Soyza, General hospital etc.Very close to Wesley, Nalanda, Anandha,  D.S, Gothami, Dhevi Balika Colleges.Very valuable landThe building structure is in very good/strong condition.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1914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This property is situated in a calm and decent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1915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à¶´à·œà¶½à·Šà¶œà·ƒà·Šà¶•à·€à·’à¶§, à¶…à¶¸à·Šà¶¶à¶½à¶±à·Šà¶œà·œà¶© à¶´à¶»à·Šà¶ à·ƒà·Š 20à¶š à·€à·™à¶½à·Š à¶ºà·à¶ºà¶šà¶§ à¶¸à·à¶ºà·’à¶¸à·Šà·€ à¶´à·’à·„à·’à¶§à·’ à¶±à·’à·€à·ƒ à·€à·’à¶šà·’à¶±à·“à¶¸à¶§ à¶‡à¶</w:t>
            </w:r>
            <w:r w:rsidRPr="00FB1118">
              <w:rPr>
                <w:rFonts w:ascii="Calibri" w:eastAsia="Times New Roman" w:hAnsi="Calibri" w:cs="Calibri"/>
                <w:color w:val="000000"/>
                <w:sz w:val="32"/>
                <w:szCs w:val="32"/>
                <w:lang w:eastAsia="en-GB"/>
              </w:rPr>
              <w:softHyphen/>
              <w:t xml:space="preserv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1916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Location- Kohuwala500 m to Kohuwala Junction.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1917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home Finishing whood Beauty garden 3bed Andre 1 bathCall me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1918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House for sale in Talawathugoda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1919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à¶´à¶±à·Šà¶±à·’à¶´à·’à¶§à·’à¶º à¶‡à¶»à·‘à·€à·Šà·€à¶½ à¶´à¶»à·Šà¶ à·ƒà·Š 17à¶š à¶´à·’à·„à·’à¶§à· à¶‡à¶</w:t>
            </w:r>
            <w:r w:rsidRPr="00FB1118">
              <w:rPr>
                <w:rFonts w:ascii="Calibri" w:eastAsia="Times New Roman" w:hAnsi="Calibri" w:cs="Calibri"/>
                <w:color w:val="000000"/>
                <w:sz w:val="32"/>
                <w:szCs w:val="32"/>
                <w:lang w:eastAsia="en-GB"/>
              </w:rPr>
              <w:softHyphen/>
              <w:t>à·’ à¶…à¶‚à¶œ à·ƒà¶¸à·Šà¶´à·–à¶»à·Šà¶« à¶±à·’à·€à·ƒà¶šà·Š à·€à·’à¶šà·’à¶«à·“à¶¸à¶§...à¶šà·à¶¸à¶» 03,à¶±à·à¶± à¶šà·à¶¸à¶» 02,à¶šà·‘à¶¸ à¶šà·à¶¸à¶»à¶º ,à·ƒà·à¶½à¶º à·ƒà·„à·’à¶</w:t>
            </w:r>
            <w:r w:rsidRPr="00FB1118">
              <w:rPr>
                <w:rFonts w:ascii="Calibri" w:eastAsia="Times New Roman" w:hAnsi="Calibri" w:cs="Calibri"/>
                <w:color w:val="000000"/>
                <w:sz w:val="32"/>
                <w:szCs w:val="32"/>
                <w:lang w:eastAsia="en-GB"/>
              </w:rPr>
              <w:softHyphen/>
              <w:t>à¶ºà·’.à·„à¶ºà·’à¶½à·™à·€à¶½à·Š à¶´à·à¶»à¶§ 400mà·€à·’à·ƒà·Šà¶</w:t>
            </w:r>
            <w:r w:rsidRPr="00FB1118">
              <w:rPr>
                <w:rFonts w:ascii="Calibri" w:eastAsia="Times New Roman" w:hAnsi="Calibri" w:cs="Calibri"/>
                <w:color w:val="000000"/>
                <w:sz w:val="32"/>
                <w:szCs w:val="32"/>
                <w:lang w:eastAsia="en-GB"/>
              </w:rPr>
              <w:softHyphen/>
              <w:t>à¶» à·ƒà¶³à·„à· à¶…à¶¸à¶</w:t>
            </w:r>
            <w:r w:rsidRPr="00FB1118">
              <w:rPr>
                <w:rFonts w:ascii="Calibri" w:eastAsia="Times New Roman" w:hAnsi="Calibri" w:cs="Calibri"/>
                <w:color w:val="000000"/>
                <w:sz w:val="32"/>
                <w:szCs w:val="32"/>
                <w:lang w:eastAsia="en-GB"/>
              </w:rPr>
              <w:softHyphen/>
              <w:t>à¶±à·Šà¶±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1920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3,600 square feet30 perches3 story house4 bedrooms 4 bathrooms6 balconiesGarage parking for 4 to 5 vehicleFront gardenWater </w:t>
            </w:r>
            <w:r w:rsidRPr="00FB1118">
              <w:rPr>
                <w:rFonts w:ascii="Calibri" w:eastAsia="Times New Roman" w:hAnsi="Calibri" w:cs="Calibri"/>
                <w:color w:val="000000"/>
                <w:sz w:val="32"/>
                <w:szCs w:val="32"/>
                <w:lang w:eastAsia="en-GB"/>
              </w:rPr>
              <w:lastRenderedPageBreak/>
              <w:t xml:space="preserve">frontageTiled floorMaids quartersHot waterDesigned by charted architect and engineerConvenient location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1921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ïƒ˜ 2 storied house for sale in residential area ïƒ˜ Designed by a famous architecture    ïƒ˜ Close to all bank, hospital, super market, schoolsïƒ˜ 4 minutes to talawatugoda junction  ïƒ˜ All documents are clear ïƒ˜ Donâ€™t miss this opportunityïƒ˜ Genuine buyers only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1922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Two Story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In Pothuarawa Road, Arangala. 08 Perches with Landscaped garden area.The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1923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Super 2 Storey House For Sale Erawwala Maharagama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1924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SINGLE STORY HOUSE &amp; 40 P SALE AT WEJERAMA LANE ( NEAR SAMPATH BANK WEJERAMA ) 100 METERS TO HIGH LEVEL ROAD WEJERAMA NUGEGODA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1925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No. 674/12/3ANandana Uyana Welipillewa Homagama.Brand new house in Homagama Hanwella road at  Welipillewa junction3 bed rooms2 toiletsLiving &amp; dinningPantryVerendah carporchHot waterFitted pantry cupboardsAC pointsRemote roller gateSurrounded boundary wallsPipe born water and electricity20ft wide roadsVery close to main bus road - 50m4th land from the road3km to Panagoda junction5km to AthurugiriyaHighly residential areaClear deeds &amp; all council approved docementsHouse completed on 27/06/2019</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1926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500m to 120rd 11perches land 20ft rd facing single story house highly residential area very close to boralasgarmuwa piliyandala maharagama price 13500000no brokers genuine buyers well come appointments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1927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40,800,000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1928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For Sale In Gamunupura, Kaduwela.07 Perches , Landscaped garden area ( 2 Year Used House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1929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10.8 perches2 story houseLarge bathtub2 living areasLarge common balconyGreat ventilationHigh residential areaGreat access pointsAccess to all amenitiesParking for 4 vehicles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1930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Luxury Three Story House Sale For Nugegoda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1931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to the value of the land in athurugiriya 100m to the main road2km athurugiriya junction2.9km highway entrance----------------------------------- ðŸ‘‰à¶…à¶</w:t>
            </w:r>
            <w:r w:rsidRPr="00FB1118">
              <w:rPr>
                <w:rFonts w:ascii="Calibri" w:eastAsia="Times New Roman" w:hAnsi="Calibri" w:cs="Calibri"/>
                <w:color w:val="000000"/>
                <w:sz w:val="32"/>
                <w:szCs w:val="32"/>
                <w:lang w:eastAsia="en-GB"/>
              </w:rPr>
              <w:softHyphen/>
              <w:t xml:space="preserve">à·”à¶»à·”à¶œà·’à¶»à·’à¶º à¶¸à·’à¶½à·šà¶±à·’à¶ºà¶¸à·Šà·ƒà·’à¶§à·’     à¶†à·ƒà¶±à·Šà¶±à¶ºà·š à¶±à·’à·€à·ƒà¶šà·Š à·€à·’à¶šà·’à¶«à·“à¶¸à¶§ ðŸ‘‰à¶šà·à¶¸à¶» 3 à¶ºà·’ ðŸ‘‰à¶±à·à¶±à¶šà·à¶¸à¶» 1 ðŸ‘‰à·ƒà·šà·€à¶š à¶šà·à¶¸à¶» </w:t>
            </w:r>
            <w:r w:rsidRPr="00FB1118">
              <w:rPr>
                <w:rFonts w:ascii="Calibri" w:eastAsia="Times New Roman" w:hAnsi="Calibri" w:cs="Calibri"/>
                <w:color w:val="000000"/>
                <w:sz w:val="32"/>
                <w:szCs w:val="32"/>
                <w:lang w:eastAsia="en-GB"/>
              </w:rPr>
              <w:lastRenderedPageBreak/>
              <w:t>à·ƒà·„ à¶±à·à¶±à¶šà·à¶¸à¶» ðŸ‘‰à¶…à¶</w:t>
            </w:r>
            <w:r w:rsidRPr="00FB1118">
              <w:rPr>
                <w:rFonts w:ascii="Calibri" w:eastAsia="Times New Roman" w:hAnsi="Calibri" w:cs="Calibri"/>
                <w:color w:val="000000"/>
                <w:sz w:val="32"/>
                <w:szCs w:val="32"/>
                <w:lang w:eastAsia="en-GB"/>
              </w:rPr>
              <w:softHyphen/>
              <w:t>à·”à¶»à·”à¶œà·’à¶»à·’à¶º à·„à¶‚à¶¯à·’à¶ºà¶§ à¶šà·’à¶¸à·“ 2 ðŸ‘‰à¶…à¶°à·’à·€à·šà¶œà·“ à¶´à·’à·€à·’à·ƒà·”à¶¸à¶§ à¶šà·’à¶¸à·“ 3 à¶ºà·’ ðŸ‘‰à¶±à·’à·à·Šà¶šà¶½à¶‚à¶š à¶´à¶»à·’à·ƒà¶»à¶º ðŸ‘‰à¶¶à·ƒà·Š à¶´à·à¶»à¶§ à¶¸à·“à¶§à¶»à·Š100 à¶ºà·’ ðŸ‘‰à¶´à¶»à·Šà¶ à·ƒà·Š 16.5 à¶…à¶©à·’ 20 à¶´à·à¶» ðŸ‘‰à¶‰à¶šà·Šà¶¸à¶±à·’à¶±à·Š à·€à·’à¶šà·’à¶±à·“à¶¸à¶§ðŸ‘‰à¶½à¶šà·Šà·‚ 95      (à¶œà¶±à¶±à·Š à·ƒà·à¶šà¶ à·Šà¶ à· à¶šà¶»à¶œà¶</w:t>
            </w:r>
            <w:r w:rsidRPr="00FB1118">
              <w:rPr>
                <w:rFonts w:ascii="Calibri" w:eastAsia="Times New Roman" w:hAnsi="Calibri" w:cs="Calibri"/>
                <w:color w:val="000000"/>
                <w:sz w:val="32"/>
                <w:szCs w:val="32"/>
                <w:lang w:eastAsia="en-GB"/>
              </w:rPr>
              <w:softHyphen/>
              <w:t xml:space="preserve">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1932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Recently built, not even occupied, house for saleFeatures1. Two bedrooms2. Single bathroom &amp; separate servant toilet. 3. Walking distance to Attidiya bakery junction.4. Can easily build a second floor5. 6 perch land.5. 24hours water </w:t>
            </w:r>
            <w:proofErr w:type="gramStart"/>
            <w:r w:rsidRPr="00FB1118">
              <w:rPr>
                <w:rFonts w:ascii="Calibri" w:eastAsia="Times New Roman" w:hAnsi="Calibri" w:cs="Calibri"/>
                <w:color w:val="000000"/>
                <w:sz w:val="32"/>
                <w:szCs w:val="32"/>
                <w:lang w:eastAsia="en-GB"/>
              </w:rPr>
              <w:t>supply(</w:t>
            </w:r>
            <w:proofErr w:type="gramEnd"/>
            <w:r w:rsidRPr="00FB1118">
              <w:rPr>
                <w:rFonts w:ascii="Calibri" w:eastAsia="Times New Roman" w:hAnsi="Calibri" w:cs="Calibri"/>
                <w:color w:val="000000"/>
                <w:sz w:val="32"/>
                <w:szCs w:val="32"/>
                <w:lang w:eastAsia="en-GB"/>
              </w:rPr>
              <w:t>well water connection separately given)6. Two vehicles can park</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1933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à·™à¶œà·œà¶© à¶±à·’à·€à·à·ƒ à·ƒà¶‚à¶šà·“à¶»à·Šà¶«à¶ºà·š 9B à·€à¶»à·Šà¶œà¶ºà·š à·€à¶»à·Šà¶œ à¶…à¶©à·’ 1000à¶šà·à¶¸à¶» 3à¶¶à·à¶</w:t>
            </w:r>
            <w:r w:rsidRPr="00FB1118">
              <w:rPr>
                <w:rFonts w:ascii="Calibri" w:eastAsia="Times New Roman" w:hAnsi="Calibri" w:cs="Calibri"/>
                <w:color w:val="000000"/>
                <w:sz w:val="32"/>
                <w:szCs w:val="32"/>
                <w:lang w:eastAsia="en-GB"/>
              </w:rPr>
              <w:softHyphen/>
              <w:t>à·Šà¶»à·–à¶¸à·Š 2à¶…à¶½à·”à¶</w:t>
            </w:r>
            <w:r w:rsidRPr="00FB1118">
              <w:rPr>
                <w:rFonts w:ascii="Calibri" w:eastAsia="Times New Roman" w:hAnsi="Calibri" w:cs="Calibri"/>
                <w:color w:val="000000"/>
                <w:sz w:val="32"/>
                <w:szCs w:val="32"/>
                <w:lang w:eastAsia="en-GB"/>
              </w:rPr>
              <w:softHyphen/>
              <w:t>à·™à¶±à·Š à¶§à¶ºà·’à¶½à·Š à·„à· à¶±à·à¶± à¶šà·à¶¸à¶» à¶šà¶§à·Šà¶§à¶½ à¶…à¶½à·Šà¶½à· à¶‡à¶</w:t>
            </w:r>
            <w:r w:rsidRPr="00FB1118">
              <w:rPr>
                <w:rFonts w:ascii="Calibri" w:eastAsia="Times New Roman" w:hAnsi="Calibri" w:cs="Calibri"/>
                <w:color w:val="000000"/>
                <w:sz w:val="32"/>
                <w:szCs w:val="32"/>
                <w:lang w:eastAsia="en-GB"/>
              </w:rPr>
              <w:softHyphen/>
              <w:t>.à¶´à·Šâ€à¶»à¶°à·à¶± à¶¶à·ƒà·Š à¶±à·à·€à¶</w:t>
            </w:r>
            <w:r w:rsidRPr="00FB1118">
              <w:rPr>
                <w:rFonts w:ascii="Calibri" w:eastAsia="Times New Roman" w:hAnsi="Calibri" w:cs="Calibri"/>
                <w:color w:val="000000"/>
                <w:sz w:val="32"/>
                <w:szCs w:val="32"/>
                <w:lang w:eastAsia="en-GB"/>
              </w:rPr>
              <w:softHyphen/>
              <w:t>à·”à¶¸à·Šà¶´à¶½à¶§ à¶¸à·“à¶§à¶»à·Š 100à¶‡à¶</w:t>
            </w:r>
            <w:r w:rsidRPr="00FB1118">
              <w:rPr>
                <w:rFonts w:ascii="Calibri" w:eastAsia="Times New Roman" w:hAnsi="Calibri" w:cs="Calibri"/>
                <w:color w:val="000000"/>
                <w:sz w:val="32"/>
                <w:szCs w:val="32"/>
                <w:lang w:eastAsia="en-GB"/>
              </w:rPr>
              <w:softHyphen/>
              <w:t>à·”à·…à·”à·€à·“à¶¸ à¶´à·„à·…à·’à¶±à·Š à¶‡à¶</w:t>
            </w:r>
            <w:r w:rsidRPr="00FB1118">
              <w:rPr>
                <w:rFonts w:ascii="Calibri" w:eastAsia="Times New Roman" w:hAnsi="Calibri" w:cs="Calibri"/>
                <w:color w:val="000000"/>
                <w:sz w:val="32"/>
                <w:szCs w:val="32"/>
                <w:lang w:eastAsia="en-GB"/>
              </w:rPr>
              <w:softHyphen/>
              <w:t>à¶¸à·à¶¯ à¶œà·™à¶ºà¶šà·’à¶½à¶šà·Šà·‚ 62/50 à·„à· à·€à·à¶©à·’à¶¸ à¶‰à¶½à·Šà¶½à·”à¶¸à¶§à¶‰à¶šà·Šà¶¸à¶«à·’à¶±à·Š à·€à·’à¶šà·’à¶«à·š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1934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Story luxury House available for sale in Malabe,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1935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10.3 perches/ 2600 sqft/ 3 Bed Rooms/ 2 Bathrooms/ 2 Living, 2 Dining Area/ 2 Kitchen one </w:t>
            </w:r>
            <w:proofErr w:type="gramStart"/>
            <w:r w:rsidRPr="00FB1118">
              <w:rPr>
                <w:rFonts w:ascii="Calibri" w:eastAsia="Times New Roman" w:hAnsi="Calibri" w:cs="Calibri"/>
                <w:color w:val="000000"/>
                <w:sz w:val="32"/>
                <w:szCs w:val="32"/>
                <w:lang w:eastAsia="en-GB"/>
              </w:rPr>
              <w:t>with  teak</w:t>
            </w:r>
            <w:proofErr w:type="gramEnd"/>
            <w:r w:rsidRPr="00FB1118">
              <w:rPr>
                <w:rFonts w:ascii="Calibri" w:eastAsia="Times New Roman" w:hAnsi="Calibri" w:cs="Calibri"/>
                <w:color w:val="000000"/>
                <w:sz w:val="32"/>
                <w:szCs w:val="32"/>
                <w:lang w:eastAsia="en-GB"/>
              </w:rPr>
              <w:t xml:space="preserve"> wood Pantry Cupboards/  Pipe born water with 2  over head water tanks,   2 Vehicle Parking Area with big balconies Facing  to 296 Kottawa - Piliyandala bus route. Very Good Environment.2 separated floors with separated electricity,water bills, Ground floor has already rented  for Rs.25,000 per month.Upper floor can be rented for Rs.35,000.00 per month.current land value - Rs,850,000 per perch</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1936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Pannipitiya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1937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 Our Reference No SH 9883( Please quote this reference number when inquiring)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1938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 Our Reference No SH 10128( Please quote this reference number when inquiring)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1939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 Our Reference No SH 10150( Please quote this reference number when inquiring)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1940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 Our Reference No SH 10130( Please quote this reference number when inquiring)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1941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 Our Reference No SH 10129( Please quote this reference number when inquiring)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1942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à·„à·à¶¸à·à¶œà¶¸, à¶šà·’à¶»à·’à·€à¶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¶©à·”à·€ à·„à¶±à·Šà¶¯à·’à¶ºà¶§ à¶šà·’.à¶¸à·“. 01 à¶šà·Š à¶¯à·”à¶»à·’à¶±à·Š 128 à·„à·à¶¸à·à¶œà¶¸ - à¶</w:t>
            </w:r>
            <w:r w:rsidRPr="00FB1118">
              <w:rPr>
                <w:rFonts w:ascii="Calibri" w:eastAsia="Times New Roman" w:hAnsi="Calibri" w:cs="Calibri"/>
                <w:color w:val="000000"/>
                <w:sz w:val="32"/>
                <w:szCs w:val="32"/>
                <w:lang w:eastAsia="en-GB"/>
              </w:rPr>
              <w:softHyphen/>
              <w:t>à¶½à¶œà¶½ à¶¶à·ƒà·Š à¶¸à·à¶»à·Šà¶œà¶ºà¶§  à¶†à·ƒà¶±à·Šà¶±à·€ à¶´à¶»à·Šà¶ à·ƒà·Š 10  à¶´à·’à·„à·’à¶§à·’ à¶šà·à¶¸à¶» 03, à·ƒà·à¶½à¶º, à¶šà·‘à¶¸ à¶šà·à¶¸à¶»à¶º, à¶šà·”à·ƒà·Šà·ƒà·’à¶º à·ƒà·„ à¶±à·à¶± à¶šà·à¶¸à¶»à¶º, à¶…à¶¸à¶</w:t>
            </w:r>
            <w:r w:rsidRPr="00FB1118">
              <w:rPr>
                <w:rFonts w:ascii="Calibri" w:eastAsia="Times New Roman" w:hAnsi="Calibri" w:cs="Calibri"/>
                <w:color w:val="000000"/>
                <w:sz w:val="32"/>
                <w:szCs w:val="32"/>
                <w:lang w:eastAsia="en-GB"/>
              </w:rPr>
              <w:softHyphen/>
              <w:t>à¶» à¶±à·à¶± à¶šà·à¶¸à¶»à¶º à·ƒà·„ à·ƒà·šà·€à¶š à·€à·à·ƒà·’à¶šà·’à¶½à·’à¶º à¶‡à¶</w:t>
            </w:r>
            <w:r w:rsidRPr="00FB1118">
              <w:rPr>
                <w:rFonts w:ascii="Calibri" w:eastAsia="Times New Roman" w:hAnsi="Calibri" w:cs="Calibri"/>
                <w:color w:val="000000"/>
                <w:sz w:val="32"/>
                <w:szCs w:val="32"/>
                <w:lang w:eastAsia="en-GB"/>
              </w:rPr>
              <w:softHyphen/>
              <w:t>à·”à¶½à·” à¶´à·„à·ƒà·”à¶šà¶¸à·Š à·€à¶½à·’à¶±à·Š à·ƒà¶¸à¶±à·Šà·€à·’à¶</w:t>
            </w:r>
            <w:r w:rsidRPr="00FB1118">
              <w:rPr>
                <w:rFonts w:ascii="Calibri" w:eastAsia="Times New Roman" w:hAnsi="Calibri" w:cs="Calibri"/>
                <w:color w:val="000000"/>
                <w:sz w:val="32"/>
                <w:szCs w:val="32"/>
                <w:lang w:eastAsia="en-GB"/>
              </w:rPr>
              <w:softHyphen/>
              <w:t xml:space="preserve"> à¶…à¶‚à¶œ à·ƒà¶¸à·Šà¶´à·–à¶»à·Šà¶« à¶±à·€ à¶±à·’à·€à·ƒ à¶‰à¶</w:t>
            </w:r>
            <w:r w:rsidRPr="00FB1118">
              <w:rPr>
                <w:rFonts w:ascii="Calibri" w:eastAsia="Times New Roman" w:hAnsi="Calibri" w:cs="Calibri"/>
                <w:color w:val="000000"/>
                <w:sz w:val="32"/>
                <w:szCs w:val="32"/>
                <w:lang w:eastAsia="en-GB"/>
              </w:rPr>
              <w:softHyphen/>
              <w:t>à· à¶‰à¶šà·Šà¶¸à¶±à·’à¶±à·Š à·€à·“à¶šà·’à¶«à·’à¶¸à¶§ à¶‡à¶</w:t>
            </w:r>
            <w:r w:rsidRPr="00FB1118">
              <w:rPr>
                <w:rFonts w:ascii="Calibri" w:eastAsia="Times New Roman" w:hAnsi="Calibri" w:cs="Calibri"/>
                <w:color w:val="000000"/>
                <w:sz w:val="32"/>
                <w:szCs w:val="32"/>
                <w:lang w:eastAsia="en-GB"/>
              </w:rPr>
              <w:softHyphen/>
              <w:t>. à·ƒà·’à·€à·’à¶½à·’à¶¸ à¶œà·ƒà· 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 à¶±à·’à·€à·ƒà¶¸ à¶§à¶ºà·’à¶½à·Š à¶šà¶» à¶‡à¶</w:t>
            </w:r>
            <w:r w:rsidRPr="00FB1118">
              <w:rPr>
                <w:rFonts w:ascii="Calibri" w:eastAsia="Times New Roman" w:hAnsi="Calibri" w:cs="Calibri"/>
                <w:color w:val="000000"/>
                <w:sz w:val="32"/>
                <w:szCs w:val="32"/>
                <w:lang w:eastAsia="en-GB"/>
              </w:rPr>
              <w:softHyphen/>
              <w:t>. à¶…à¶©à·’ 12 à¶´à·Šâ€à¶»à·€à·šà· à¶¸à·à¶»à·Šà¶œà¶º. à·€à·à·„à¶± 02à¶šà·Š à¶±à·à·€à·à¶</w:t>
            </w:r>
            <w:r w:rsidRPr="00FB1118">
              <w:rPr>
                <w:rFonts w:ascii="Calibri" w:eastAsia="Times New Roman" w:hAnsi="Calibri" w:cs="Calibri"/>
                <w:color w:val="000000"/>
                <w:sz w:val="32"/>
                <w:szCs w:val="32"/>
                <w:lang w:eastAsia="en-GB"/>
              </w:rPr>
              <w:softHyphen/>
              <w:t>à·Šà·€à</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à¶¸à¶§ à·„à·à¶š. à¶±à·’à·€à·ƒ à·ƒà·’à¶§ à¶…à¶©à·’ 40 à¶šà·Š à¶¯à·’à¶œ à¶´à·”à¶¯à·Šà¶œà¶½à·’à¶š à¶¸à·à¶»à·Šà¶œà¶ºà¶šà·Š à¶‡à¶</w:t>
            </w:r>
            <w:r w:rsidRPr="00FB1118">
              <w:rPr>
                <w:rFonts w:ascii="Calibri" w:eastAsia="Times New Roman" w:hAnsi="Calibri" w:cs="Calibri"/>
                <w:color w:val="000000"/>
                <w:sz w:val="32"/>
                <w:szCs w:val="32"/>
                <w:lang w:eastAsia="en-GB"/>
              </w:rPr>
              <w:softHyphen/>
              <w:t>. à¶±à¶½ à¶¢à¶½à¶</w:t>
            </w:r>
            <w:proofErr w:type="gramStart"/>
            <w:r w:rsidRPr="00FB1118">
              <w:rPr>
                <w:rFonts w:ascii="Calibri" w:eastAsia="Times New Roman" w:hAnsi="Calibri" w:cs="Calibri"/>
                <w:color w:val="000000"/>
                <w:sz w:val="32"/>
                <w:szCs w:val="32"/>
                <w:lang w:eastAsia="en-GB"/>
              </w:rPr>
              <w:t>º ,</w:t>
            </w:r>
            <w:proofErr w:type="gramEnd"/>
            <w:r w:rsidRPr="00FB1118">
              <w:rPr>
                <w:rFonts w:ascii="Calibri" w:eastAsia="Times New Roman" w:hAnsi="Calibri" w:cs="Calibri"/>
                <w:color w:val="000000"/>
                <w:sz w:val="32"/>
                <w:szCs w:val="32"/>
                <w:lang w:eastAsia="en-GB"/>
              </w:rPr>
              <w:t xml:space="preserve"> à·€à·’à¶¯à·”à¶½à·’à¶º à¶‡à¶</w:t>
            </w:r>
            <w:r w:rsidRPr="00FB1118">
              <w:rPr>
                <w:rFonts w:ascii="Calibri" w:eastAsia="Times New Roman" w:hAnsi="Calibri" w:cs="Calibri"/>
                <w:color w:val="000000"/>
                <w:sz w:val="32"/>
                <w:szCs w:val="32"/>
                <w:lang w:eastAsia="en-GB"/>
              </w:rPr>
              <w:softHyphen/>
              <w:t>à·”à¶½à·” à·ƒà·’à¶ºà¶½à·” à¶´à·„à·ƒà·”à¶šà¶¸à·Š à·€à¶½à·’à¶±à·Š à·ƒà¶¸à¶±à·Šà·€à·’à¶</w:t>
            </w:r>
            <w:r w:rsidRPr="00FB1118">
              <w:rPr>
                <w:rFonts w:ascii="Calibri" w:eastAsia="Times New Roman" w:hAnsi="Calibri" w:cs="Calibri"/>
                <w:color w:val="000000"/>
                <w:sz w:val="32"/>
                <w:szCs w:val="32"/>
                <w:lang w:eastAsia="en-GB"/>
              </w:rPr>
              <w:softHyphen/>
              <w:t>à¶ºà·’ à¶¸à·’à¶½ à¶½à¶šà·Šà·‚ 68 à¶ºà·’ . à¶¸à·’à¶½à¶¯à·“ à¶œà¶</w:t>
            </w:r>
            <w:r w:rsidRPr="00FB1118">
              <w:rPr>
                <w:rFonts w:ascii="Calibri" w:eastAsia="Times New Roman" w:hAnsi="Calibri" w:cs="Calibri"/>
                <w:color w:val="000000"/>
                <w:sz w:val="32"/>
                <w:szCs w:val="32"/>
                <w:lang w:eastAsia="en-GB"/>
              </w:rPr>
              <w:softHyphen/>
              <w:t>à·Š à·€à·„à·à¶¸ à¶´à¶¯à·’à¶‚à¶ à·’à¶ºà¶§ à·ƒà·”à¶¯à·”à·ƒà·”à¶º. à·ƒà·’à¶ºà·…à·”à¶¸ à¶½à·’à¶ºà¶šà·’à¶ºà·€à·’à¶½à·’ à·ƒà·„à·’à¶</w:t>
            </w:r>
            <w:r w:rsidRPr="00FB1118">
              <w:rPr>
                <w:rFonts w:ascii="Calibri" w:eastAsia="Times New Roman" w:hAnsi="Calibri" w:cs="Calibri"/>
                <w:color w:val="000000"/>
                <w:sz w:val="32"/>
                <w:szCs w:val="32"/>
                <w:lang w:eastAsia="en-GB"/>
              </w:rPr>
              <w:softHyphen/>
              <w:t>à¶ºà·’.à¶…à¶ºà·’à¶</w:t>
            </w:r>
            <w:r w:rsidRPr="00FB1118">
              <w:rPr>
                <w:rFonts w:ascii="Calibri" w:eastAsia="Times New Roman" w:hAnsi="Calibri" w:cs="Calibri"/>
                <w:color w:val="000000"/>
                <w:sz w:val="32"/>
                <w:szCs w:val="32"/>
                <w:lang w:eastAsia="en-GB"/>
              </w:rPr>
              <w:softHyphen/>
              <w:t>à·’à¶šà¶»à·” à·€à·’à¶¯à·™à·ƒà·Š à¶œà¶</w:t>
            </w:r>
            <w:r w:rsidRPr="00FB1118">
              <w:rPr>
                <w:rFonts w:ascii="Calibri" w:eastAsia="Times New Roman" w:hAnsi="Calibri" w:cs="Calibri"/>
                <w:color w:val="000000"/>
                <w:sz w:val="32"/>
                <w:szCs w:val="32"/>
                <w:lang w:eastAsia="en-GB"/>
              </w:rPr>
              <w:softHyphen/>
              <w:t xml:space="preserve"> à·€à¶± à¶±à·’à·ƒà· à¶‰à¶šà·Šà¶¸à¶±à·’à¶±à·Š à·€à·’à¶šà·’à¶«à·š.128 à¶šà·œà¶§à·Šà¶§à·à·€ - à¶</w:t>
            </w:r>
            <w:r w:rsidRPr="00FB1118">
              <w:rPr>
                <w:rFonts w:ascii="Calibri" w:eastAsia="Times New Roman" w:hAnsi="Calibri" w:cs="Calibri"/>
                <w:color w:val="000000"/>
                <w:sz w:val="32"/>
                <w:szCs w:val="32"/>
                <w:lang w:eastAsia="en-GB"/>
              </w:rPr>
              <w:softHyphen/>
              <w:t>à¶½à¶œà¶½ à¶¸à·à¶»à·Šà¶œà¶ºà¶§ à·ƒà·„ 280 à¶¸à·„à¶»à¶œà¶¸ - â€ à·„à·œà¶»à¶« à¶¸à·à¶»à·Šà¶œà¶ºà¶§  à¶¸à·“. 300 129 à¶šà·œà¶§à·Šà¶§à·à·€ - à¶¸à·™à·à¶»à¶œà·„à·„à·™à·Šà¶± à¶¸à·à¶»à·Šà¶œà¶ºà¶</w:t>
            </w:r>
            <w:proofErr w:type="gramStart"/>
            <w:r w:rsidRPr="00FB1118">
              <w:rPr>
                <w:rFonts w:ascii="Calibri" w:eastAsia="Times New Roman" w:hAnsi="Calibri" w:cs="Calibri"/>
                <w:color w:val="000000"/>
                <w:sz w:val="32"/>
                <w:szCs w:val="32"/>
                <w:lang w:eastAsia="en-GB"/>
              </w:rPr>
              <w:t>§  à</w:t>
            </w:r>
            <w:proofErr w:type="gramEnd"/>
            <w:r w:rsidRPr="00FB1118">
              <w:rPr>
                <w:rFonts w:ascii="Calibri" w:eastAsia="Times New Roman" w:hAnsi="Calibri" w:cs="Calibri"/>
                <w:color w:val="000000"/>
                <w:sz w:val="32"/>
                <w:szCs w:val="32"/>
                <w:lang w:eastAsia="en-GB"/>
              </w:rPr>
              <w:t>¶¸à·“. 700 à·„à·à¶¸à·à¶œà¶¸à¶§ à·ƒà·„ à¶šà·œà¶§à·Šà¶§à·à·€à¶§ à¶šà·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 07à¶…à¶</w:t>
            </w:r>
            <w:r w:rsidRPr="00FB1118">
              <w:rPr>
                <w:rFonts w:ascii="Calibri" w:eastAsia="Times New Roman" w:hAnsi="Calibri" w:cs="Calibri"/>
                <w:color w:val="000000"/>
                <w:sz w:val="32"/>
                <w:szCs w:val="32"/>
                <w:lang w:eastAsia="en-GB"/>
              </w:rPr>
              <w:softHyphen/>
              <w:t>à·Šà¶´à·’à¶§ 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 xml:space="preserve">¶¯à¶½à¶§ à¶´à¶¸à¶«à¶ºà·’.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1943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26000000.00 LAKHSTOTAL PRICENegotiable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1944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For Sale In Gamunupura, Kaduwela.07 Perches , Landscaped garden area ( 2 Year Used House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1945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Super Luxury Three Story House Sale For Hokandara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1946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 Our Reference No SH 9313( Please quote this reference number when inquiring)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1947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à¶¶à·à¶‚à¶šà·” à¶«à¶º à¶´à·„à·ƒà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¶šà¶¸à·Š  à¶¶à·ƒà·Š à¶¸à·à¶»à·Šà¶œà¶ºà¶§ à¶¸à·“à¶§à¶»à·Š 500  à¶±à·’à·ƒà·Šà¶šà¶½à¶±à·Šà¶š  à¶´à¶»à·’à·ƒà¶»à¶ºà¶šà·Š . à¶…à¶©à·’ 20 à¶´à·à¶»à¶§ 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·„à·”à¶±à¶½à· à¶‡à¶</w:t>
            </w:r>
            <w:r w:rsidRPr="00FB1118">
              <w:rPr>
                <w:rFonts w:ascii="Calibri" w:eastAsia="Times New Roman" w:hAnsi="Calibri" w:cs="Calibri"/>
                <w:color w:val="000000"/>
                <w:sz w:val="32"/>
                <w:szCs w:val="32"/>
                <w:lang w:eastAsia="en-GB"/>
              </w:rPr>
              <w:softHyphen/>
              <w:t xml:space="preserve"> .  à¶§à¶ºà·’à¶½à·Š à¶¯à¶¸à· à¶‡à¶</w:t>
            </w:r>
            <w:r w:rsidRPr="00FB1118">
              <w:rPr>
                <w:rFonts w:ascii="Calibri" w:eastAsia="Times New Roman" w:hAnsi="Calibri" w:cs="Calibri"/>
                <w:color w:val="000000"/>
                <w:sz w:val="32"/>
                <w:szCs w:val="32"/>
                <w:lang w:eastAsia="en-GB"/>
              </w:rPr>
              <w:softHyphen/>
              <w:t>. à¶±à·€ à¶±à·’à·€à·ƒà¶šà·’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1948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For More Details Please Contact Us 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1949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Spacious two-story house for sale in Pannipitiya, conveniently located 5 minutes away from Thalawathugoda Junction. The property is facing Polwatta Road with significant road frontage and is also adjoining a lane off Polwatta Road. The house offers extensive living space along with three bedrooms and two bathrooms.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1950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*Five KM to Matara Highway *Bank Loan </w:t>
            </w:r>
            <w:proofErr w:type="gramStart"/>
            <w:r w:rsidRPr="00FB1118">
              <w:rPr>
                <w:rFonts w:ascii="Calibri" w:eastAsia="Times New Roman" w:hAnsi="Calibri" w:cs="Calibri"/>
                <w:color w:val="000000"/>
                <w:sz w:val="32"/>
                <w:szCs w:val="32"/>
                <w:lang w:eastAsia="en-GB"/>
              </w:rPr>
              <w:t>Facilities,*</w:t>
            </w:r>
            <w:proofErr w:type="gramEnd"/>
            <w:r w:rsidRPr="00FB1118">
              <w:rPr>
                <w:rFonts w:ascii="Calibri" w:eastAsia="Times New Roman" w:hAnsi="Calibri" w:cs="Calibri"/>
                <w:color w:val="000000"/>
                <w:sz w:val="32"/>
                <w:szCs w:val="32"/>
                <w:lang w:eastAsia="en-GB"/>
              </w:rPr>
              <w:t xml:space="preserve">Two Car park,*Right round wall. All windows </w:t>
            </w:r>
            <w:proofErr w:type="gramStart"/>
            <w:r w:rsidRPr="00FB1118">
              <w:rPr>
                <w:rFonts w:ascii="Calibri" w:eastAsia="Times New Roman" w:hAnsi="Calibri" w:cs="Calibri"/>
                <w:color w:val="000000"/>
                <w:sz w:val="32"/>
                <w:szCs w:val="32"/>
                <w:lang w:eastAsia="en-GB"/>
              </w:rPr>
              <w:t>with  Iron</w:t>
            </w:r>
            <w:proofErr w:type="gramEnd"/>
            <w:r w:rsidRPr="00FB1118">
              <w:rPr>
                <w:rFonts w:ascii="Calibri" w:eastAsia="Times New Roman" w:hAnsi="Calibri" w:cs="Calibri"/>
                <w:color w:val="000000"/>
                <w:sz w:val="32"/>
                <w:szCs w:val="32"/>
                <w:lang w:eastAsia="en-GB"/>
              </w:rPr>
              <w:t xml:space="preserve"> Grills,*Two Kitchen, Newly Built Pantry Cupboard With 4 Bunner Cooker &amp; Cokker head,*All the Banks Reputed Super market,post Office,Main bus Stand,C.W.E Church,Temple Within,150-200 Meters. Not a Flooding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1951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Luxury House For Sale In Piliyandala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1952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Aturugiriya Road, Arangala.08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1953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2Storey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in kurulu uyana, polkotuwa, kottawa.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1954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 Pothuarawa. On 16 Perch Land Malabe Rd, Pothuarawa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1955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à¶šà·à¶¸à¶» à¶¯à·™à¶šà¶š à·€à·à¶© à¶±à·’à¶¸ à¶šà¶» à¶‡à¶</w:t>
            </w:r>
            <w:r w:rsidRPr="00FB1118">
              <w:rPr>
                <w:rFonts w:ascii="Calibri" w:eastAsia="Times New Roman" w:hAnsi="Calibri" w:cs="Calibri"/>
                <w:color w:val="000000"/>
                <w:sz w:val="32"/>
                <w:szCs w:val="32"/>
                <w:lang w:eastAsia="en-GB"/>
              </w:rPr>
              <w:softHyphen/>
              <w:t xml:space="preserv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1956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 perch land with 01 complete house and 01 partly built house.500m to Bokundara Junction, 200m to Make luxury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1957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 newly built two storied house5 bedrooms &amp; 2 bathrooms can be used as two housesparking available Close to Thalawathugoda townSuitable for business purposes </w:t>
            </w:r>
            <w:proofErr w:type="gramStart"/>
            <w:r w:rsidRPr="00FB1118">
              <w:rPr>
                <w:rFonts w:ascii="Calibri" w:eastAsia="Times New Roman" w:hAnsi="Calibri" w:cs="Calibri"/>
                <w:color w:val="000000"/>
                <w:sz w:val="32"/>
                <w:szCs w:val="32"/>
                <w:lang w:eastAsia="en-GB"/>
              </w:rPr>
              <w:t>also.Bank</w:t>
            </w:r>
            <w:proofErr w:type="gramEnd"/>
            <w:r w:rsidRPr="00FB1118">
              <w:rPr>
                <w:rFonts w:ascii="Calibri" w:eastAsia="Times New Roman" w:hAnsi="Calibri" w:cs="Calibri"/>
                <w:color w:val="000000"/>
                <w:sz w:val="32"/>
                <w:szCs w:val="32"/>
                <w:lang w:eastAsia="en-GB"/>
              </w:rPr>
              <w:t xml:space="preserve"> lone facilities can be arranged.Price 19 million.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1958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house with three bed room and one bath room. 2km to Homagama Town. 3.5km to Kottawa Highway Entrance.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1959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âœ“House For Sale In ThalawathugodaðŸ âœ“Land Size 8.8perches âœ“House Size 2500sqft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1960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25.5 MILLION polgasowita 4 ac room Solar hot water Cct camera Roof top 3 vehikal parking space  100 miters 120 Colombo bus rd Full complete house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1961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à·ƒà·”à¶´à·’à¶»à·’ à¶±à·’à·€à·ƒà¶šà·Š à·„à·’à¶¸à·’ à¶šà¶» à¶œà·à¶±à·“à¶¸à¶§ à¶…à¶±à¶œà·’ à¶…à·€à·ƒà·Šà¶®à·à·€à¶šà·Š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1962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à·ƒà·”à¶´à·’à¶»à·’ à¶±à·’à·€à·ƒà¶šà·Š à·„à·’à¶¸à·’ à¶šà¶» à¶œà·à¶±à·“à¶¸à¶§ à¶…à¶±à¶œà·’ à¶…à·€à·ƒà·Šà¶®à·à·€à¶šà·Š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1963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we have a Architect </w:t>
            </w:r>
            <w:proofErr w:type="gramStart"/>
            <w:r w:rsidRPr="00FB1118">
              <w:rPr>
                <w:rFonts w:ascii="Calibri" w:eastAsia="Times New Roman" w:hAnsi="Calibri" w:cs="Calibri"/>
                <w:color w:val="000000"/>
                <w:sz w:val="32"/>
                <w:szCs w:val="32"/>
                <w:lang w:eastAsia="en-GB"/>
              </w:rPr>
              <w:t>designed  specious</w:t>
            </w:r>
            <w:proofErr w:type="gramEnd"/>
            <w:r w:rsidRPr="00FB1118">
              <w:rPr>
                <w:rFonts w:ascii="Calibri" w:eastAsia="Times New Roman" w:hAnsi="Calibri" w:cs="Calibri"/>
                <w:color w:val="000000"/>
                <w:sz w:val="32"/>
                <w:szCs w:val="32"/>
                <w:lang w:eastAsia="en-GB"/>
              </w:rPr>
              <w:t xml:space="preserve"> 2 storied Brand new luxury house for special offerâ€¦â€¦ 10 perch land, please contact - only 26.5 million - negotiableThis located at well develop housing scheme.3800 square feet house, 4 bed room 4 bath rooms with wide feet road. You don't find a house with this feature s &amp; neatness at this area for this value. Perfect </w:t>
            </w:r>
            <w:proofErr w:type="gramStart"/>
            <w:r w:rsidRPr="00FB1118">
              <w:rPr>
                <w:rFonts w:ascii="Calibri" w:eastAsia="Times New Roman" w:hAnsi="Calibri" w:cs="Calibri"/>
                <w:color w:val="000000"/>
                <w:sz w:val="32"/>
                <w:szCs w:val="32"/>
                <w:lang w:eastAsia="en-GB"/>
              </w:rPr>
              <w:t>plan..</w:t>
            </w:r>
            <w:proofErr w:type="gramEnd"/>
            <w:r w:rsidRPr="00FB1118">
              <w:rPr>
                <w:rFonts w:ascii="Calibri" w:eastAsia="Times New Roman" w:hAnsi="Calibri" w:cs="Calibri"/>
                <w:color w:val="000000"/>
                <w:sz w:val="32"/>
                <w:szCs w:val="32"/>
                <w:lang w:eastAsia="en-GB"/>
              </w:rPr>
              <w:t xml:space="preserve"> 2-3 vehicles can </w:t>
            </w:r>
            <w:proofErr w:type="gramStart"/>
            <w:r w:rsidRPr="00FB1118">
              <w:rPr>
                <w:rFonts w:ascii="Calibri" w:eastAsia="Times New Roman" w:hAnsi="Calibri" w:cs="Calibri"/>
                <w:color w:val="000000"/>
                <w:sz w:val="32"/>
                <w:szCs w:val="32"/>
                <w:lang w:eastAsia="en-GB"/>
              </w:rPr>
              <w:t>park.Cctv</w:t>
            </w:r>
            <w:proofErr w:type="gramEnd"/>
            <w:r w:rsidRPr="00FB1118">
              <w:rPr>
                <w:rFonts w:ascii="Calibri" w:eastAsia="Times New Roman" w:hAnsi="Calibri" w:cs="Calibri"/>
                <w:color w:val="000000"/>
                <w:sz w:val="32"/>
                <w:szCs w:val="32"/>
                <w:lang w:eastAsia="en-GB"/>
              </w:rPr>
              <w:t xml:space="preserve">, AC, Roller gate, fully equip pantry cupboards. Fine hard wood used for doors &amp; </w:t>
            </w:r>
            <w:proofErr w:type="gramStart"/>
            <w:r w:rsidRPr="00FB1118">
              <w:rPr>
                <w:rFonts w:ascii="Calibri" w:eastAsia="Times New Roman" w:hAnsi="Calibri" w:cs="Calibri"/>
                <w:color w:val="000000"/>
                <w:sz w:val="32"/>
                <w:szCs w:val="32"/>
                <w:lang w:eastAsia="en-GB"/>
              </w:rPr>
              <w:t>windows.Nice</w:t>
            </w:r>
            <w:proofErr w:type="gramEnd"/>
            <w:r w:rsidRPr="00FB1118">
              <w:rPr>
                <w:rFonts w:ascii="Calibri" w:eastAsia="Times New Roman" w:hAnsi="Calibri" w:cs="Calibri"/>
                <w:color w:val="000000"/>
                <w:sz w:val="32"/>
                <w:szCs w:val="32"/>
                <w:lang w:eastAsia="en-GB"/>
              </w:rPr>
              <w:t xml:space="preserve"> garden, peaceful well secured residential area located at 296 bus road, 500m 296 bus road,2.5 KM to kottawa town, 3 km to pannipitiyaVery convenience to Keels/ Cargills /Laughs supermakets and the banks. selling at urgently..Just one month before completed.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1964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We have an Architect designed brand new good house for special price. </w:t>
            </w:r>
            <w:proofErr w:type="gramStart"/>
            <w:r w:rsidRPr="00FB1118">
              <w:rPr>
                <w:rFonts w:ascii="Calibri" w:eastAsia="Times New Roman" w:hAnsi="Calibri" w:cs="Calibri"/>
                <w:color w:val="000000"/>
                <w:sz w:val="32"/>
                <w:szCs w:val="32"/>
                <w:lang w:eastAsia="en-GB"/>
              </w:rPr>
              <w:t>10  perch</w:t>
            </w:r>
            <w:proofErr w:type="gramEnd"/>
            <w:r w:rsidRPr="00FB1118">
              <w:rPr>
                <w:rFonts w:ascii="Calibri" w:eastAsia="Times New Roman" w:hAnsi="Calibri" w:cs="Calibri"/>
                <w:color w:val="000000"/>
                <w:sz w:val="32"/>
                <w:szCs w:val="32"/>
                <w:lang w:eastAsia="en-GB"/>
              </w:rPr>
              <w:t xml:space="preserve"> land, please contact - , price 130 laksclose to 2800 square feet house, 4 bed rooms &amp; 4 bathrooms, well water and pipeborn water, 4 parking areas, one roller gate, landscaping garden with interlocks, separate balconies, luxurious pantry, fully tiled with wide road. Quality finished with all durable materials. Made very strongly. Its located in a very prestige housing scheme at gonapola piliyandala. Ideal for peaceful </w:t>
            </w:r>
            <w:proofErr w:type="gramStart"/>
            <w:r w:rsidRPr="00FB1118">
              <w:rPr>
                <w:rFonts w:ascii="Calibri" w:eastAsia="Times New Roman" w:hAnsi="Calibri" w:cs="Calibri"/>
                <w:color w:val="000000"/>
                <w:sz w:val="32"/>
                <w:szCs w:val="32"/>
                <w:lang w:eastAsia="en-GB"/>
              </w:rPr>
              <w:t>living.Nice</w:t>
            </w:r>
            <w:proofErr w:type="gramEnd"/>
            <w:r w:rsidRPr="00FB1118">
              <w:rPr>
                <w:rFonts w:ascii="Calibri" w:eastAsia="Times New Roman" w:hAnsi="Calibri" w:cs="Calibri"/>
                <w:color w:val="000000"/>
                <w:sz w:val="32"/>
                <w:szCs w:val="32"/>
                <w:lang w:eastAsia="en-GB"/>
              </w:rPr>
              <w:t xml:space="preserve"> garden, peaceful well secured residential area in private road, 600m to the gonapola moragahahena bus road,1 KM ro 120  bus road,3 km 3 km highway entrances, Immediate selling at urgency. Just completed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1965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storied Brand new quality house for immediate saleâ€¦.3 rooms with </w:t>
            </w:r>
            <w:proofErr w:type="gramStart"/>
            <w:r w:rsidRPr="00FB1118">
              <w:rPr>
                <w:rFonts w:ascii="Calibri" w:eastAsia="Times New Roman" w:hAnsi="Calibri" w:cs="Calibri"/>
                <w:color w:val="000000"/>
                <w:sz w:val="32"/>
                <w:szCs w:val="32"/>
                <w:lang w:eastAsia="en-GB"/>
              </w:rPr>
              <w:t>2  bath</w:t>
            </w:r>
            <w:proofErr w:type="gramEnd"/>
            <w:r w:rsidRPr="00FB1118">
              <w:rPr>
                <w:rFonts w:ascii="Calibri" w:eastAsia="Times New Roman" w:hAnsi="Calibri" w:cs="Calibri"/>
                <w:color w:val="000000"/>
                <w:sz w:val="32"/>
                <w:szCs w:val="32"/>
                <w:lang w:eastAsia="en-GB"/>
              </w:rPr>
              <w:t xml:space="preserve"> rooms, large living room &amp; kitchen, dining and carpoachcontact price 11.5 million &amp; negotiable...6.5 perch with 20 feet road with very economical design within 6.5 perchâ€¦Fully complete house including garden, roller gate &amp; parapet wall around the ghouse.Conveniently located in peaceful well secured residential area </w:t>
            </w:r>
            <w:r w:rsidRPr="00FB1118">
              <w:rPr>
                <w:rFonts w:ascii="Calibri" w:eastAsia="Times New Roman" w:hAnsi="Calibri" w:cs="Calibri"/>
                <w:color w:val="000000"/>
                <w:sz w:val="32"/>
                <w:szCs w:val="32"/>
                <w:lang w:eastAsia="en-GB"/>
              </w:rPr>
              <w:lastRenderedPageBreak/>
              <w:t>close to godagama &amp; homagama towns. just 200 m to 138 bus road house with all facilities. Very convenience to all supermakets and some of the the banks. Selling at urgently..Just completed.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1966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Meticulously maintained luxury house conveniently located only 100 meters away from the Nawala Road, within close proximity to all modern day conveniences. The house offers extensive living space along with four bedrooms and four bathrooms. The house is currently fully furnished and can be purchased inclusive of all high quality furniture &amp; fittings.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1967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Aturugiriya Road, Arangala.08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1968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InThunadahena Road, Malabe.10.8 Perches with Landscaped garden area.*- 2500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1969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luxury two storey house for sale in kottawa 255 piliyanadala Road near to the Kottawa Junction. 4 bedrooms and 4 bathrooms. Comply with hot water, solar </w:t>
            </w:r>
            <w:proofErr w:type="gramStart"/>
            <w:r w:rsidRPr="00FB1118">
              <w:rPr>
                <w:rFonts w:ascii="Calibri" w:eastAsia="Times New Roman" w:hAnsi="Calibri" w:cs="Calibri"/>
                <w:color w:val="000000"/>
                <w:sz w:val="32"/>
                <w:szCs w:val="32"/>
                <w:lang w:eastAsia="en-GB"/>
              </w:rPr>
              <w:t>system,AC</w:t>
            </w:r>
            <w:proofErr w:type="gramEnd"/>
            <w:r w:rsidRPr="00FB1118">
              <w:rPr>
                <w:rFonts w:ascii="Calibri" w:eastAsia="Times New Roman" w:hAnsi="Calibri" w:cs="Calibri"/>
                <w:color w:val="000000"/>
                <w:sz w:val="32"/>
                <w:szCs w:val="32"/>
                <w:lang w:eastAsia="en-GB"/>
              </w:rPr>
              <w:t>,CCTV camera, TV lobby, balcony and roof. Servant room and a bathroom. Complete pantry with a hob. Double carpoch. 100m to 255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1970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3story luxury house for sale in baththaramulla robet gunawarddana mawatha 5bedroom, 5bathroom, A/C, cctv camera TV lobby rooftop balcony seven room, and servent bathroom, 20ft road, 400mto main road walking distance to government compaies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1971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For Sale In Kahanthota Road, Malabe.10.5 Perches with Landscaped garden area.( Used 8 Years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1972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situated at royal range off Dolalanda Gardens, Thalawathugoda,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1973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Millennium city, olympus zone 2. 3 bedrooms, 2 bathrooms, 1 </w:t>
            </w:r>
            <w:proofErr w:type="gramStart"/>
            <w:r w:rsidRPr="00FB1118">
              <w:rPr>
                <w:rFonts w:ascii="Calibri" w:eastAsia="Times New Roman" w:hAnsi="Calibri" w:cs="Calibri"/>
                <w:color w:val="000000"/>
                <w:sz w:val="32"/>
                <w:szCs w:val="32"/>
                <w:lang w:eastAsia="en-GB"/>
              </w:rPr>
              <w:t>servers</w:t>
            </w:r>
            <w:proofErr w:type="gramEnd"/>
            <w:r w:rsidRPr="00FB1118">
              <w:rPr>
                <w:rFonts w:ascii="Calibri" w:eastAsia="Times New Roman" w:hAnsi="Calibri" w:cs="Calibri"/>
                <w:color w:val="000000"/>
                <w:sz w:val="32"/>
                <w:szCs w:val="32"/>
                <w:lang w:eastAsia="en-GB"/>
              </w:rPr>
              <w:t xml:space="preserve"> toilet, car pouch, in front of the park and just near the security hut. A well maintained house.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1974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story house for sale in ambagaha handiya rajagiriya.4 bedrooms.2 bathrooms,8 perches,facing buthgamuwa road,20 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1975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 Our Reference No SH 10149( Please quote this reference number when inquiring)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1976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Nugegoda | Wijerama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1977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*Three houses with separate water, electricity , addresses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1978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14.2 perchesLKR 3.2 million per perchBeing sold for land valueLarge living areaElevated structureParking for 3 vehicles including garage for 1 </w:t>
            </w:r>
            <w:r w:rsidRPr="00FB1118">
              <w:rPr>
                <w:rFonts w:ascii="Calibri" w:eastAsia="Times New Roman" w:hAnsi="Calibri" w:cs="Calibri"/>
                <w:color w:val="000000"/>
                <w:sz w:val="32"/>
                <w:szCs w:val="32"/>
                <w:lang w:eastAsia="en-GB"/>
              </w:rPr>
              <w:lastRenderedPageBreak/>
              <w:t>vehicleTwo separate unitsTwo parking area gatesKitchen areaStore roomBack yardWater tankOutdoor sinkTiled floorsSeparate bedroom and bathroom with separate entranceConvenient access point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1979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storied house for sale in Willorawatta, Moratuwa5 bedrooms 2 bathrooms + 1 bathroom outside 2 living rooms 2 dining rooms2 kitchen, garageNo brokersFor quick saleCall for more details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1980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13.5 perches2 Story houseParking for 3 vehicleTiled floor1 common balconyServant quartersStore room20 ft. Access roadDoors and windows made of Mahogany woodBank loan700m from main roadResidential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1981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900m to 120rd 15ft rd facing superb house 8perches land almost brand new architect design house ground floor 2beds living dinning and pantry and common bathroom upper floor 2beds 2baths t.v. lobby balconies separate entrance and inside entrance can use as 2units 2vehicles parking area small landscapes garden highly residential area very close to maharagama boralasgamuwa piliyandala clear deed price 18000000 no brokers genuine buyers well come appointments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1982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saleHighest location in Thalawathugoda area3 main access roards ( from hookandara rd , kalalgoda rd and Uthuwankanda rd )2 gates to Joothikarama rd and to Uthuwankanda rdParking space for 5 vehicles 12.5 perches Land3 storey house with roof topPipe &amp; Tube well water,  Electricity Each floor 1100 Sqft - 1200 Sqft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1983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Godagama========================#    Bed Room 03#    Bath Room 01#    Kichan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1984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à·„à·à¶¸à·à¶œà¶¸, à¶´à·’à¶§à·’à¶´à¶± à¶‹à¶</w:t>
            </w:r>
            <w:r w:rsidRPr="00FB1118">
              <w:rPr>
                <w:rFonts w:ascii="Calibri" w:eastAsia="Times New Roman" w:hAnsi="Calibri" w:cs="Calibri"/>
                <w:color w:val="000000"/>
                <w:sz w:val="32"/>
                <w:szCs w:val="32"/>
                <w:lang w:eastAsia="en-GB"/>
              </w:rPr>
              <w:softHyphen/>
              <w:t>à·”à¶» 128 à¶¶à·ƒà·Š à¶¸à·à¶»à·Šà¶œà¶ºà·š NSBM à¶šà·à¶¸à·Šà¶´à·ƒà·Š à¶‘à¶šà¶§ à¶±à·”à¶¯à·”à¶»à·’à¶±à·Š à¶¯à·™à¶¸à·„à¶½à·Š à¶±à·’à·€à·ƒà¶šà·Š à·€à·’à¶šà·’à¶±à·“à¶¸à¶§ à¶‡à¶</w:t>
            </w:r>
            <w:r w:rsidRPr="00FB1118">
              <w:rPr>
                <w:rFonts w:ascii="Calibri" w:eastAsia="Times New Roman" w:hAnsi="Calibri" w:cs="Calibri"/>
                <w:color w:val="000000"/>
                <w:sz w:val="32"/>
                <w:szCs w:val="32"/>
                <w:lang w:eastAsia="en-GB"/>
              </w:rPr>
              <w:softHyphen/>
              <w:t>.à¶±à·’à¶¯à¶± à¶šà·à¶¸à¶» 03à¶šà·‘à¶¸ à¶šà·à¶¸à¶» 01à¶¶à·à¶</w:t>
            </w:r>
            <w:r w:rsidRPr="00FB1118">
              <w:rPr>
                <w:rFonts w:ascii="Calibri" w:eastAsia="Times New Roman" w:hAnsi="Calibri" w:cs="Calibri"/>
                <w:color w:val="000000"/>
                <w:sz w:val="32"/>
                <w:szCs w:val="32"/>
                <w:lang w:eastAsia="en-GB"/>
              </w:rPr>
              <w:softHyphen/>
              <w:t>à·Š à¶»à·–à¶¸à·Š 01à·ƒà·šà·€à¶š à¶¶à·à¶</w:t>
            </w:r>
            <w:r w:rsidRPr="00FB1118">
              <w:rPr>
                <w:rFonts w:ascii="Calibri" w:eastAsia="Times New Roman" w:hAnsi="Calibri" w:cs="Calibri"/>
                <w:color w:val="000000"/>
                <w:sz w:val="32"/>
                <w:szCs w:val="32"/>
                <w:lang w:eastAsia="en-GB"/>
              </w:rPr>
              <w:softHyphen/>
              <w:t>à·Š à¶»à·–à¶¸à·Š 01à·€à·’à·à·à¶½ à·ƒà·à¶½à¶ºà¶šà·Š à¶¸à·”à·…à·”à¶</w:t>
            </w:r>
            <w:r w:rsidRPr="00FB1118">
              <w:rPr>
                <w:rFonts w:ascii="Calibri" w:eastAsia="Times New Roman" w:hAnsi="Calibri" w:cs="Calibri"/>
                <w:color w:val="000000"/>
                <w:sz w:val="32"/>
                <w:szCs w:val="32"/>
                <w:lang w:eastAsia="en-GB"/>
              </w:rPr>
              <w:softHyphen/>
              <w:t>à·à¶±à·Šà¶œà·™à¶º</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1985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3Storey House For Sale Athurugiriya road,Malabe------------------------------------------------------------Located just 500 meters to Athurugiriya - Malabe route to  residential area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1986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clear deedP- 10.55Room 3/BR 1/ kitchen /living area  / veranda /wall with slide gate/fully tiled / pipe born water/ electracity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1987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3Storey Brand New House For Sale in Kahanthota Road Malabe.-------------------------Located just 500 meters topittugala junction residential area .*Its a 3story house on 8.6perches and is 2400sq ft.03bedrooms with </w:t>
            </w:r>
            <w:r w:rsidRPr="00FB1118">
              <w:rPr>
                <w:rFonts w:ascii="Calibri" w:eastAsia="Times New Roman" w:hAnsi="Calibri" w:cs="Calibri"/>
                <w:color w:val="000000"/>
                <w:sz w:val="32"/>
                <w:szCs w:val="32"/>
                <w:lang w:eastAsia="en-GB"/>
              </w:rPr>
              <w:lastRenderedPageBreak/>
              <w:t>AC01 Attached Bathroom With Hotwater02common Bathrooms Two living rooms Pantry &amp; kitchen.Servant Toilet and roomCCTV Camaragarage with parking space for 02vehicles.Access Road 20feet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1988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à¶šà·à·ƒà·Šà¶¶à</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à·€ à¶¸à·à¶šà¶±à·Šà¶¯à¶± à¶…à¶‚à¶œà·ƒà¶¸à·Šà¶´à·–à¶»à·Šà¶« à¶±à·’à·€à·ƒ à·…à·’à¶‚ à¶¢à¶½à¶º à¶±à·… à¶¢à¶½à¶º à·ƒà·„à·’à¶</w:t>
            </w:r>
            <w:r w:rsidRPr="00FB1118">
              <w:rPr>
                <w:rFonts w:ascii="Calibri" w:eastAsia="Times New Roman" w:hAnsi="Calibri" w:cs="Calibri"/>
                <w:color w:val="000000"/>
                <w:sz w:val="32"/>
                <w:szCs w:val="32"/>
                <w:lang w:eastAsia="en-GB"/>
              </w:rPr>
              <w:softHyphen/>
              <w:t>à·€ à¶´à¶»à·Šà¶ à·ƒà·Š 10à¶¶à¶«à·Šà¶©à·à¶»à¶œà¶¸ , à¶šà·œà·…à¶¹ à¶´à·à¶»à¶§ à¶¸à·“à¶§à¶»à·Š 50à¶ºà·’à¶</w:t>
            </w:r>
            <w:r w:rsidRPr="00FB1118">
              <w:rPr>
                <w:rFonts w:ascii="Calibri" w:eastAsia="Times New Roman" w:hAnsi="Calibri" w:cs="Calibri"/>
                <w:color w:val="000000"/>
                <w:sz w:val="32"/>
                <w:szCs w:val="32"/>
                <w:lang w:eastAsia="en-GB"/>
              </w:rPr>
              <w:softHyphen/>
              <w:t>à·à¶´à·Šà¶´ à¶¯à¶¸à· à¶§à¶ºà·’à¶½à·Š à¶šà¶» à¶‡à¶</w:t>
            </w:r>
            <w:r w:rsidRPr="00FB1118">
              <w:rPr>
                <w:rFonts w:ascii="Calibri" w:eastAsia="Times New Roman" w:hAnsi="Calibri" w:cs="Calibri"/>
                <w:color w:val="000000"/>
                <w:sz w:val="32"/>
                <w:szCs w:val="32"/>
                <w:lang w:eastAsia="en-GB"/>
              </w:rPr>
              <w:softHyphen/>
              <w:t>. à¶†à¶½à·’à¶±à·Šà¶¯à¶º à·ƒà·à¶½à¶º, à¶±à·’à¶¯à¶± à¶šà·à¶¸à¶» 3 à¶ºà·’ , à·ƒà·Šà¶§à·à¶»à·” à¶šà·à¶¸à¶» 1 à¶´à·à¶±à·Šà¶§à·Šâ€à¶»à·’à¶º à¶‡à¶</w:t>
            </w:r>
            <w:r w:rsidRPr="00FB1118">
              <w:rPr>
                <w:rFonts w:ascii="Calibri" w:eastAsia="Times New Roman" w:hAnsi="Calibri" w:cs="Calibri"/>
                <w:color w:val="000000"/>
                <w:sz w:val="32"/>
                <w:szCs w:val="32"/>
                <w:lang w:eastAsia="en-GB"/>
              </w:rPr>
              <w:softHyphen/>
              <w:t>à·”à¶½à¶</w:t>
            </w:r>
            <w:r w:rsidRPr="00FB1118">
              <w:rPr>
                <w:rFonts w:ascii="Calibri" w:eastAsia="Times New Roman" w:hAnsi="Calibri" w:cs="Calibri"/>
                <w:color w:val="000000"/>
                <w:sz w:val="32"/>
                <w:szCs w:val="32"/>
                <w:lang w:eastAsia="en-GB"/>
              </w:rPr>
              <w:softHyphen/>
              <w:t>, à¶¶à·à¶</w:t>
            </w:r>
            <w:r w:rsidRPr="00FB1118">
              <w:rPr>
                <w:rFonts w:ascii="Calibri" w:eastAsia="Times New Roman" w:hAnsi="Calibri" w:cs="Calibri"/>
                <w:color w:val="000000"/>
                <w:sz w:val="32"/>
                <w:szCs w:val="32"/>
                <w:lang w:eastAsia="en-GB"/>
              </w:rPr>
              <w:softHyphen/>
              <w:t>à·Š à¶»à·–à¶¸à·Š à·ƒà·„ à¶´à·’à¶§à¶</w:t>
            </w:r>
            <w:r w:rsidRPr="00FB1118">
              <w:rPr>
                <w:rFonts w:ascii="Calibri" w:eastAsia="Times New Roman" w:hAnsi="Calibri" w:cs="Calibri"/>
                <w:color w:val="000000"/>
                <w:sz w:val="32"/>
                <w:szCs w:val="32"/>
                <w:lang w:eastAsia="en-GB"/>
              </w:rPr>
              <w:softHyphen/>
              <w:t xml:space="preserve">  à·€à·à·ƒà·’à¶šà·’à¶½à·’à¶º. COC à¶ºà·à¶œà·Šâ€à¶ºà¶</w:t>
            </w:r>
            <w:r w:rsidRPr="00FB1118">
              <w:rPr>
                <w:rFonts w:ascii="Calibri" w:eastAsia="Times New Roman" w:hAnsi="Calibri" w:cs="Calibri"/>
                <w:color w:val="000000"/>
                <w:sz w:val="32"/>
                <w:szCs w:val="32"/>
                <w:lang w:eastAsia="en-GB"/>
              </w:rPr>
              <w:softHyphen/>
              <w:t>à· à·ƒà·„à¶</w:t>
            </w:r>
            <w:r w:rsidRPr="00FB1118">
              <w:rPr>
                <w:rFonts w:ascii="Calibri" w:eastAsia="Times New Roman" w:hAnsi="Calibri" w:cs="Calibri"/>
                <w:color w:val="000000"/>
                <w:sz w:val="32"/>
                <w:szCs w:val="32"/>
                <w:lang w:eastAsia="en-GB"/>
              </w:rPr>
              <w:softHyphen/>
              <w:t>à·’à¶šà¶º</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1989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Storied 4BR House in Rathmalana 4 Bedrooms 3 Bathrooms 2 Halls 4 Perches1850 Sq.Ft.Can Use as 2 Units 500m Less to Galle RoadSelling Price: Rs.120 Lakhs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1990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For Sale In Gamunupura, Kaduwela.07 Perches , Landscaped garden area ( 2 Year Used House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1991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à¶´à¶»à·Šà¶ à·ƒà·Š 8à¶ºà·’à¶šà·à¶¸à¶» 2à¶ºà·’à·ƒà·à¶½à¶º à¶šà·”à·ƒà·Šà·ƒà·’à¶º à¶ºà·à¶¶à¶¯ à¶±à·à¶± à¶šà·à¶¸à¶»à¶ºà¶´à·’à¶§à¶</w:t>
            </w:r>
            <w:r w:rsidRPr="00FB1118">
              <w:rPr>
                <w:rFonts w:ascii="Calibri" w:eastAsia="Times New Roman" w:hAnsi="Calibri" w:cs="Calibri"/>
                <w:color w:val="000000"/>
                <w:sz w:val="32"/>
                <w:szCs w:val="32"/>
                <w:lang w:eastAsia="en-GB"/>
              </w:rPr>
              <w:softHyphen/>
              <w:t xml:space="preserve"> à¶±à·à¶± à¶šà·à¶¸à¶»à¶ºà·ƒà·Šà¶½à·à¶¶à·Š à¶‘à¶š à¶¯à¶¸à· à¶‡à¶</w:t>
            </w:r>
            <w:r w:rsidRPr="00FB1118">
              <w:rPr>
                <w:rFonts w:ascii="Calibri" w:eastAsia="Times New Roman" w:hAnsi="Calibri" w:cs="Calibri"/>
                <w:color w:val="000000"/>
                <w:sz w:val="32"/>
                <w:szCs w:val="32"/>
                <w:lang w:eastAsia="en-GB"/>
              </w:rPr>
              <w:softHyphen/>
              <w:t>174 à¶šà·œà¶§à·Šà¶§à·à·€ - à¶¶à·œà¶»à·à¶½à·Šà¶½ à¶´à·à¶»à¶§ à·ƒà¶¸à·“à¶´à¶ºà·šà¶‰à·ƒà·”à¶»à·”à¶´à·à¶ºà¶§ à¶†à·ƒà¶±à·Šà¶±à¶ºà·šà¶…à¶¸à¶</w:t>
            </w:r>
            <w:r w:rsidRPr="00FB1118">
              <w:rPr>
                <w:rFonts w:ascii="Calibri" w:eastAsia="Times New Roman" w:hAnsi="Calibri" w:cs="Calibri"/>
                <w:color w:val="000000"/>
                <w:sz w:val="32"/>
                <w:szCs w:val="32"/>
                <w:lang w:eastAsia="en-GB"/>
              </w:rPr>
              <w:softHyphen/>
              <w:t>à¶±à·Šà¶± - (à·ƒà¶¯à·”à¶±à·Š)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1992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Wanaguru Mw, Hokandara.10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1993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Two Story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In Pothuarawa Road, Arangala. 08 Perches with Landscaped garden area.The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1994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174 Boralla road 500 mThalawathugoda junction 1.4 kmGood residents area 4 bedroom 3 bathroom Hot water solar power 1 servant room and toilet 3 vehicle parking space 30 m price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1995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âœ“House For Sale In ThalawathugodaðŸ âœ“Land Size 11.8perches âœ“House Size 3400sqft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1996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2205 Square Feet built with red Brick2 Story House fully tiled3 BedroomFitted Kitchen2 Bathroom - 2 Space Car Park with roller GateSpacious dinning room Sitting areaLiving roomServant ToiletStore RoomLandscaped Garden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1997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1â€¢8km   kottawa city # 100m  kottawa  piliyandala   255  bus route #  2km   kottawa southern high way entrance #  3km  pannipitiya darmapala maha vidyala #  200m  all   cargills  arpico  and   keels  super market #  4  bedrooms #  4 bathrooms #  large living area and dining area #  fully complete pantry with gas cooker  and  oven #  large  Tv  lobby #  roof terrace #  fully tiled #  wood ceiling #  solar hot water #  Ac#  Cctv #  servant room and bathroom #  all wood teak   and  jak # surrounding wall and roller gate # 20 feet road # no brokers please #  only genuine buyers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1998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house for sale, conveniently located off Hokandara Road in Thalawathugoda and accessible via a 20-</w:t>
            </w:r>
            <w:proofErr w:type="gramStart"/>
            <w:r w:rsidRPr="00FB1118">
              <w:rPr>
                <w:rFonts w:ascii="Calibri" w:eastAsia="Times New Roman" w:hAnsi="Calibri" w:cs="Calibri"/>
                <w:color w:val="000000"/>
                <w:sz w:val="32"/>
                <w:szCs w:val="32"/>
                <w:lang w:eastAsia="en-GB"/>
              </w:rPr>
              <w:t>30 foot wide</w:t>
            </w:r>
            <w:proofErr w:type="gramEnd"/>
            <w:r w:rsidRPr="00FB1118">
              <w:rPr>
                <w:rFonts w:ascii="Calibri" w:eastAsia="Times New Roman" w:hAnsi="Calibri" w:cs="Calibri"/>
                <w:color w:val="000000"/>
                <w:sz w:val="32"/>
                <w:szCs w:val="32"/>
                <w:lang w:eastAsia="en-GB"/>
              </w:rPr>
              <w:t xml:space="preserve"> access road. Located approx. 2.5 km meters away from Battaramulla - Pannipitiya Main Road &amp; Thalawathugoda Juncton, within close proximity to all modern day conveniences.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1999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Padukka. Designed for 2 storey house. Ground floor already built. Ground floor: 3 bedrooms, 1 living room, 1 dining room, 1 kitchen and 1 indoor bathroom + outdoor toilet (already built</w:t>
            </w:r>
            <w:proofErr w:type="gramStart"/>
            <w:r w:rsidRPr="00FB1118">
              <w:rPr>
                <w:rFonts w:ascii="Calibri" w:eastAsia="Times New Roman" w:hAnsi="Calibri" w:cs="Calibri"/>
                <w:color w:val="000000"/>
                <w:sz w:val="32"/>
                <w:szCs w:val="32"/>
                <w:lang w:eastAsia="en-GB"/>
              </w:rPr>
              <w:t>).Top</w:t>
            </w:r>
            <w:proofErr w:type="gramEnd"/>
            <w:r w:rsidRPr="00FB1118">
              <w:rPr>
                <w:rFonts w:ascii="Calibri" w:eastAsia="Times New Roman" w:hAnsi="Calibri" w:cs="Calibri"/>
                <w:color w:val="000000"/>
                <w:sz w:val="32"/>
                <w:szCs w:val="32"/>
                <w:lang w:eastAsia="en-GB"/>
              </w:rPr>
              <w:t xml:space="preserve"> floor: 2 bedrooms and 1 bathroom (in the plan, but not built yet). Living </w:t>
            </w:r>
            <w:proofErr w:type="gramStart"/>
            <w:r w:rsidRPr="00FB1118">
              <w:rPr>
                <w:rFonts w:ascii="Calibri" w:eastAsia="Times New Roman" w:hAnsi="Calibri" w:cs="Calibri"/>
                <w:color w:val="000000"/>
                <w:sz w:val="32"/>
                <w:szCs w:val="32"/>
                <w:lang w:eastAsia="en-GB"/>
              </w:rPr>
              <w:t>condition.Water</w:t>
            </w:r>
            <w:proofErr w:type="gramEnd"/>
            <w:r w:rsidRPr="00FB1118">
              <w:rPr>
                <w:rFonts w:ascii="Calibri" w:eastAsia="Times New Roman" w:hAnsi="Calibri" w:cs="Calibri"/>
                <w:color w:val="000000"/>
                <w:sz w:val="32"/>
                <w:szCs w:val="32"/>
                <w:lang w:eastAsia="en-GB"/>
              </w:rPr>
              <w:t>, Electricity, and 4G available.20 perches land. Very peaceful area. only 20 seconds walking distance to Padukka-Horana main Bus road. less than 10 minutes to Padukka town. 20 minutes to Horana town. Contact for more details.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2000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12.5 P two storied slightly old up stair house for sale in Dehiwala Attidiya.The house situated at just 250 meters from attidiya main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2001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brad new house 6 perch2car parking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2002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uncompleted housewater and electrical supply have4 km to Athurugirya town6 km to kaduwela town1.5 km to nawagamuwa town500m to 697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2003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10 perches house for sale in Mawiththara, Piliyandala. Easy access from newly built by pass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2004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8p 2 storied house for sale in Boralesgamuwa, pirivena road, Just 200m from 119 bus route.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2005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Super Luxury Three Story House Sale For NugegodaIdeal For Residence, Highly Residential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2006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For Sale In Gamunupura, Kaduwela.07 Perches , Landscaped garden area ( 2 Year Used House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2007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 rare opportunity to own a house within highly residential area at the hub of Colombo city, Dematagoda Place in 4 perches of land with 5 </w:t>
            </w:r>
            <w:r w:rsidRPr="00FB1118">
              <w:rPr>
                <w:rFonts w:ascii="Calibri" w:eastAsia="Times New Roman" w:hAnsi="Calibri" w:cs="Calibri"/>
                <w:color w:val="000000"/>
                <w:sz w:val="32"/>
                <w:szCs w:val="32"/>
                <w:lang w:eastAsia="en-GB"/>
              </w:rPr>
              <w:lastRenderedPageBreak/>
              <w:t xml:space="preserve">rooms and </w:t>
            </w:r>
            <w:proofErr w:type="gramStart"/>
            <w:r w:rsidRPr="00FB1118">
              <w:rPr>
                <w:rFonts w:ascii="Calibri" w:eastAsia="Times New Roman" w:hAnsi="Calibri" w:cs="Calibri"/>
                <w:color w:val="000000"/>
                <w:sz w:val="32"/>
                <w:szCs w:val="32"/>
                <w:lang w:eastAsia="en-GB"/>
              </w:rPr>
              <w:t>living ,</w:t>
            </w:r>
            <w:proofErr w:type="gramEnd"/>
            <w:r w:rsidRPr="00FB1118">
              <w:rPr>
                <w:rFonts w:ascii="Calibri" w:eastAsia="Times New Roman" w:hAnsi="Calibri" w:cs="Calibri"/>
                <w:color w:val="000000"/>
                <w:sz w:val="32"/>
                <w:szCs w:val="32"/>
                <w:lang w:eastAsia="en-GB"/>
              </w:rPr>
              <w:t xml:space="preserve"> dining, kitchen and other requirements. Three storied amidst the new road in progress to Battaramulla, Malabe, Athurugiriya and up grading kelanivally railway with new rail service. 50 meters to temple, mosque, police station, Market and schools.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2008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Luxury 3Story House Sale For Nugegoda With Fully furnished and fully AC houseIdeal For Residence, Highly Residential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2009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02 STORY HOUSE &amp; 43 P SALE AT ROBAT GUNAWARDENA MAWATHA BATTARAMULLA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2010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Designed by a chartered architect, Modern House for Sale at Malabe,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2011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Architect Designed Brand New House For Sale in Hokandara Wanaguru mawatha2km to Hokandara junction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2012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3Storey Modern House For Sale in Dehiwala This Hous built on year 2004</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2013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 Kahanthota Road, Malabe.08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2014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5 Bedroom House for sale  - Huludagoda Rd, Mount Lavinia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2015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2Storey House For Sale Malabe- Kothalawala-------------------------Located just 900 meters to kaduwela Road highly residential area 1.5 km to the kothalawala highway Entrance2km to the chandrika kumarathung mawatha jogging track1.5 km to the SLIIT CampusSINEC Maritime Campus1.5 km to the mahamevnawa amawatur monasteryHorizon Campus MalabeHorizon international School.........................................................................................*Its a 2 story New house on 7perches and is2,500 sq ft.04bedrooms with 2AC room02 Attached Bathroom 02common Bathrooms with Hot waterliving rooms Savant bathroom and roomPantry &amp; kitchen.garage with parking space for 02vehicles.Access Road 20feet roadClear Titles.*Close proximity to the malabe,kaduwela,athurugiya*Cargills Food Cit, keel super, Market and laugfs,Sunup super Market.SLIIT  campus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2016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 Storey House For Sale in  Boraresgamuwa -------------------------Located just 500meters to 120 Colombo- Horana  Bus routes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2017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KM to Kaluaggala Town (Near Leisure World</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 xml:space="preserve">6 KM to Hanwella Town,#1KM to Kahahena Town,#3 KM to Salawa Army Camp, #5KM to Leisure World, #200 Meters to St. Sebastian Church, 750M to Buddist Temple.  #750M to Waga Railway Station and Post Office.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2018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Within 10 minute walk by Maharagama Malabe Main Road.Also Cargills Food CityResidence to High-level Road , Pannipitiya distance- 2km2km to Thalawathugoda Hemas Hospital20 minutes by car to Malabe Town20 minutes to Athurugiriya Highway EntranceComplete 05 Bed rooms with 04 ceiling fans and one AC Room02 Luxury bathrooms and one servant bathroom (Hot water)Windows and doors- Jackwood, Teak Wood, Kubuk woodHalf bricks and half Kabok GalKitchen with Pantry CupboardsTwo large living areas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2019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à¶…à¶‚à¶œ à·ƒà¶¸à·Šà¶´à·–à¶»à·Šà¶« à¶±à·’à·€à·ƒà¶šà·Š à·„à· à¶¶à·à¶©à·’à¶¸à·Šà¶šà·à¶¸à¶» 2à¶šà·Šà¶¯ à·ƒà·„à·’à¶</w:t>
            </w:r>
            <w:r w:rsidRPr="00FB1118">
              <w:rPr>
                <w:rFonts w:ascii="Calibri" w:eastAsia="Times New Roman" w:hAnsi="Calibri" w:cs="Calibri"/>
                <w:color w:val="000000"/>
                <w:sz w:val="32"/>
                <w:szCs w:val="32"/>
                <w:lang w:eastAsia="en-GB"/>
              </w:rPr>
              <w:softHyphen/>
              <w:t>à¶º</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2020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colombo 15=======================</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2021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Located within eden garden gated community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2022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- 2 units up-stair house, 2 flat houses with separate entrance, each unit consists of 3 bedrooms, Living area, dining, pantry, 2 bathrooms, solar powered hot water, A/C, overhead water tank, Servant rooms with bathrooms, garage with roller shutter for 2 v</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2023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Just 250m to Malabe town, Food outlets, Schools, </w:t>
            </w:r>
            <w:proofErr w:type="gramStart"/>
            <w:r w:rsidRPr="00FB1118">
              <w:rPr>
                <w:rFonts w:ascii="Calibri" w:eastAsia="Times New Roman" w:hAnsi="Calibri" w:cs="Calibri"/>
                <w:color w:val="000000"/>
                <w:sz w:val="32"/>
                <w:szCs w:val="32"/>
                <w:lang w:eastAsia="en-GB"/>
              </w:rPr>
              <w:t>Campuses,Cinemas</w:t>
            </w:r>
            <w:proofErr w:type="gramEnd"/>
            <w:r w:rsidRPr="00FB1118">
              <w:rPr>
                <w:rFonts w:ascii="Calibri" w:eastAsia="Times New Roman" w:hAnsi="Calibri" w:cs="Calibri"/>
                <w:color w:val="000000"/>
                <w:sz w:val="32"/>
                <w:szCs w:val="32"/>
                <w:lang w:eastAsia="en-GB"/>
              </w:rPr>
              <w:t xml:space="preserve">, Fuel stations, Banks, Shopping malls, Main bus stand, and many more in your fingertips. Calm and best residential area in Malabe. Respectable neighborhood. The house </w:t>
            </w:r>
            <w:proofErr w:type="gramStart"/>
            <w:r w:rsidRPr="00FB1118">
              <w:rPr>
                <w:rFonts w:ascii="Calibri" w:eastAsia="Times New Roman" w:hAnsi="Calibri" w:cs="Calibri"/>
                <w:color w:val="000000"/>
                <w:sz w:val="32"/>
                <w:szCs w:val="32"/>
                <w:lang w:eastAsia="en-GB"/>
              </w:rPr>
              <w:t>consist</w:t>
            </w:r>
            <w:proofErr w:type="gramEnd"/>
            <w:r w:rsidRPr="00FB1118">
              <w:rPr>
                <w:rFonts w:ascii="Calibri" w:eastAsia="Times New Roman" w:hAnsi="Calibri" w:cs="Calibri"/>
                <w:color w:val="000000"/>
                <w:sz w:val="32"/>
                <w:szCs w:val="32"/>
                <w:lang w:eastAsia="en-GB"/>
              </w:rPr>
              <w:t xml:space="preserve"> with Solar power hot water for all bath rooms, kitchen and pantry, 3 phase electricity, AC rooms, Large living area with balcony, Large dining area with pantry, Kitchen with Pantry cupboards, Roof top, Servant room and bath room, Overhead tank, Inside parking for 2 vehicles. Front and back garden area. Bricks wall. Remote gate.BERYL will provide you personalized, trust worthy service at all the time.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2024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à·„à·à¶¸à·à¶œà¶¸, à¶šà·’à¶»à·’à·€à¶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¶©à·”à·€ à·„à¶±à·Šà¶¯à·’à¶ºà¶§ à¶šà·’.à¶¸à·“. 01 à¶šà·Š à¶¯à·”à¶»à·’à¶±à·Š 128 à·„à·à¶¸à·à¶œà¶¸ - à¶</w:t>
            </w:r>
            <w:r w:rsidRPr="00FB1118">
              <w:rPr>
                <w:rFonts w:ascii="Calibri" w:eastAsia="Times New Roman" w:hAnsi="Calibri" w:cs="Calibri"/>
                <w:color w:val="000000"/>
                <w:sz w:val="32"/>
                <w:szCs w:val="32"/>
                <w:lang w:eastAsia="en-GB"/>
              </w:rPr>
              <w:softHyphen/>
              <w:t>à¶½à¶œà¶½ à¶¶à·ƒà·Š à¶¸à·à¶»à·Šà¶œà¶ºà¶§  à¶†à·ƒà¶±à·Šà¶±à·€ à¶´à¶»à·Šà¶ à·ƒà·Š 10  à¶´à·’à·„à·’à¶§à·’ à¶šà·à¶¸à¶» 03, à·ƒà·à¶½à¶º, à¶šà·‘à¶¸ à¶šà·à¶¸à¶»à¶º, à¶šà·”à·ƒà·Šà·ƒà·’à¶º à·ƒà·„ à¶±à·à¶± à¶šà·à¶¸à¶»à¶º, à¶…à¶¸à¶</w:t>
            </w:r>
            <w:r w:rsidRPr="00FB1118">
              <w:rPr>
                <w:rFonts w:ascii="Calibri" w:eastAsia="Times New Roman" w:hAnsi="Calibri" w:cs="Calibri"/>
                <w:color w:val="000000"/>
                <w:sz w:val="32"/>
                <w:szCs w:val="32"/>
                <w:lang w:eastAsia="en-GB"/>
              </w:rPr>
              <w:softHyphen/>
              <w:t>à¶» à¶±à·à¶± à¶šà·à¶¸à¶»à¶º à·ƒà·„ à·ƒà·šà·€à¶š à·€à·à·ƒà·’à¶šà·’à¶½à·’à¶º à¶‡à¶</w:t>
            </w:r>
            <w:r w:rsidRPr="00FB1118">
              <w:rPr>
                <w:rFonts w:ascii="Calibri" w:eastAsia="Times New Roman" w:hAnsi="Calibri" w:cs="Calibri"/>
                <w:color w:val="000000"/>
                <w:sz w:val="32"/>
                <w:szCs w:val="32"/>
                <w:lang w:eastAsia="en-GB"/>
              </w:rPr>
              <w:softHyphen/>
              <w:t>à·”à¶½à·” à¶´à·„à·ƒà·”à¶šà¶¸à·Š à·€à¶½à·’à¶±à·Š à·ƒà¶¸à¶±à·Šà·€à·’à¶</w:t>
            </w:r>
            <w:r w:rsidRPr="00FB1118">
              <w:rPr>
                <w:rFonts w:ascii="Calibri" w:eastAsia="Times New Roman" w:hAnsi="Calibri" w:cs="Calibri"/>
                <w:color w:val="000000"/>
                <w:sz w:val="32"/>
                <w:szCs w:val="32"/>
                <w:lang w:eastAsia="en-GB"/>
              </w:rPr>
              <w:softHyphen/>
              <w:t xml:space="preserve"> à¶…à¶‚à¶œ à·ƒà¶¸à·Šà¶´à·–à¶»à·Šà¶« à¶±à·€ à¶±à·’à·€à·ƒ à¶‰à¶</w:t>
            </w:r>
            <w:r w:rsidRPr="00FB1118">
              <w:rPr>
                <w:rFonts w:ascii="Calibri" w:eastAsia="Times New Roman" w:hAnsi="Calibri" w:cs="Calibri"/>
                <w:color w:val="000000"/>
                <w:sz w:val="32"/>
                <w:szCs w:val="32"/>
                <w:lang w:eastAsia="en-GB"/>
              </w:rPr>
              <w:softHyphen/>
              <w:t>à· à¶‰à¶šà·Šà¶¸à¶±à·’à¶±à·Š à·€à·“à¶šà·’à¶«à·’à¶¸à¶§ à¶‡à¶</w:t>
            </w:r>
            <w:r w:rsidRPr="00FB1118">
              <w:rPr>
                <w:rFonts w:ascii="Calibri" w:eastAsia="Times New Roman" w:hAnsi="Calibri" w:cs="Calibri"/>
                <w:color w:val="000000"/>
                <w:sz w:val="32"/>
                <w:szCs w:val="32"/>
                <w:lang w:eastAsia="en-GB"/>
              </w:rPr>
              <w:softHyphen/>
              <w:t xml:space="preserve">. </w:t>
            </w:r>
            <w:r w:rsidRPr="00FB1118">
              <w:rPr>
                <w:rFonts w:ascii="Calibri" w:eastAsia="Times New Roman" w:hAnsi="Calibri" w:cs="Calibri"/>
                <w:color w:val="000000"/>
                <w:sz w:val="32"/>
                <w:szCs w:val="32"/>
                <w:lang w:eastAsia="en-GB"/>
              </w:rPr>
              <w:lastRenderedPageBreak/>
              <w:t>à·ƒà·’à·€à·’à¶½à·’à¶¸ à¶œà·ƒà· 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 à¶±à·’à·€à·ƒà¶¸ à¶§à¶ºà·’à¶½à·Š à¶šà¶» à¶‡à¶</w:t>
            </w:r>
            <w:r w:rsidRPr="00FB1118">
              <w:rPr>
                <w:rFonts w:ascii="Calibri" w:eastAsia="Times New Roman" w:hAnsi="Calibri" w:cs="Calibri"/>
                <w:color w:val="000000"/>
                <w:sz w:val="32"/>
                <w:szCs w:val="32"/>
                <w:lang w:eastAsia="en-GB"/>
              </w:rPr>
              <w:softHyphen/>
              <w:t>. à¶…à¶©à·’ 12 à¶´à·Šâ€à¶»à·€à·šà· à¶¸à·à¶»à·Šà¶œà¶º. à·€à·à·„à¶± 02à¶šà·Š à¶±à·à·€à·à¶</w:t>
            </w:r>
            <w:r w:rsidRPr="00FB1118">
              <w:rPr>
                <w:rFonts w:ascii="Calibri" w:eastAsia="Times New Roman" w:hAnsi="Calibri" w:cs="Calibri"/>
                <w:color w:val="000000"/>
                <w:sz w:val="32"/>
                <w:szCs w:val="32"/>
                <w:lang w:eastAsia="en-GB"/>
              </w:rPr>
              <w:softHyphen/>
              <w:t>à·Šà·€à</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à¶¸à¶§ à·„à·à¶š. à¶±à·’à·€à·ƒ à·ƒà·’à¶§ à¶…à¶©à·’ 40 à¶šà·Š à¶¯à·’à¶œ à¶´à·”à¶¯à·Šà¶œà¶½à·’à¶š à¶¸à·à¶»à·Šà¶œà¶ºà¶šà·Š à¶‡à¶</w:t>
            </w:r>
            <w:r w:rsidRPr="00FB1118">
              <w:rPr>
                <w:rFonts w:ascii="Calibri" w:eastAsia="Times New Roman" w:hAnsi="Calibri" w:cs="Calibri"/>
                <w:color w:val="000000"/>
                <w:sz w:val="32"/>
                <w:szCs w:val="32"/>
                <w:lang w:eastAsia="en-GB"/>
              </w:rPr>
              <w:softHyphen/>
              <w:t>. à¶±à¶½ à¶¢à¶½à¶</w:t>
            </w:r>
            <w:proofErr w:type="gramStart"/>
            <w:r w:rsidRPr="00FB1118">
              <w:rPr>
                <w:rFonts w:ascii="Calibri" w:eastAsia="Times New Roman" w:hAnsi="Calibri" w:cs="Calibri"/>
                <w:color w:val="000000"/>
                <w:sz w:val="32"/>
                <w:szCs w:val="32"/>
                <w:lang w:eastAsia="en-GB"/>
              </w:rPr>
              <w:t>º ,</w:t>
            </w:r>
            <w:proofErr w:type="gramEnd"/>
            <w:r w:rsidRPr="00FB1118">
              <w:rPr>
                <w:rFonts w:ascii="Calibri" w:eastAsia="Times New Roman" w:hAnsi="Calibri" w:cs="Calibri"/>
                <w:color w:val="000000"/>
                <w:sz w:val="32"/>
                <w:szCs w:val="32"/>
                <w:lang w:eastAsia="en-GB"/>
              </w:rPr>
              <w:t xml:space="preserve"> à·€à·’à¶¯à·”à¶½à·’à¶º à¶‡à¶</w:t>
            </w:r>
            <w:r w:rsidRPr="00FB1118">
              <w:rPr>
                <w:rFonts w:ascii="Calibri" w:eastAsia="Times New Roman" w:hAnsi="Calibri" w:cs="Calibri"/>
                <w:color w:val="000000"/>
                <w:sz w:val="32"/>
                <w:szCs w:val="32"/>
                <w:lang w:eastAsia="en-GB"/>
              </w:rPr>
              <w:softHyphen/>
              <w:t>à·”à¶½à·” à·ƒà·’à¶ºà¶½à·” à¶´à·„à·ƒà·”à¶šà¶¸à·Š à·€à¶½à·’à¶±à·Š à·ƒà¶¸à¶±à·Šà·€à·’à¶</w:t>
            </w:r>
            <w:r w:rsidRPr="00FB1118">
              <w:rPr>
                <w:rFonts w:ascii="Calibri" w:eastAsia="Times New Roman" w:hAnsi="Calibri" w:cs="Calibri"/>
                <w:color w:val="000000"/>
                <w:sz w:val="32"/>
                <w:szCs w:val="32"/>
                <w:lang w:eastAsia="en-GB"/>
              </w:rPr>
              <w:softHyphen/>
              <w:t>à¶ºà·’ à¶¸à·’à¶½ à¶½à¶šà·Šà·‚ 68 à¶ºà·’ . à¶¸à·’à¶½à¶¯à·“ à¶œà¶</w:t>
            </w:r>
            <w:r w:rsidRPr="00FB1118">
              <w:rPr>
                <w:rFonts w:ascii="Calibri" w:eastAsia="Times New Roman" w:hAnsi="Calibri" w:cs="Calibri"/>
                <w:color w:val="000000"/>
                <w:sz w:val="32"/>
                <w:szCs w:val="32"/>
                <w:lang w:eastAsia="en-GB"/>
              </w:rPr>
              <w:softHyphen/>
              <w:t>à·Š à·€à·„à·à¶¸ à¶´à¶¯à·’à¶‚à¶ à·’à¶ºà¶§ à·ƒà·”à¶¯à·”à·ƒà·”à¶º. à·ƒà·’à¶ºà·…à·”à¶¸ à¶½à·’à¶ºà¶šà·’à¶ºà·€à·’à¶½à·’ à·ƒà·„à·’à¶</w:t>
            </w:r>
            <w:r w:rsidRPr="00FB1118">
              <w:rPr>
                <w:rFonts w:ascii="Calibri" w:eastAsia="Times New Roman" w:hAnsi="Calibri" w:cs="Calibri"/>
                <w:color w:val="000000"/>
                <w:sz w:val="32"/>
                <w:szCs w:val="32"/>
                <w:lang w:eastAsia="en-GB"/>
              </w:rPr>
              <w:softHyphen/>
              <w:t>à¶ºà·’.à¶…à¶ºà·’à¶</w:t>
            </w:r>
            <w:r w:rsidRPr="00FB1118">
              <w:rPr>
                <w:rFonts w:ascii="Calibri" w:eastAsia="Times New Roman" w:hAnsi="Calibri" w:cs="Calibri"/>
                <w:color w:val="000000"/>
                <w:sz w:val="32"/>
                <w:szCs w:val="32"/>
                <w:lang w:eastAsia="en-GB"/>
              </w:rPr>
              <w:softHyphen/>
              <w:t>à·’à¶šà¶»à·” à·€à·’à¶¯à·™à·ƒà·Š à¶œà¶</w:t>
            </w:r>
            <w:r w:rsidRPr="00FB1118">
              <w:rPr>
                <w:rFonts w:ascii="Calibri" w:eastAsia="Times New Roman" w:hAnsi="Calibri" w:cs="Calibri"/>
                <w:color w:val="000000"/>
                <w:sz w:val="32"/>
                <w:szCs w:val="32"/>
                <w:lang w:eastAsia="en-GB"/>
              </w:rPr>
              <w:softHyphen/>
              <w:t xml:space="preserve"> à·€à¶± à¶±à·’à·ƒà· à¶‰à¶šà·Šà¶¸à¶±à·’à¶±à·Š à·€à·’à¶šà·’à¶«à·š.128 à¶šà·œà¶§à·Šà¶§à·à·€ - à¶</w:t>
            </w:r>
            <w:r w:rsidRPr="00FB1118">
              <w:rPr>
                <w:rFonts w:ascii="Calibri" w:eastAsia="Times New Roman" w:hAnsi="Calibri" w:cs="Calibri"/>
                <w:color w:val="000000"/>
                <w:sz w:val="32"/>
                <w:szCs w:val="32"/>
                <w:lang w:eastAsia="en-GB"/>
              </w:rPr>
              <w:softHyphen/>
              <w:t>à¶½à¶œà¶½ à¶¸à·à¶»à·Šà¶œà¶ºà¶§ à·ƒà·„ 280 à¶¸à·„à¶»à¶œà¶¸ - â€ à·„à·œà¶»à¶« à¶¸à·à¶»à·Šà¶œà¶ºà¶§  à¶¸à·“. 300 129 à¶šà·œà¶§à·Šà¶§à·à·€ - à¶¸à·™à·à¶»à¶œà·„à·„à·™à·Šà¶± à¶¸à·à¶»à·Šà¶œà¶ºà¶</w:t>
            </w:r>
            <w:proofErr w:type="gramStart"/>
            <w:r w:rsidRPr="00FB1118">
              <w:rPr>
                <w:rFonts w:ascii="Calibri" w:eastAsia="Times New Roman" w:hAnsi="Calibri" w:cs="Calibri"/>
                <w:color w:val="000000"/>
                <w:sz w:val="32"/>
                <w:szCs w:val="32"/>
                <w:lang w:eastAsia="en-GB"/>
              </w:rPr>
              <w:t>§  à</w:t>
            </w:r>
            <w:proofErr w:type="gramEnd"/>
            <w:r w:rsidRPr="00FB1118">
              <w:rPr>
                <w:rFonts w:ascii="Calibri" w:eastAsia="Times New Roman" w:hAnsi="Calibri" w:cs="Calibri"/>
                <w:color w:val="000000"/>
                <w:sz w:val="32"/>
                <w:szCs w:val="32"/>
                <w:lang w:eastAsia="en-GB"/>
              </w:rPr>
              <w:t>¶¸à·“. 700 à·„à·à¶¸à·à¶œà¶¸à¶§ à·ƒà·„ à¶šà·œà¶§à·Šà¶§à·à·€à¶§ à¶šà·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 07à¶…à¶</w:t>
            </w:r>
            <w:r w:rsidRPr="00FB1118">
              <w:rPr>
                <w:rFonts w:ascii="Calibri" w:eastAsia="Times New Roman" w:hAnsi="Calibri" w:cs="Calibri"/>
                <w:color w:val="000000"/>
                <w:sz w:val="32"/>
                <w:szCs w:val="32"/>
                <w:lang w:eastAsia="en-GB"/>
              </w:rPr>
              <w:softHyphen/>
              <w:t>à·Šà¶´à·’à¶§ 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 xml:space="preserve">¶¯à¶½à¶§ à¶´à¶¸à¶«à¶ºà·’.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2025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Contact </w:t>
            </w:r>
            <w:proofErr w:type="gramStart"/>
            <w:r w:rsidRPr="00FB1118">
              <w:rPr>
                <w:rFonts w:ascii="Calibri" w:eastAsia="Times New Roman" w:hAnsi="Calibri" w:cs="Calibri"/>
                <w:color w:val="000000"/>
                <w:sz w:val="32"/>
                <w:szCs w:val="32"/>
                <w:lang w:eastAsia="en-GB"/>
              </w:rPr>
              <w:t>Owner :</w:t>
            </w:r>
            <w:proofErr w:type="gramEnd"/>
            <w:r w:rsidRPr="00FB1118">
              <w:rPr>
                <w:rFonts w:ascii="Calibri" w:eastAsia="Times New Roman" w:hAnsi="Calibri" w:cs="Calibri"/>
                <w:color w:val="000000"/>
                <w:sz w:val="32"/>
                <w:szCs w:val="32"/>
                <w:lang w:eastAsia="en-GB"/>
              </w:rPr>
              <w:t xml:space="preserve"> Mr . Aju Wahid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2026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Contact </w:t>
            </w:r>
            <w:proofErr w:type="gramStart"/>
            <w:r w:rsidRPr="00FB1118">
              <w:rPr>
                <w:rFonts w:ascii="Calibri" w:eastAsia="Times New Roman" w:hAnsi="Calibri" w:cs="Calibri"/>
                <w:color w:val="000000"/>
                <w:sz w:val="32"/>
                <w:szCs w:val="32"/>
                <w:lang w:eastAsia="en-GB"/>
              </w:rPr>
              <w:t>Owner :</w:t>
            </w:r>
            <w:proofErr w:type="gramEnd"/>
            <w:r w:rsidRPr="00FB1118">
              <w:rPr>
                <w:rFonts w:ascii="Calibri" w:eastAsia="Times New Roman" w:hAnsi="Calibri" w:cs="Calibri"/>
                <w:color w:val="000000"/>
                <w:sz w:val="32"/>
                <w:szCs w:val="32"/>
                <w:lang w:eastAsia="en-GB"/>
              </w:rPr>
              <w:t xml:space="preserve"> Mr . Aju Wahid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2027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w:t>
            </w:r>
            <w:r w:rsidRPr="00FB1118">
              <w:rPr>
                <w:rFonts w:ascii="Calibri" w:eastAsia="Times New Roman" w:hAnsi="Calibri" w:cs="Calibri"/>
                <w:color w:val="000000"/>
                <w:sz w:val="32"/>
                <w:szCs w:val="32"/>
                <w:lang w:eastAsia="en-GB"/>
              </w:rPr>
              <w:softHyphen/>
              <w:t>à·”à¶»à·”à¶œà·’à¶»à·’à¶º à¶¸à·œà¶»à¶§à·”à·€à·à·„à·™à·Šà¶± à¶´à·à¶»à·šà¶§à¶ºà·’à¶½à·Š à¶šà¶½ à¶¸à·”à¶½à·”à¶</w:t>
            </w:r>
            <w:r w:rsidRPr="00FB1118">
              <w:rPr>
                <w:rFonts w:ascii="Calibri" w:eastAsia="Times New Roman" w:hAnsi="Calibri" w:cs="Calibri"/>
                <w:color w:val="000000"/>
                <w:sz w:val="32"/>
                <w:szCs w:val="32"/>
                <w:lang w:eastAsia="en-GB"/>
              </w:rPr>
              <w:softHyphen/>
              <w:t>à·à¶±à·Šà¶œà·™à¶º à·„à· à·ƒà·à¶½à¶º,à·€à·à·„à¶± 4à¶šà·Š à¶´à¶¸à¶« à¶œà·à¶½à·Š à¶šà¶½ à·„à·à¶šà·’ à¶¸à·’à¶¯à·”à¶½,à¶…à¶©à·’ 20 à¶´à·Šâ€à¶»à·€à·šà· à¶¸à·à¶»à·Šà¶œà¶º à¶±à·’à·ƒà¶‚à·ƒà¶½ à¶¸à¶±à¶»à¶¸à·Š à·€à¶§à¶´à·’à¶§à·à·€ à¶…à¶</w:t>
            </w:r>
            <w:r w:rsidRPr="00FB1118">
              <w:rPr>
                <w:rFonts w:ascii="Calibri" w:eastAsia="Times New Roman" w:hAnsi="Calibri" w:cs="Calibri"/>
                <w:color w:val="000000"/>
                <w:sz w:val="32"/>
                <w:szCs w:val="32"/>
                <w:lang w:eastAsia="en-GB"/>
              </w:rPr>
              <w:softHyphen/>
              <w:t>à·”à¶»à·”à¶œà·’à¶»à·’à¶º à¶…à¶°à·’à·€à·™à¶œà·’ à¶´à·’à·€à·’à·ƒà·”à¶¸à¶§ 4 kmà¶±à·’à¶»à·€à·”à¶½à·Š à·„à· à¶…à¶±à·”à¶¸à¶</w:t>
            </w:r>
            <w:r w:rsidRPr="00FB1118">
              <w:rPr>
                <w:rFonts w:ascii="Calibri" w:eastAsia="Times New Roman" w:hAnsi="Calibri" w:cs="Calibri"/>
                <w:color w:val="000000"/>
                <w:sz w:val="32"/>
                <w:szCs w:val="32"/>
                <w:lang w:eastAsia="en-GB"/>
              </w:rPr>
              <w:softHyphen/>
              <w:t xml:space="preserve"> à¶šà¶»à¶± à¶½à¶¯ à¶¹à¶´à·Šà¶´à·”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2028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âœ“Two Story House For Sale In Pannipitiya ðŸ âœ“Land Size 15perches âœ“House Size 3980sqft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2029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2Storey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Malabe -kahanthota Road-------------------------*Its a 2 story New house on 6.5perches and is2450 sq ft. 4 Bed rooms A/C 1 Attach bathroom 2 bathrooms with hot wather Living Room dining Kitchen with modern pantry cupboards Finishing roof </w:t>
            </w:r>
            <w:r w:rsidRPr="00FB1118">
              <w:rPr>
                <w:rFonts w:ascii="Calibri" w:eastAsia="Times New Roman" w:hAnsi="Calibri" w:cs="Calibri"/>
                <w:color w:val="000000"/>
                <w:sz w:val="32"/>
                <w:szCs w:val="32"/>
                <w:lang w:eastAsia="en-GB"/>
              </w:rPr>
              <w:lastRenderedPageBreak/>
              <w:t xml:space="preserve">Terrace Servant toilet &amp; room CCTV and door camaraPipe Born water with over head water tank02 Vehicles can be ParkingRemote &amp; Roller Shutter &amp; gateAccess Road 20feet roadClear Titles.Rs. 200lak Negotiable *Close proximity to the thalawatugoda ,kottawa malabe ,athurugiriya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2030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 Designed Brand New 6.5P House For Sale in thalawathugoda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2031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land with a 3 bed room house.9.5 perches  Gangarama road werahera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2032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 perches4 story house6 en suite rooms3 living areasHot waterRoof top terraceCCTV camera systemTiled floorsParking for 5 vehicles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2033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houses Car parking available Quite place All the facilities near by 900 m100 m far for 175 busGround floor not complete only floor area  (mean completely no tile)(First floor left for tile) kitchen and 2 room First floor hall and bathroom complete Price 8.M last price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2034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Fully tiled house2 bedroom1 bathroomDinning room also can be used as another bedroom if required.Living roomBalcony and RooftopCan be built further</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2035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House For Sale InThunadahena Road, Malabe.10.8 Perches with Landscaped garden area.*- 2500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2036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Meegoda, atigala mawathe viduliya mala jalaya sahitha demahal niwasa. Ikmanata vikinimata atha. Wadi visthara sadaha amathanna.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2037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Pannipitiya, LIyanagoda, Wasalawatte RoadTwo Storied House for Sale4 Bedrooms2 BathroomsPantry, Fully TiledRoller GateParapet Wall Hot WaterDoor / Windows JakClear DeedBank Loan Can be Obtained Price: 165 Lakhs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2038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Address-=Sirimedura </w:t>
            </w:r>
            <w:proofErr w:type="gramStart"/>
            <w:r w:rsidRPr="00FB1118">
              <w:rPr>
                <w:rFonts w:ascii="Calibri" w:eastAsia="Times New Roman" w:hAnsi="Calibri" w:cs="Calibri"/>
                <w:color w:val="000000"/>
                <w:sz w:val="32"/>
                <w:szCs w:val="32"/>
                <w:lang w:eastAsia="en-GB"/>
              </w:rPr>
              <w:t>mawata,Hettiyawatta</w:t>
            </w:r>
            <w:proofErr w:type="gramEnd"/>
            <w:r w:rsidRPr="00FB1118">
              <w:rPr>
                <w:rFonts w:ascii="Calibri" w:eastAsia="Times New Roman" w:hAnsi="Calibri" w:cs="Calibri"/>
                <w:color w:val="000000"/>
                <w:sz w:val="32"/>
                <w:szCs w:val="32"/>
                <w:lang w:eastAsia="en-GB"/>
              </w:rPr>
              <w:t xml:space="preserve"> ,meegoda.                                                                850m away from highleval road.                                    fully tilled two story house complete only ground floor.                           2 </w:t>
            </w:r>
            <w:proofErr w:type="gramStart"/>
            <w:r w:rsidRPr="00FB1118">
              <w:rPr>
                <w:rFonts w:ascii="Calibri" w:eastAsia="Times New Roman" w:hAnsi="Calibri" w:cs="Calibri"/>
                <w:color w:val="000000"/>
                <w:sz w:val="32"/>
                <w:szCs w:val="32"/>
                <w:lang w:eastAsia="en-GB"/>
              </w:rPr>
              <w:t>bedrooms.2bathrooms.kitchen</w:t>
            </w:r>
            <w:proofErr w:type="gramEnd"/>
            <w:r w:rsidRPr="00FB1118">
              <w:rPr>
                <w:rFonts w:ascii="Calibri" w:eastAsia="Times New Roman" w:hAnsi="Calibri" w:cs="Calibri"/>
                <w:color w:val="000000"/>
                <w:sz w:val="32"/>
                <w:szCs w:val="32"/>
                <w:lang w:eastAsia="en-GB"/>
              </w:rPr>
              <w:t xml:space="preserve">.a car parking garage.                                                                          jac </w:t>
            </w:r>
            <w:proofErr w:type="gramStart"/>
            <w:r w:rsidRPr="00FB1118">
              <w:rPr>
                <w:rFonts w:ascii="Calibri" w:eastAsia="Times New Roman" w:hAnsi="Calibri" w:cs="Calibri"/>
                <w:color w:val="000000"/>
                <w:sz w:val="32"/>
                <w:szCs w:val="32"/>
                <w:lang w:eastAsia="en-GB"/>
              </w:rPr>
              <w:t>furniture  doors</w:t>
            </w:r>
            <w:proofErr w:type="gramEnd"/>
            <w:r w:rsidRPr="00FB1118">
              <w:rPr>
                <w:rFonts w:ascii="Calibri" w:eastAsia="Times New Roman" w:hAnsi="Calibri" w:cs="Calibri"/>
                <w:color w:val="000000"/>
                <w:sz w:val="32"/>
                <w:szCs w:val="32"/>
                <w:lang w:eastAsia="en-GB"/>
              </w:rPr>
              <w:t xml:space="preserve"> and windows.                                 8km to kottawa and athurugiriya highway entrance.                                                                     2 km to godagama junction.                                   Have a coc certificate.approved house plane.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2039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House for sale in MalabeSingle storied house for sale in Viahara mawatha, Malabe.11.6 Perch landFully tiledAC roomsLivingDining areaPantryOutside washroomParapet wallClear deedsGood residential area3 km to Malabe500 m to Kotalawela and Kaduwela highway interchangeClose to SLIIT / CINEC / Horizon University / Horizon </w:t>
            </w:r>
            <w:r w:rsidRPr="00FB1118">
              <w:rPr>
                <w:rFonts w:ascii="Calibri" w:eastAsia="Times New Roman" w:hAnsi="Calibri" w:cs="Calibri"/>
                <w:color w:val="000000"/>
                <w:sz w:val="32"/>
                <w:szCs w:val="32"/>
                <w:lang w:eastAsia="en-GB"/>
              </w:rPr>
              <w:lastRenderedPageBreak/>
              <w:t>International College / Dr,Neville Fernando Hospitalprice - 118 lakhs (Negotiable)Few Km's away from proposed LRT project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2040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à¶šà·œà¶§à·Šà¶§à·à·€ à¶´à·à·…à·à¶±à·Šà·€à¶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 à¶´à·’à·„à·’à¶§à·’ à¶±à·’à·ƒà·Šà¶šà¶½à¶‚à¶š à·€à·à¶¯à¶œà¶</w:t>
            </w:r>
            <w:r w:rsidRPr="00FB1118">
              <w:rPr>
                <w:rFonts w:ascii="Calibri" w:eastAsia="Times New Roman" w:hAnsi="Calibri" w:cs="Calibri"/>
                <w:color w:val="000000"/>
                <w:sz w:val="32"/>
                <w:szCs w:val="32"/>
                <w:lang w:eastAsia="en-GB"/>
              </w:rPr>
              <w:softHyphen/>
              <w:t>à·Š à¶´à¶»à·’à·ƒà¶»à¶ºà¶š à¶´à¶»à·Šà¶ à·ƒà·Š 12.5.à¶šà·à¶¸à¶» 3à¶š à·ƒà·„ à·€à¶§ à¶</w:t>
            </w:r>
            <w:r w:rsidRPr="00FB1118">
              <w:rPr>
                <w:rFonts w:ascii="Calibri" w:eastAsia="Times New Roman" w:hAnsi="Calibri" w:cs="Calibri"/>
                <w:color w:val="000000"/>
                <w:sz w:val="32"/>
                <w:szCs w:val="32"/>
                <w:lang w:eastAsia="en-GB"/>
              </w:rPr>
              <w:softHyphen/>
              <w:t>à·à¶´à·Šà¶´à¶º à·ƒà·„à·’à¶</w:t>
            </w:r>
            <w:r w:rsidRPr="00FB1118">
              <w:rPr>
                <w:rFonts w:ascii="Calibri" w:eastAsia="Times New Roman" w:hAnsi="Calibri" w:cs="Calibri"/>
                <w:color w:val="000000"/>
                <w:sz w:val="32"/>
                <w:szCs w:val="32"/>
                <w:lang w:eastAsia="en-GB"/>
              </w:rPr>
              <w:softHyphen/>
              <w:t xml:space="preserve"> à¶…à¶‚à¶œà·ƒà¶¸à·Šà¶´à·–à¶»à·Šà¶« à¶±à·’à·€à·ƒ à·€à·’à¶šà·’à¶«à·“à¶¸à¶§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2041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14perches land two story house ground floor complete ground floor 3beds 2baths large living and dining 4vehicles parking area upper floor not complete only tiling painting to do 3rd block from main 119rd near Bellanwila Rajamahavihara 15ft rd facing superb house allmost brand new house price 27500000no brokers genuine buyers well come after.appointments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2042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Architecturally designed modern brand new luxury house close to Nugegoda TownSpacious living and dinning areaFive bed rooms (one can be used as office room) 4 bathroomsTV lobbyModern fitted pantry, Small space for wet kitchenFully glass covered multi purpose roof top pavilionLaundry roomSeparate servant room and bath room  Landscaped small garden2 covered parkingsolar hot water and CCTVSolidly built with high quality materials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2043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Kesbewa, Kahathuduwa* à¶¸à·à¶</w:t>
            </w:r>
            <w:r w:rsidRPr="00FB1118">
              <w:rPr>
                <w:rFonts w:ascii="Calibri" w:eastAsia="Times New Roman" w:hAnsi="Calibri" w:cs="Calibri"/>
                <w:color w:val="000000"/>
                <w:sz w:val="32"/>
                <w:szCs w:val="32"/>
                <w:lang w:eastAsia="en-GB"/>
              </w:rPr>
              <w:softHyphen/>
              <w:t>à¶» - à¶šà·™à·…à¶¹ à·„à¶ºà·’à·€à·š à¶´à·’à·€à·’à·ƒà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 à¶šà·’.à¶¸à·“ 1* à¶¯à·’à¶ºà¶œà¶¸ à¶¢à·à¶</w:t>
            </w:r>
            <w:r w:rsidRPr="00FB1118">
              <w:rPr>
                <w:rFonts w:ascii="Calibri" w:eastAsia="Times New Roman" w:hAnsi="Calibri" w:cs="Calibri"/>
                <w:color w:val="000000"/>
                <w:sz w:val="32"/>
                <w:szCs w:val="32"/>
                <w:lang w:eastAsia="en-GB"/>
              </w:rPr>
              <w:softHyphen/>
              <w:t>à·Šâ€à¶ºà¶±à·Šà¶</w:t>
            </w:r>
            <w:r w:rsidRPr="00FB1118">
              <w:rPr>
                <w:rFonts w:ascii="Calibri" w:eastAsia="Times New Roman" w:hAnsi="Calibri" w:cs="Calibri"/>
                <w:color w:val="000000"/>
                <w:sz w:val="32"/>
                <w:szCs w:val="32"/>
                <w:lang w:eastAsia="en-GB"/>
              </w:rPr>
              <w:softHyphen/>
              <w:t>à¶» à¶šà·Šâ€à¶»à·“à¶©à· à¶´à·’à¶§à·’à¶º à·„à· à·€à·’à·à·Šà·€ à·€à·’à¶¯à·Šâ€à¶ºà·à¶½à¶ºà¶§ à¶šà·’.à¶¸à·’. 2* à·„à·œà¶»à¶« - à¶šâ€à·™à·à·…à¶¹ (120) à¶´à·à¶»à¶§ à¶¸à·“à¶§à¶»à·Š 500* à¶´à·’à¶»à·’à·ƒà·’à¶¯à·” à¶”à¶´à·Šà¶´à·” à¶‡à¶</w:t>
            </w:r>
            <w:r w:rsidRPr="00FB1118">
              <w:rPr>
                <w:rFonts w:ascii="Calibri" w:eastAsia="Times New Roman" w:hAnsi="Calibri" w:cs="Calibri"/>
                <w:color w:val="000000"/>
                <w:sz w:val="32"/>
                <w:szCs w:val="32"/>
                <w:lang w:eastAsia="en-GB"/>
              </w:rPr>
              <w:softHyphen/>
              <w:t>à·”à·…à·” à·ƒà·’à¶ºà¶½à·”à¶¸ à¶´à·„à·ƒà·”à¶šà¶¸à·Š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2044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9.5 perches/ 2200 sqft/ 4 Bed Rooms/ 3 Bathrooms/ Hot water/ Living, Dining Area/ Kitchen with Modern Pantry Cupboards/ Double Height Finishing Timber Roof/ Brick Walls/ Pipe born water with over head water tank ( 1000 l Water Tank with pressure pump)/ 3 Vehicle Parking Area/ Remote &amp; Roller Shutter &amp; Wicket Gate/ Face to 20 feet Road/ 1km to Makumbura Highway/ 1.2 km to Kottawa Junction/ Highly Residential Area/ Very Good Environment.Immediate Sale, Call for Seen on appointments.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2045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âœ“House For Sale In ThalawathugodaðŸ âœ“Land Size 10perches âœ“House Size 1300sqft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2046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The house is built on a Land consist of 7.5 </w:t>
            </w:r>
            <w:proofErr w:type="gramStart"/>
            <w:r w:rsidRPr="00FB1118">
              <w:rPr>
                <w:rFonts w:ascii="Calibri" w:eastAsia="Times New Roman" w:hAnsi="Calibri" w:cs="Calibri"/>
                <w:color w:val="000000"/>
                <w:sz w:val="32"/>
                <w:szCs w:val="32"/>
                <w:lang w:eastAsia="en-GB"/>
              </w:rPr>
              <w:t>perches ,</w:t>
            </w:r>
            <w:proofErr w:type="gramEnd"/>
            <w:r w:rsidRPr="00FB1118">
              <w:rPr>
                <w:rFonts w:ascii="Calibri" w:eastAsia="Times New Roman" w:hAnsi="Calibri" w:cs="Calibri"/>
                <w:color w:val="000000"/>
                <w:sz w:val="32"/>
                <w:szCs w:val="32"/>
                <w:lang w:eastAsia="en-GB"/>
              </w:rPr>
              <w:t xml:space="preserve"> situated in high residential area -, Moratuwa. </w:t>
            </w:r>
            <w:proofErr w:type="gramStart"/>
            <w:r w:rsidRPr="00FB1118">
              <w:rPr>
                <w:rFonts w:ascii="Calibri" w:eastAsia="Times New Roman" w:hAnsi="Calibri" w:cs="Calibri"/>
                <w:color w:val="000000"/>
                <w:sz w:val="32"/>
                <w:szCs w:val="32"/>
                <w:lang w:eastAsia="en-GB"/>
              </w:rPr>
              <w:t>( Off</w:t>
            </w:r>
            <w:proofErr w:type="gramEnd"/>
            <w:r w:rsidRPr="00FB1118">
              <w:rPr>
                <w:rFonts w:ascii="Calibri" w:eastAsia="Times New Roman" w:hAnsi="Calibri" w:cs="Calibri"/>
                <w:color w:val="000000"/>
                <w:sz w:val="32"/>
                <w:szCs w:val="32"/>
                <w:lang w:eastAsia="en-GB"/>
              </w:rPr>
              <w:t xml:space="preserve"> Mendis Lane &gt; 2nd Lane). Appx distance to the land is 500m from Galle Road to the land side, &amp; 6 mins walking distance to Galle road. multiple roads accessibility to the </w:t>
            </w:r>
            <w:proofErr w:type="gramStart"/>
            <w:r w:rsidRPr="00FB1118">
              <w:rPr>
                <w:rFonts w:ascii="Calibri" w:eastAsia="Times New Roman" w:hAnsi="Calibri" w:cs="Calibri"/>
                <w:color w:val="000000"/>
                <w:sz w:val="32"/>
                <w:szCs w:val="32"/>
                <w:lang w:eastAsia="en-GB"/>
              </w:rPr>
              <w:t>land.Newly</w:t>
            </w:r>
            <w:proofErr w:type="gramEnd"/>
            <w:r w:rsidRPr="00FB1118">
              <w:rPr>
                <w:rFonts w:ascii="Calibri" w:eastAsia="Times New Roman" w:hAnsi="Calibri" w:cs="Calibri"/>
                <w:color w:val="000000"/>
                <w:sz w:val="32"/>
                <w:szCs w:val="32"/>
                <w:lang w:eastAsia="en-GB"/>
              </w:rPr>
              <w:t xml:space="preserve"> Part constructed ( 5 yrs) of a room &amp; a bathroom , built based on newly planned house. the new construction is is air conditioned The property also consists of an old house, which is having 3 rooms &amp; a basic toilet, &amp; ceiling is newly </w:t>
            </w:r>
            <w:proofErr w:type="gramStart"/>
            <w:r w:rsidRPr="00FB1118">
              <w:rPr>
                <w:rFonts w:ascii="Calibri" w:eastAsia="Times New Roman" w:hAnsi="Calibri" w:cs="Calibri"/>
                <w:color w:val="000000"/>
                <w:sz w:val="32"/>
                <w:szCs w:val="32"/>
                <w:lang w:eastAsia="en-GB"/>
              </w:rPr>
              <w:t>done.property</w:t>
            </w:r>
            <w:proofErr w:type="gramEnd"/>
            <w:r w:rsidRPr="00FB1118">
              <w:rPr>
                <w:rFonts w:ascii="Calibri" w:eastAsia="Times New Roman" w:hAnsi="Calibri" w:cs="Calibri"/>
                <w:color w:val="000000"/>
                <w:sz w:val="32"/>
                <w:szCs w:val="32"/>
                <w:lang w:eastAsia="en-GB"/>
              </w:rPr>
              <w:t xml:space="preserve"> is having electricity and pipe borne water. (Both sections can be rented out separately if </w:t>
            </w:r>
            <w:proofErr w:type="gramStart"/>
            <w:r w:rsidRPr="00FB1118">
              <w:rPr>
                <w:rFonts w:ascii="Calibri" w:eastAsia="Times New Roman" w:hAnsi="Calibri" w:cs="Calibri"/>
                <w:color w:val="000000"/>
                <w:sz w:val="32"/>
                <w:szCs w:val="32"/>
                <w:lang w:eastAsia="en-GB"/>
              </w:rPr>
              <w:t>require)Bimsaviya</w:t>
            </w:r>
            <w:proofErr w:type="gramEnd"/>
            <w:r w:rsidRPr="00FB1118">
              <w:rPr>
                <w:rFonts w:ascii="Calibri" w:eastAsia="Times New Roman" w:hAnsi="Calibri" w:cs="Calibri"/>
                <w:color w:val="000000"/>
                <w:sz w:val="32"/>
                <w:szCs w:val="32"/>
                <w:lang w:eastAsia="en-GB"/>
              </w:rPr>
              <w:t xml:space="preserve"> certificate is available with 1st class title.the land is a square land and boundaries are well secured with parapet walls &amp; Gates. Land is situated bit elevated &amp; </w:t>
            </w:r>
            <w:proofErr w:type="gramStart"/>
            <w:r w:rsidRPr="00FB1118">
              <w:rPr>
                <w:rFonts w:ascii="Calibri" w:eastAsia="Times New Roman" w:hAnsi="Calibri" w:cs="Calibri"/>
                <w:color w:val="000000"/>
                <w:sz w:val="32"/>
                <w:szCs w:val="32"/>
                <w:lang w:eastAsia="en-GB"/>
              </w:rPr>
              <w:t>flat.convenient</w:t>
            </w:r>
            <w:proofErr w:type="gramEnd"/>
            <w:r w:rsidRPr="00FB1118">
              <w:rPr>
                <w:rFonts w:ascii="Calibri" w:eastAsia="Times New Roman" w:hAnsi="Calibri" w:cs="Calibri"/>
                <w:color w:val="000000"/>
                <w:sz w:val="32"/>
                <w:szCs w:val="32"/>
                <w:lang w:eastAsia="en-GB"/>
              </w:rPr>
              <w:t xml:space="preserve"> good road accessibility to the land,very silent and peaceful area with decent lower middle class neighborhood. Highest offer considered. Call for details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2047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House for sale in Avissawella Town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2048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 Pothuarawa. On 16 Perch Land Malabe Rd, Pothuarawa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2049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Luxury Two Story House Sale For Thalawathugoda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2050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brand new houseBedroom 4Bathroom 3Pantry and kitchen Floor area tile and timberServants commom bathroom Tv lounge Roof top GardrnSitting and dinning Pantry Roller door2 vehicles parking Access Road width 17ftBalconyAmbuldeniya junction 500 metresNugegoda city 3km 29 millionContact agent laksiri</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2051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two storied three bed room beautiful house with access to picturesque Bolgoda Lake in highly residential tranquil area located in Moratuwa                                  Architecturally designed03 Spacious bedrooms                                                                                                       03 Bath rooms                                                                                                                   Fully Tiled floor                                                                                                           Exposed rafter lunumidella ceilingPantry and sitting area in upper and lower floors                                        Pantry and sitting area in upper and lower floors                                                               TV Lounge   Rear side balcony and front open terrace in the upper floor areaGarage with remote controlled roller doorHouse enclosed by a walls right around Electricity and pipe borne water storage, solar power hot waterAccess to water front                                                                                              </w:t>
            </w:r>
            <w:r w:rsidRPr="00FB1118">
              <w:rPr>
                <w:rFonts w:ascii="Calibri" w:eastAsia="Times New Roman" w:hAnsi="Calibri" w:cs="Calibri"/>
                <w:color w:val="000000"/>
                <w:sz w:val="32"/>
                <w:szCs w:val="32"/>
                <w:lang w:eastAsia="en-GB"/>
              </w:rPr>
              <w:lastRenderedPageBreak/>
              <w:t>Structurally very strong and robust construction  Inspection can be made by appointment.The location is very convenient with easy access to Moratuwa and Panadura town. Distance to Moratuwa town 01 km and Moratuwa University 03 kms. Drive to Colombo City 17 Kms by Galle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2052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This property is located in a quiet gated community on a wide access road off Raja Maha Vihara Road, Kotte. The 3 storied well-designed house consists of 10.3 perches, 4 Bedrooms with 4 Bathrooms, Living &amp; Dining area, Office room, Laundry room, Maids Q</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2053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Super Luxury Three Story House Sale For Nugegoda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2054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Luxury Model 3Storey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in malabe, Kahanthota Road malabe....................................................Very good Brand new Condition Genuine wooden jack or teak. 12 perches with Landscaped Garden Area. 5 BedRooms with A/C Rooms4 bathrooms Attached bath. with Hot waterTv loby, Dining Hall, modern Pantry cupboards, Roller </w:t>
            </w:r>
            <w:proofErr w:type="gramStart"/>
            <w:r w:rsidRPr="00FB1118">
              <w:rPr>
                <w:rFonts w:ascii="Calibri" w:eastAsia="Times New Roman" w:hAnsi="Calibri" w:cs="Calibri"/>
                <w:color w:val="000000"/>
                <w:sz w:val="32"/>
                <w:szCs w:val="32"/>
                <w:lang w:eastAsia="en-GB"/>
              </w:rPr>
              <w:t>Geta,living</w:t>
            </w:r>
            <w:proofErr w:type="gramEnd"/>
            <w:r w:rsidRPr="00FB1118">
              <w:rPr>
                <w:rFonts w:ascii="Calibri" w:eastAsia="Times New Roman" w:hAnsi="Calibri" w:cs="Calibri"/>
                <w:color w:val="000000"/>
                <w:sz w:val="32"/>
                <w:szCs w:val="32"/>
                <w:lang w:eastAsia="en-GB"/>
              </w:rPr>
              <w:t xml:space="preserve"> roomservant room and bathroomVarenda,Roof top area, can be arrange party. vehicles parking space is 3 or 43800 sqft 20 feet </w:t>
            </w:r>
            <w:proofErr w:type="gramStart"/>
            <w:r w:rsidRPr="00FB1118">
              <w:rPr>
                <w:rFonts w:ascii="Calibri" w:eastAsia="Times New Roman" w:hAnsi="Calibri" w:cs="Calibri"/>
                <w:color w:val="000000"/>
                <w:sz w:val="32"/>
                <w:szCs w:val="32"/>
                <w:lang w:eastAsia="en-GB"/>
              </w:rPr>
              <w:t>road,Rs</w:t>
            </w:r>
            <w:proofErr w:type="gramEnd"/>
            <w:r w:rsidRPr="00FB1118">
              <w:rPr>
                <w:rFonts w:ascii="Calibri" w:eastAsia="Times New Roman" w:hAnsi="Calibri" w:cs="Calibri"/>
                <w:color w:val="000000"/>
                <w:sz w:val="32"/>
                <w:szCs w:val="32"/>
                <w:lang w:eastAsia="en-GB"/>
              </w:rPr>
              <w:t xml:space="preserve">. 33.5 million Negotiable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2055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Two story house (newly refurbished)* Living and dinning area* 5 bedrooms and 3 bathrooms* 15 perches land* Located at Nawinna, * 400 meters to Highlevel road and Boralesgamuwa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2056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Two Story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In Pothuarawa Road, Arangala. 08 Perches with Landscaped garden area.The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2057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10 perches.3300sqft. Fully air condition House, 4 a/c bedrooms,4attached </w:t>
            </w:r>
            <w:proofErr w:type="gramStart"/>
            <w:r w:rsidRPr="00FB1118">
              <w:rPr>
                <w:rFonts w:ascii="Calibri" w:eastAsia="Times New Roman" w:hAnsi="Calibri" w:cs="Calibri"/>
                <w:color w:val="000000"/>
                <w:sz w:val="32"/>
                <w:szCs w:val="32"/>
                <w:lang w:eastAsia="en-GB"/>
              </w:rPr>
              <w:t>bathrooms.Hot</w:t>
            </w:r>
            <w:proofErr w:type="gramEnd"/>
            <w:r w:rsidRPr="00FB1118">
              <w:rPr>
                <w:rFonts w:ascii="Calibri" w:eastAsia="Times New Roman" w:hAnsi="Calibri" w:cs="Calibri"/>
                <w:color w:val="000000"/>
                <w:sz w:val="32"/>
                <w:szCs w:val="32"/>
                <w:lang w:eastAsia="en-GB"/>
              </w:rPr>
              <w:t xml:space="preserve"> water,One office room.2 Living Areas,Dining room with teak Pantry cupboards, separate kitchen, separate store room and servent Quarters, Double Height Finishing Timber roof, 2 car porches, vehicle parking aria, Remote Gates,Face to 20 feet Road.Highly Residential area,Walking Distance to keells super,500 metres to pelawattta junction Cctv,very Good condition. Immediate sale.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2058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2Storey Brand new Super Luxury House for Sale in Pannipitiya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2059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à¶± à·ƒà·à¶½à·à·ƒà·Šà¶¸à¶šà¶§ à¶…à¶½à·”à¶</w:t>
            </w:r>
            <w:r w:rsidRPr="00FB1118">
              <w:rPr>
                <w:rFonts w:ascii="Calibri" w:eastAsia="Times New Roman" w:hAnsi="Calibri" w:cs="Calibri"/>
                <w:color w:val="000000"/>
                <w:sz w:val="32"/>
                <w:szCs w:val="32"/>
                <w:lang w:eastAsia="en-GB"/>
              </w:rPr>
              <w:softHyphen/>
              <w:t>à·’à¶±à·Š à¶‰à¶¯à·’à·€à·™à¶¸à·’à¶±à·Š à¶´à·€à¶</w:t>
            </w:r>
            <w:r w:rsidRPr="00FB1118">
              <w:rPr>
                <w:rFonts w:ascii="Calibri" w:eastAsia="Times New Roman" w:hAnsi="Calibri" w:cs="Calibri"/>
                <w:color w:val="000000"/>
                <w:sz w:val="32"/>
                <w:szCs w:val="32"/>
                <w:lang w:eastAsia="en-GB"/>
              </w:rPr>
              <w:softHyphen/>
              <w:t>à·’à¶± à¶±à·’à·€à·ƒ à·ƒà¶¸à·Šà¶´à·–à¶»à·Šà¶±à¶šà¶» à·€à·’à¶šà·’à¶±à·“à¶¸à¶§. à¶</w:t>
            </w:r>
            <w:r w:rsidRPr="00FB1118">
              <w:rPr>
                <w:rFonts w:ascii="Calibri" w:eastAsia="Times New Roman" w:hAnsi="Calibri" w:cs="Calibri"/>
                <w:color w:val="000000"/>
                <w:sz w:val="32"/>
                <w:szCs w:val="32"/>
                <w:lang w:eastAsia="en-GB"/>
              </w:rPr>
              <w:softHyphen/>
              <w:t>à¶±à·’ à¶¸à·„à¶½à·Š à¶±à·’à·€à·ƒà·š à·€à·„à¶½à·š à¶‹à·ƒ à¶…à¶©à·’ 22à¶šà·’ à·€à¶§ à¶</w:t>
            </w:r>
            <w:r w:rsidRPr="00FB1118">
              <w:rPr>
                <w:rFonts w:ascii="Calibri" w:eastAsia="Times New Roman" w:hAnsi="Calibri" w:cs="Calibri"/>
                <w:color w:val="000000"/>
                <w:sz w:val="32"/>
                <w:szCs w:val="32"/>
                <w:lang w:eastAsia="en-GB"/>
              </w:rPr>
              <w:softHyphen/>
              <w:t>à·à¶´à·Šà¶´ à¶œà·ƒà· à¶‡à¶</w:t>
            </w:r>
            <w:r w:rsidRPr="00FB1118">
              <w:rPr>
                <w:rFonts w:ascii="Calibri" w:eastAsia="Times New Roman" w:hAnsi="Calibri" w:cs="Calibri"/>
                <w:color w:val="000000"/>
                <w:sz w:val="32"/>
                <w:szCs w:val="32"/>
                <w:lang w:eastAsia="en-GB"/>
              </w:rPr>
              <w:softHyphen/>
              <w:t xml:space="preserve">, à¶»à·à¶½à¶»à·Š </w:t>
            </w:r>
            <w:r w:rsidRPr="00FB1118">
              <w:rPr>
                <w:rFonts w:ascii="Calibri" w:eastAsia="Times New Roman" w:hAnsi="Calibri" w:cs="Calibri"/>
                <w:color w:val="000000"/>
                <w:sz w:val="32"/>
                <w:szCs w:val="32"/>
                <w:lang w:eastAsia="en-GB"/>
              </w:rPr>
              <w:lastRenderedPageBreak/>
              <w:t>à¶œà·šà¶§à·Šà¶§à·” à¶¯à</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à¶¸à·“à¶¸à¶§ à¶‡à¶</w:t>
            </w:r>
            <w:r w:rsidRPr="00FB1118">
              <w:rPr>
                <w:rFonts w:ascii="Calibri" w:eastAsia="Times New Roman" w:hAnsi="Calibri" w:cs="Calibri"/>
                <w:color w:val="000000"/>
                <w:sz w:val="32"/>
                <w:szCs w:val="32"/>
                <w:lang w:eastAsia="en-GB"/>
              </w:rPr>
              <w:softHyphen/>
              <w:t>. à·€à·™à¶½à·Š à¶ºà·à¶ºà¶šà¶§ 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·„à·”à¶±à¶½à· à¶‡à¶</w:t>
            </w:r>
            <w:r w:rsidRPr="00FB1118">
              <w:rPr>
                <w:rFonts w:ascii="Calibri" w:eastAsia="Times New Roman" w:hAnsi="Calibri" w:cs="Calibri"/>
                <w:color w:val="000000"/>
                <w:sz w:val="32"/>
                <w:szCs w:val="32"/>
                <w:lang w:eastAsia="en-GB"/>
              </w:rPr>
              <w:softHyphen/>
              <w:t>. à¶±à·à¶¸à·à·€à·”à¶¸à·Š à·€à·„à¶½ à¶œà·ƒà· à·ƒà¶¸à·Šà¶´à·–à¶»à·Šà¶±à¶ºà·™à¶±à·Šà¶¸ à¶§à¶ºà·’à¶½à·Š à¶…à¶</w:t>
            </w:r>
            <w:r w:rsidRPr="00FB1118">
              <w:rPr>
                <w:rFonts w:ascii="Calibri" w:eastAsia="Times New Roman" w:hAnsi="Calibri" w:cs="Calibri"/>
                <w:color w:val="000000"/>
                <w:sz w:val="32"/>
                <w:szCs w:val="32"/>
                <w:lang w:eastAsia="en-GB"/>
              </w:rPr>
              <w:softHyphen/>
              <w:t>à·”à¶»à· à·ƒà·à¶½à· à¶´à·€à¶»à·Š à·„à·œà¶§à·Š à·€à·à¶§à¶»à·Š à·ƒà·„ à¶‘à¶šà·Š à¶šà·à¶¸à¶»à¶ºà¶šà·Š A/C à¶šà¶», à¶œà·à¶»à·Šà¶©à·Šà¶±à·Š à¶‘à¶š à¶½à·‘à¶±à·Šà·ƒà·Šà¶šà·šà¶´à·Š à¶šà·’à¶»à·“à¶¸à¶§à¶¯ à¶±à·’à¶ºà¶¸à·’à¶</w:t>
            </w:r>
            <w:r w:rsidRPr="00FB1118">
              <w:rPr>
                <w:rFonts w:ascii="Calibri" w:eastAsia="Times New Roman" w:hAnsi="Calibri" w:cs="Calibri"/>
                <w:color w:val="000000"/>
                <w:sz w:val="32"/>
                <w:szCs w:val="32"/>
                <w:lang w:eastAsia="en-GB"/>
              </w:rPr>
              <w:softHyphen/>
              <w:t>à¶ºà·’. à·€à·à¶© à·ƒà¶¸à·Šà¶´à·–à¶»à·Šà¶±à¶ºà·™à¶±à·Šà¶¸ à¶…à·€à·ƒà¶±à·Š à¶šà¶» à·€à·’à¶šà·’à¶±à·š. à¶¸à·œà¶»à¶œà·„à·„à·šà¶± à¶´à·’à¶½à·’à¶ºà¶±à·Šà¶¯à¶½ à¶¶à·ƒà·Š à¶¸à·à¶»à·Šà¶œà¶ºà·š à·ƒà·’à¶§ à¶±à·’à·€à·ƒà¶§ à¶¸à·“à¶§à¶»à·Š 800à¶ºà·’, à¶¸à·œà¶»à¶œà·„à·„à·šà¶± à¶§à·€à·”à¶¸à¶§ 2km. à¶±à·’à·€à·ƒ à¶</w:t>
            </w:r>
            <w:r w:rsidRPr="00FB1118">
              <w:rPr>
                <w:rFonts w:ascii="Calibri" w:eastAsia="Times New Roman" w:hAnsi="Calibri" w:cs="Calibri"/>
                <w:color w:val="000000"/>
                <w:sz w:val="32"/>
                <w:szCs w:val="32"/>
                <w:lang w:eastAsia="en-GB"/>
              </w:rPr>
              <w:softHyphen/>
              <w:t>à·™à¶šà·Š à·€à·à·„à¶± 2à¶šà·Š à¶¸à·à¶»à·” à·€à·’à¶º à·„à·à¶šà·’ à¶¸à·à¶»à·Šà¶œà¶º.</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2060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House on A Premier Location Behind Royal Colombo Golf Club, Close to Devi Balika, DS Senanayake and British Schools.if You Like to Live Close to A Nature Reserve and A Lake, This Is the Ideal Home!(no Broker Fees, Direct Buyers Only)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2061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 perch LAND in HOUSE7 Bedroom 2 Bathroom living room and kitchen Pentry  office Room20  ft wide Road Enters3 Vehicles Parking1.400 Kms from Main road6 Kms from Homagama Twon85 % work completed 12.7/ Million in Current Situation 2 Million more to Finish Work Please inform 3 hours before you leave to inspect the House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2062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Kottawa Malabe Road, 4bedroom, 4 barthroom,hot water, TV lobby, balcony, Two vehicle parking space, roller gate, 50m to main road, 3km to kottawa, 3km to pannipitiya, 4km to thalawathugoda, resident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2063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STRICTLY NO AGENTS / BROKERS.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2064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house. 3 beds 3 </w:t>
            </w:r>
            <w:proofErr w:type="gramStart"/>
            <w:r w:rsidRPr="00FB1118">
              <w:rPr>
                <w:rFonts w:ascii="Calibri" w:eastAsia="Times New Roman" w:hAnsi="Calibri" w:cs="Calibri"/>
                <w:color w:val="000000"/>
                <w:sz w:val="32"/>
                <w:szCs w:val="32"/>
                <w:lang w:eastAsia="en-GB"/>
              </w:rPr>
              <w:t>baths .Finishing</w:t>
            </w:r>
            <w:proofErr w:type="gramEnd"/>
            <w:r w:rsidRPr="00FB1118">
              <w:rPr>
                <w:rFonts w:ascii="Calibri" w:eastAsia="Times New Roman" w:hAnsi="Calibri" w:cs="Calibri"/>
                <w:color w:val="000000"/>
                <w:sz w:val="32"/>
                <w:szCs w:val="32"/>
                <w:lang w:eastAsia="en-GB"/>
              </w:rPr>
              <w:t xml:space="preserve"> roof surround by walls .Pantry with cupboards. Extra kitchen for cooking. Clear documents and bank loans can be arranged.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2065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story house @ Thalahena Rd, Malabe.9.50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2066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house. 3 beds 3 </w:t>
            </w:r>
            <w:proofErr w:type="gramStart"/>
            <w:r w:rsidRPr="00FB1118">
              <w:rPr>
                <w:rFonts w:ascii="Calibri" w:eastAsia="Times New Roman" w:hAnsi="Calibri" w:cs="Calibri"/>
                <w:color w:val="000000"/>
                <w:sz w:val="32"/>
                <w:szCs w:val="32"/>
                <w:lang w:eastAsia="en-GB"/>
              </w:rPr>
              <w:t>baths .Roller</w:t>
            </w:r>
            <w:proofErr w:type="gramEnd"/>
            <w:r w:rsidRPr="00FB1118">
              <w:rPr>
                <w:rFonts w:ascii="Calibri" w:eastAsia="Times New Roman" w:hAnsi="Calibri" w:cs="Calibri"/>
                <w:color w:val="000000"/>
                <w:sz w:val="32"/>
                <w:szCs w:val="32"/>
                <w:lang w:eastAsia="en-GB"/>
              </w:rPr>
              <w:t xml:space="preserve"> gate .Finishing roof surround by walls pantry with cupboards. Parking space available for two vehicle.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2067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house 3 bed rooms 3 bath </w:t>
            </w:r>
            <w:proofErr w:type="gramStart"/>
            <w:r w:rsidRPr="00FB1118">
              <w:rPr>
                <w:rFonts w:ascii="Calibri" w:eastAsia="Times New Roman" w:hAnsi="Calibri" w:cs="Calibri"/>
                <w:color w:val="000000"/>
                <w:sz w:val="32"/>
                <w:szCs w:val="32"/>
                <w:lang w:eastAsia="en-GB"/>
              </w:rPr>
              <w:t>rooms .Roller</w:t>
            </w:r>
            <w:proofErr w:type="gramEnd"/>
            <w:r w:rsidRPr="00FB1118">
              <w:rPr>
                <w:rFonts w:ascii="Calibri" w:eastAsia="Times New Roman" w:hAnsi="Calibri" w:cs="Calibri"/>
                <w:color w:val="000000"/>
                <w:sz w:val="32"/>
                <w:szCs w:val="32"/>
                <w:lang w:eastAsia="en-GB"/>
              </w:rPr>
              <w:t xml:space="preserve"> gate. Finishing </w:t>
            </w:r>
            <w:proofErr w:type="gramStart"/>
            <w:r w:rsidRPr="00FB1118">
              <w:rPr>
                <w:rFonts w:ascii="Calibri" w:eastAsia="Times New Roman" w:hAnsi="Calibri" w:cs="Calibri"/>
                <w:color w:val="000000"/>
                <w:sz w:val="32"/>
                <w:szCs w:val="32"/>
                <w:lang w:eastAsia="en-GB"/>
              </w:rPr>
              <w:t>roof.Pantry</w:t>
            </w:r>
            <w:proofErr w:type="gramEnd"/>
            <w:r w:rsidRPr="00FB1118">
              <w:rPr>
                <w:rFonts w:ascii="Calibri" w:eastAsia="Times New Roman" w:hAnsi="Calibri" w:cs="Calibri"/>
                <w:color w:val="000000"/>
                <w:sz w:val="32"/>
                <w:szCs w:val="32"/>
                <w:lang w:eastAsia="en-GB"/>
              </w:rPr>
              <w:t xml:space="preserve"> with cupboards. Surrounded with walls. Just 200m away </w:t>
            </w:r>
            <w:r w:rsidRPr="00FB1118">
              <w:rPr>
                <w:rFonts w:ascii="Calibri" w:eastAsia="Times New Roman" w:hAnsi="Calibri" w:cs="Calibri"/>
                <w:color w:val="000000"/>
                <w:sz w:val="32"/>
                <w:szCs w:val="32"/>
                <w:lang w:eastAsia="en-GB"/>
              </w:rPr>
              <w:lastRenderedPageBreak/>
              <w:t>from Piliyandala Makandana road. Price can be negotiated after inspection.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2068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Well maintained house Built in 2017Around 2.5 km from HomagamaExtremely close to NSBM Campus129 Kottawa Moragahane roadBuses are available every 15 minsClose to Godagama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2069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Semi luxury 2 Bed Roomed Apartment on 1st Floor at Gothami Road, Cotta Road, Borella, Colombo 8.Close proximity to Borella junction, Popular Colombo Schools Gateway, Devi Balika, D.S, Ananda, Nalanda, Gothami.Super markets, Private hospitals &amp; Restaurants.Walking distance to Cargills Food City, Ayurveda Hospital &amp; McDonalds Colombo 8.Living &amp; dining fully tiled with Verandah opening to the frontage.Bedrooms fully tiled &amp; Windows done with rust proof Powder dusted Aluminum frames.Pantry tiled &amp; laid out with fitted pantry cupboards.Bathroom tiled &amp; fitted with imported accesories. Servants toilet with shower.Shared Car Park.Clear deeds.Great InvestmentNo Brokers please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2070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Immediate Sale in Kottawa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2071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4 Bedrooms3 BathroomsRooftop Servant apartmentHot-water in 3 BathroomRemote controlled Roller DoorsParking space for 3 vehicleGarden Space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2072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Reference No- KH 01Battaramulla wikramsinghepura 20 perches land with Luxury House. 4 bedrooms with Attached bathrooms. Living, dining, pantry with domestic aminites. Family room. Tv lounge. Large loving area. Maid /driver quarters with bathrooms. Roller gate garage. Ac rooms. Door and windows made by quality woods. Garden </w:t>
            </w:r>
            <w:proofErr w:type="gramStart"/>
            <w:r w:rsidRPr="00FB1118">
              <w:rPr>
                <w:rFonts w:ascii="Calibri" w:eastAsia="Times New Roman" w:hAnsi="Calibri" w:cs="Calibri"/>
                <w:color w:val="000000"/>
                <w:sz w:val="32"/>
                <w:szCs w:val="32"/>
                <w:lang w:eastAsia="en-GB"/>
              </w:rPr>
              <w:t>spaces.Solar</w:t>
            </w:r>
            <w:proofErr w:type="gramEnd"/>
            <w:r w:rsidRPr="00FB1118">
              <w:rPr>
                <w:rFonts w:ascii="Calibri" w:eastAsia="Times New Roman" w:hAnsi="Calibri" w:cs="Calibri"/>
                <w:color w:val="000000"/>
                <w:sz w:val="32"/>
                <w:szCs w:val="32"/>
                <w:lang w:eastAsia="en-GB"/>
              </w:rPr>
              <w:t xml:space="preserve"> hot water system. High residential and Lake environment.200 m from Akuregoda lake.1.7 km Borralla - kottawa main road. 20 minutes drive to colombo city. 10 minutes drive to Sudern- kensy high way exist.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2073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For Sale In Kahanthota Road, Malabe.10.5 Perches with Landscaped garden area.( Used 8 Years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2074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50m  ( dehiwala  maharagama  119 bus route )*  500m  boralasgamuwa  junction * 2â€¢5km  dehiwala  city *  2â€¢5km   maharagama  city *  4  bedrooms * 3  bathrooms *  servant bathroom *  living area   and dining area *  pantry * Tv  lobby *  balcony *  fully tiled *  wood ceiling *  brick wall * surrounding wall and gate *  2 vehicle parking area *  better environment *  10â€¢5  perched *  2700   sqpt *  no  brokers please * only genuine buyers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2075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10 perchesTwo story house2 En-suit roomsBathtubBack gardenCourtyardTiled floorMaids quartersHot waterGarage parking for 3 vehicles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2076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 Kottawa Road, Vidyala Junction.09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2077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******à¶´à¶¯à·’à¶‚à¶ à·’ à¶±à·œà·€à·– à¶±à·€ à¶±à·’à·€à·ƒà¶šà·Š à·€à·’à¶šà·’à¶±à</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à¶¸à¶§ à¶</w:t>
            </w:r>
            <w:r w:rsidRPr="00FB1118">
              <w:rPr>
                <w:rFonts w:ascii="Calibri" w:eastAsia="Times New Roman" w:hAnsi="Calibri" w:cs="Calibri"/>
                <w:color w:val="000000"/>
                <w:sz w:val="32"/>
                <w:szCs w:val="32"/>
                <w:lang w:eastAsia="en-GB"/>
              </w:rPr>
              <w:softHyphen/>
              <w:t>à·’à¶¶à·š*****  à¶šà·„à¶</w:t>
            </w:r>
            <w:r w:rsidRPr="00FB1118">
              <w:rPr>
                <w:rFonts w:ascii="Calibri" w:eastAsia="Times New Roman" w:hAnsi="Calibri" w:cs="Calibri"/>
                <w:color w:val="000000"/>
                <w:sz w:val="32"/>
                <w:szCs w:val="32"/>
                <w:lang w:eastAsia="en-GB"/>
              </w:rPr>
              <w:softHyphen/>
              <w:t xml:space="preserve">à·”à¶©à·”à·€ à¶…à¶°à·’à·€à·šà¶œà·“ à¶´à·’à·€à·’à·ƒà·”à¶¸à¶§ à¶¸à·“à¶§à¶»à·Š 650à¶ºà·’. </w:t>
            </w:r>
            <w:proofErr w:type="gramStart"/>
            <w:r w:rsidRPr="00FB1118">
              <w:rPr>
                <w:rFonts w:ascii="Calibri" w:eastAsia="Times New Roman" w:hAnsi="Calibri" w:cs="Calibri"/>
                <w:color w:val="000000"/>
                <w:sz w:val="32"/>
                <w:szCs w:val="32"/>
                <w:lang w:eastAsia="en-GB"/>
              </w:rPr>
              <w:t>( 120</w:t>
            </w:r>
            <w:proofErr w:type="gramEnd"/>
            <w:r w:rsidRPr="00FB1118">
              <w:rPr>
                <w:rFonts w:ascii="Calibri" w:eastAsia="Times New Roman" w:hAnsi="Calibri" w:cs="Calibri"/>
                <w:color w:val="000000"/>
                <w:sz w:val="32"/>
                <w:szCs w:val="32"/>
                <w:lang w:eastAsia="en-GB"/>
              </w:rPr>
              <w:t xml:space="preserve"> à·„à·œà¶»à¶« à¶šà·œà·…à¶¹ à¶´à·Šâ€à¶»à¶°à·à¶± à¶¸à·à¶»à·Šà¶œà¶ºà¶§ )                 * 138/2 à¶¶à·ƒà·Š à¶¸à¶»à·Šà¶œà¶ºà¶§ à¶¸à·”à·„à·”à¶«à¶½à· à¶‡à¶</w:t>
            </w:r>
            <w:r w:rsidRPr="00FB1118">
              <w:rPr>
                <w:rFonts w:ascii="Calibri" w:eastAsia="Times New Roman" w:hAnsi="Calibri" w:cs="Calibri"/>
                <w:color w:val="000000"/>
                <w:sz w:val="32"/>
                <w:szCs w:val="32"/>
                <w:lang w:eastAsia="en-GB"/>
              </w:rPr>
              <w:softHyphen/>
              <w:t>.               * à¶±à·… à¶¢à¶½à¶º / à·€à·’à¶¯à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¶½à·’à¶º / à¶¶à·à¶‚à¶šà·” à¶«à¶º à¶´à·„à·ƒà·”à¶šà¶¸à·Š               * à·ƒà¶¸à·Šà¶´à·–à¶»à·Šà¶« à¶§à¶ºà·’à¶½à·Š à¶šà¶» à¶‡à¶</w:t>
            </w:r>
            <w:r w:rsidRPr="00FB1118">
              <w:rPr>
                <w:rFonts w:ascii="Calibri" w:eastAsia="Times New Roman" w:hAnsi="Calibri" w:cs="Calibri"/>
                <w:color w:val="000000"/>
                <w:sz w:val="32"/>
                <w:szCs w:val="32"/>
                <w:lang w:eastAsia="en-GB"/>
              </w:rPr>
              <w:softHyphen/>
              <w:t>. à·€à¶§ à¶</w:t>
            </w:r>
            <w:r w:rsidRPr="00FB1118">
              <w:rPr>
                <w:rFonts w:ascii="Calibri" w:eastAsia="Times New Roman" w:hAnsi="Calibri" w:cs="Calibri"/>
                <w:color w:val="000000"/>
                <w:sz w:val="32"/>
                <w:szCs w:val="32"/>
                <w:lang w:eastAsia="en-GB"/>
              </w:rPr>
              <w:softHyphen/>
              <w:t>à·à¶´à·Šà¶´ à¶œà·ƒà·</w:t>
            </w:r>
            <w:proofErr w:type="gramStart"/>
            <w:r w:rsidRPr="00FB1118">
              <w:rPr>
                <w:rFonts w:ascii="Calibri" w:eastAsia="Times New Roman" w:hAnsi="Calibri" w:cs="Calibri"/>
                <w:color w:val="000000"/>
                <w:sz w:val="32"/>
                <w:szCs w:val="32"/>
                <w:lang w:eastAsia="en-GB"/>
              </w:rPr>
              <w:t>  à</w:t>
            </w:r>
            <w:proofErr w:type="gramEnd"/>
            <w:r w:rsidRPr="00FB1118">
              <w:rPr>
                <w:rFonts w:ascii="Calibri" w:eastAsia="Times New Roman" w:hAnsi="Calibri" w:cs="Calibri"/>
                <w:color w:val="000000"/>
                <w:sz w:val="32"/>
                <w:szCs w:val="32"/>
                <w:lang w:eastAsia="en-GB"/>
              </w:rPr>
              <w:t>¶‡à¶</w:t>
            </w:r>
            <w:r w:rsidRPr="00FB1118">
              <w:rPr>
                <w:rFonts w:ascii="Calibri" w:eastAsia="Times New Roman" w:hAnsi="Calibri" w:cs="Calibri"/>
                <w:color w:val="000000"/>
                <w:sz w:val="32"/>
                <w:szCs w:val="32"/>
                <w:lang w:eastAsia="en-GB"/>
              </w:rPr>
              <w:softHyphen/>
              <w:t xml:space="preserve">   à¶¶à·à¶</w:t>
            </w:r>
            <w:r w:rsidRPr="00FB1118">
              <w:rPr>
                <w:rFonts w:ascii="Calibri" w:eastAsia="Times New Roman" w:hAnsi="Calibri" w:cs="Calibri"/>
                <w:color w:val="000000"/>
                <w:sz w:val="32"/>
                <w:szCs w:val="32"/>
                <w:lang w:eastAsia="en-GB"/>
              </w:rPr>
              <w:softHyphen/>
              <w:t>à·Š à¶»à·–à¶¸à·Š à·ƒà·™à¶§à·’à¶±à·Š à·€à¶½à¶§ à·€à·ƒà¶» 20 à¶š à·€à¶œà¶šà·“à¶¸à¶šà·Š   à¶¢à¶±à·™à¶½à·Š à¶‹à¶½à·”à·€à·„à·” à·ƒà·„ à·€à·„à¶½à¶ºà·š à¶½à·“ à·ƒà¶¯à·„à· à·€à·ƒà¶» 40 à¶š à·€à¶œà¶šà·“à¶¸à¶šà·Š à·ƒà·„à·’à¶</w:t>
            </w:r>
            <w:r w:rsidRPr="00FB1118">
              <w:rPr>
                <w:rFonts w:ascii="Calibri" w:eastAsia="Times New Roman" w:hAnsi="Calibri" w:cs="Calibri"/>
                <w:color w:val="000000"/>
                <w:sz w:val="32"/>
                <w:szCs w:val="32"/>
                <w:lang w:eastAsia="en-GB"/>
              </w:rPr>
              <w:softHyphen/>
              <w:t>à·€ à·€à·’à¶šà·’à¶±à·š..    à·€à·à¶©à·’ à·€à·’à·ƒà·Šà¶</w:t>
            </w:r>
            <w:r w:rsidRPr="00FB1118">
              <w:rPr>
                <w:rFonts w:ascii="Calibri" w:eastAsia="Times New Roman" w:hAnsi="Calibri" w:cs="Calibri"/>
                <w:color w:val="000000"/>
                <w:sz w:val="32"/>
                <w:szCs w:val="32"/>
                <w:lang w:eastAsia="en-GB"/>
              </w:rPr>
              <w:softHyphen/>
              <w:t>à¶» à·ƒà¶¯à·„à· à¶…à¶¸à¶</w:t>
            </w:r>
            <w:r w:rsidRPr="00FB1118">
              <w:rPr>
                <w:rFonts w:ascii="Calibri" w:eastAsia="Times New Roman" w:hAnsi="Calibri" w:cs="Calibri"/>
                <w:color w:val="000000"/>
                <w:sz w:val="32"/>
                <w:szCs w:val="32"/>
                <w:lang w:eastAsia="en-GB"/>
              </w:rPr>
              <w:softHyphen/>
              <w:t>à¶±à·Šà¶±...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2078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single story house for sale in Athurugiriya. 02 Minutes away from Athurugiriya junction. 05 Minutes to High-way entrance. </w:t>
            </w:r>
            <w:proofErr w:type="gramStart"/>
            <w:r w:rsidRPr="00FB1118">
              <w:rPr>
                <w:rFonts w:ascii="Calibri" w:eastAsia="Times New Roman" w:hAnsi="Calibri" w:cs="Calibri"/>
                <w:color w:val="000000"/>
                <w:sz w:val="32"/>
                <w:szCs w:val="32"/>
                <w:lang w:eastAsia="en-GB"/>
              </w:rPr>
              <w:t>:-</w:t>
            </w:r>
            <w:proofErr w:type="gramEnd"/>
            <w:r w:rsidRPr="00FB1118">
              <w:rPr>
                <w:rFonts w:ascii="Calibri" w:eastAsia="Times New Roman" w:hAnsi="Calibri" w:cs="Calibri"/>
                <w:color w:val="000000"/>
                <w:sz w:val="32"/>
                <w:szCs w:val="32"/>
                <w:lang w:eastAsia="en-GB"/>
              </w:rPr>
              <w:t xml:space="preserve">  7.5 Perches :-  03 Bed rooms ( Master bedroom with A/C and attach Bathroom) :-  Kitchen with Pantry ( with ELBA cooker) :-  Dinning Room :-  Open courtyard :-  Car Porch :-  Finishing Roof:-  Remote Gate:-  Completed Garden with Plants :-  Clear deeds and Approved Plans Price 165 Laks. Price can be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2079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storied twin houses with one entrance, a car can be parked inside. separate water and electricity. a hall, 2 bedrooms, dinning area, a kitchen and a bathroom in each house. A house can </w:t>
            </w:r>
            <w:proofErr w:type="gramStart"/>
            <w:r w:rsidRPr="00FB1118">
              <w:rPr>
                <w:rFonts w:ascii="Calibri" w:eastAsia="Times New Roman" w:hAnsi="Calibri" w:cs="Calibri"/>
                <w:color w:val="000000"/>
                <w:sz w:val="32"/>
                <w:szCs w:val="32"/>
                <w:lang w:eastAsia="en-GB"/>
              </w:rPr>
              <w:t>be  given</w:t>
            </w:r>
            <w:proofErr w:type="gramEnd"/>
            <w:r w:rsidRPr="00FB1118">
              <w:rPr>
                <w:rFonts w:ascii="Calibri" w:eastAsia="Times New Roman" w:hAnsi="Calibri" w:cs="Calibri"/>
                <w:color w:val="000000"/>
                <w:sz w:val="32"/>
                <w:szCs w:val="32"/>
                <w:lang w:eastAsia="en-GB"/>
              </w:rPr>
              <w:t xml:space="preserve"> for rent. ideal for people who wants an extra income.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2080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20ft wide roadTwo Entrance facing the main road ( Malanie Bulathsinghala Mawatha)Parking for 3 vehicles2 large living area500m to 119 main Road ( Dehiwala - Maharagama)Close to Boralesgamuwa CityWith all the Facilities(à·ƒà·’à¶ºà¶½à·”à¶¸ à¶‹à¶½à·”à·€à·„à·” à¶¯à·œà¶» à¶¢à¶±à·™à¶½à·Š à¶šà·œà·ƒà·Š à¶½à·“à¶ºà·™à¶±à·Š à¶±à·’à¶¸à·€à· à¶‡à¶</w:t>
            </w:r>
            <w:r w:rsidRPr="00FB1118">
              <w:rPr>
                <w:rFonts w:ascii="Calibri" w:eastAsia="Times New Roman" w:hAnsi="Calibri" w:cs="Calibri"/>
                <w:color w:val="000000"/>
                <w:sz w:val="32"/>
                <w:szCs w:val="32"/>
                <w:lang w:eastAsia="en-GB"/>
              </w:rPr>
              <w:softHyphen/>
              <w:t>.à¶œà¶©à·œà¶½à·Š 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à·’à·€à·„à¶½à¶º à¶šà·™à¶¸à·Šà¶´à·ƒà·Š)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2081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à¶šà·à¶¸à¶» 03, à·ƒà·à¶½à¶º, à¶±à·à¶± à¶šà·à¶¸à¶»à¶º, à¶šà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·ƒà·Šà·ƒà·’à¶º. à¶…à¶‚à¶œà·ƒà¶¸à·Šà¶´à·–à¶»à·Šà¶« à¶±à·’à·€à·ƒ. à¶¸à·”à·…à·” à¶œà¶«à¶± à¶½à¶šà·Šà·‚ 70à¶ºà·’. à¶½à¶šà·Šà·‚ 50 à¶…à¶</w:t>
            </w:r>
            <w:r w:rsidRPr="00FB1118">
              <w:rPr>
                <w:rFonts w:ascii="Calibri" w:eastAsia="Times New Roman" w:hAnsi="Calibri" w:cs="Calibri"/>
                <w:color w:val="000000"/>
                <w:sz w:val="32"/>
                <w:szCs w:val="32"/>
                <w:lang w:eastAsia="en-GB"/>
              </w:rPr>
              <w:softHyphen/>
              <w:t>à¶§. à¶‰à¶</w:t>
            </w:r>
            <w:r w:rsidRPr="00FB1118">
              <w:rPr>
                <w:rFonts w:ascii="Calibri" w:eastAsia="Times New Roman" w:hAnsi="Calibri" w:cs="Calibri"/>
                <w:color w:val="000000"/>
                <w:sz w:val="32"/>
                <w:szCs w:val="32"/>
                <w:lang w:eastAsia="en-GB"/>
              </w:rPr>
              <w:softHyphen/>
              <w:t>à·’à¶»à·’à¶º à¶´à¶¯à·’à¶‚à¶ à·Š à·€à·–à·€à·à¶§ à¶´à·ƒà·” à·€à·à¶»à·’à¶š à·€à·à¶ºà·™à¶±à·Š à¶œà·™à·€à·“à¶¸à¶§ à·ƒà·à¶¯à· à¶‡à¶</w:t>
            </w:r>
            <w:r w:rsidRPr="00FB1118">
              <w:rPr>
                <w:rFonts w:ascii="Calibri" w:eastAsia="Times New Roman" w:hAnsi="Calibri" w:cs="Calibri"/>
                <w:color w:val="000000"/>
                <w:sz w:val="32"/>
                <w:szCs w:val="32"/>
                <w:lang w:eastAsia="en-GB"/>
              </w:rPr>
              <w:softHyphen/>
              <w: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2082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Athurugiriya.08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2083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Aturugiriya Road, Arangala.08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2084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Two Story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In Pothuarawa Road, Arangala. 08 Perches with Landscaped garden area.*- 2450 Sq. Ft.*- 20 Ft Roads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2085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Double storied brand new house,,fully tiled,3 spacious bed rooms,2 bathrooms,1 servant toilet,Living,dining,kitchen,TV lobby,upstair terrace,Parking.</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2086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 Brand New House for Sale in A Highly Valuable  Location in A Gated Community,which Is Fully Occupied by Decent Residents.3 Bed Rooms.2 Bathrooms ,fully Tiled House with 9 Perch Land.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2087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Newly builded 2 storied house.base for 3 floor.</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2088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Land: 10 Perch High altitude, Flat land Design: Two storey modern box type houseSmart Home functions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2089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174 Boralla road 900 m Polwaththa junction 15 feet road facing Good residents area 2 bedroom 1 bathroom 3 vehicle parking space 12 perch 15 m price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2090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03 Story House &amp; 24 P Sale At Near Fair Way Apertment / 30 Meters to Main Road Buthgamuwa Road Rajagiriya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2091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Malabe Road, 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2092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Barnd New Singleh Story House For Sale in Bandaragama Road,Thoranavila, Kesbewa.-------------------------Located just 500meters to Bandaragama Road highly residential area900meters to Kesbewa twon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2093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Luxury Three Story House Sale For Nugegoda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2094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 P &amp; Two Story House Sale For Thalawathugoda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2095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Storey New House For Sale in Honnanthara -Kottawa------------------------3 .5 km to Piliyandala Junction700 meters to Mavitthara junction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2096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3000 sqft 4 bedroom luxury house in Pirivena </w:t>
            </w:r>
            <w:proofErr w:type="gramStart"/>
            <w:r w:rsidRPr="00FB1118">
              <w:rPr>
                <w:rFonts w:ascii="Calibri" w:eastAsia="Times New Roman" w:hAnsi="Calibri" w:cs="Calibri"/>
                <w:color w:val="000000"/>
                <w:sz w:val="32"/>
                <w:szCs w:val="32"/>
                <w:lang w:eastAsia="en-GB"/>
              </w:rPr>
              <w:t>Road,Boralesgamuwa</w:t>
            </w:r>
            <w:proofErr w:type="gramEnd"/>
            <w:r w:rsidRPr="00FB1118">
              <w:rPr>
                <w:rFonts w:ascii="Calibri" w:eastAsia="Times New Roman" w:hAnsi="Calibri" w:cs="Calibri"/>
                <w:color w:val="000000"/>
                <w:sz w:val="32"/>
                <w:szCs w:val="32"/>
                <w:lang w:eastAsia="en-GB"/>
              </w:rPr>
              <w:t xml:space="preserve"> for immediate sale.800M to Boralesgamuwa junc: and 300M to 119 bus route (pirivena Junc:).11 perch land 20feet wide interlock laid road and very decent neighborhood.  15feet wide Threesingha roller door and small wooden gate.10feet higher parapet wall with very sharp barb wire on top of it.architect designed nice garden aria with a nice water curtain facing living aria.interlock laid car porch can park one vehicle and garden aria can park about 4 vehicles.very decent veranda laid Italian tile floor and 10x10" huge kumbuk fillers,fans.main entrance 8x5feet  large jack wood door and classics luxury brass door locks and hinges from Noorbohy.all doors and win doors are maid out of mahogani woos and jat water base coated.used all imported high quality brass hinges and locks with prison bar type steal grills.   large living area with dining </w:t>
            </w:r>
            <w:proofErr w:type="gramStart"/>
            <w:r w:rsidRPr="00FB1118">
              <w:rPr>
                <w:rFonts w:ascii="Calibri" w:eastAsia="Times New Roman" w:hAnsi="Calibri" w:cs="Calibri"/>
                <w:color w:val="000000"/>
                <w:sz w:val="32"/>
                <w:szCs w:val="32"/>
                <w:lang w:eastAsia="en-GB"/>
              </w:rPr>
              <w:t>area.uncompleted</w:t>
            </w:r>
            <w:proofErr w:type="gramEnd"/>
            <w:r w:rsidRPr="00FB1118">
              <w:rPr>
                <w:rFonts w:ascii="Calibri" w:eastAsia="Times New Roman" w:hAnsi="Calibri" w:cs="Calibri"/>
                <w:color w:val="000000"/>
                <w:sz w:val="32"/>
                <w:szCs w:val="32"/>
                <w:lang w:eastAsia="en-GB"/>
              </w:rPr>
              <w:t xml:space="preserve"> pantry.titanium and kumbuk wood laid floor. 100% kumbuk wood and steal finished </w:t>
            </w:r>
            <w:proofErr w:type="gramStart"/>
            <w:r w:rsidRPr="00FB1118">
              <w:rPr>
                <w:rFonts w:ascii="Calibri" w:eastAsia="Times New Roman" w:hAnsi="Calibri" w:cs="Calibri"/>
                <w:color w:val="000000"/>
                <w:sz w:val="32"/>
                <w:szCs w:val="32"/>
                <w:lang w:eastAsia="en-GB"/>
              </w:rPr>
              <w:t>staircase.ground</w:t>
            </w:r>
            <w:proofErr w:type="gramEnd"/>
            <w:r w:rsidRPr="00FB1118">
              <w:rPr>
                <w:rFonts w:ascii="Calibri" w:eastAsia="Times New Roman" w:hAnsi="Calibri" w:cs="Calibri"/>
                <w:color w:val="000000"/>
                <w:sz w:val="32"/>
                <w:szCs w:val="32"/>
                <w:lang w:eastAsia="en-GB"/>
              </w:rPr>
              <w:t xml:space="preserve"> flore including living,dining,bedroom(A/C),bathroom,kitchen,maid room and bathroom.modern type kitchen and separate cooker aria specific place for fridge and washing machine and exhaust fan.hot and cold water taps.fully equipped maid room with fan and nice bath room.house includes tow luxury bathrooms finished with German wall and floor tiles,luxury imported bath fittings and hot water.  up stair includes 02 bed rooms with A/C and another room for </w:t>
            </w:r>
            <w:proofErr w:type="gramStart"/>
            <w:r w:rsidRPr="00FB1118">
              <w:rPr>
                <w:rFonts w:ascii="Calibri" w:eastAsia="Times New Roman" w:hAnsi="Calibri" w:cs="Calibri"/>
                <w:color w:val="000000"/>
                <w:sz w:val="32"/>
                <w:szCs w:val="32"/>
                <w:lang w:eastAsia="en-GB"/>
              </w:rPr>
              <w:t>study,play</w:t>
            </w:r>
            <w:proofErr w:type="gramEnd"/>
            <w:r w:rsidRPr="00FB1118">
              <w:rPr>
                <w:rFonts w:ascii="Calibri" w:eastAsia="Times New Roman" w:hAnsi="Calibri" w:cs="Calibri"/>
                <w:color w:val="000000"/>
                <w:sz w:val="32"/>
                <w:szCs w:val="32"/>
                <w:lang w:eastAsia="en-GB"/>
              </w:rPr>
              <w:t xml:space="preserve"> or office space.one bath room, 03 balconies, cloth room and a store room.2x4feet large tiled floor.tile red color asbestos roof and mahogani finished civilian.9"width brick walls.house only 05 years old.03 phase electricity.clear deeds.    call and fix a time for </w:t>
            </w:r>
            <w:proofErr w:type="gramStart"/>
            <w:r w:rsidRPr="00FB1118">
              <w:rPr>
                <w:rFonts w:ascii="Calibri" w:eastAsia="Times New Roman" w:hAnsi="Calibri" w:cs="Calibri"/>
                <w:color w:val="000000"/>
                <w:sz w:val="32"/>
                <w:szCs w:val="32"/>
                <w:lang w:eastAsia="en-GB"/>
              </w:rPr>
              <w:t>inspection.pleas</w:t>
            </w:r>
            <w:proofErr w:type="gramEnd"/>
            <w:r w:rsidRPr="00FB1118">
              <w:rPr>
                <w:rFonts w:ascii="Calibri" w:eastAsia="Times New Roman" w:hAnsi="Calibri" w:cs="Calibri"/>
                <w:color w:val="000000"/>
                <w:sz w:val="32"/>
                <w:szCs w:val="32"/>
                <w:lang w:eastAsia="en-GB"/>
              </w:rPr>
              <w:t xml:space="preserve"> go trough the description and call if interested. no time wasters and bargain hunters.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2097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 Storey New House For Sale near Maharagama Piliyandala Bus Routes -------------------------Located just 200 meters to 296 Kottawa piliyandala Bus routes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2098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Storey New House For Sale in Kalapaluwawa Road, Rajagiriya------------Located just 500meters from the Main and is in a Highly Residential area in Kalapaluwawa Road, Rajagiriya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2099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2Storey Old House For Sale in Jaya para  -Nugegoda with Anex500 Meters to 119 maharagma -Nugegoda bus routs, jaya para ,nugegoda  13 Perches Land with 20 ft Road Access..................................................................................................Living / Dining/ Pantry &amp; Kitchen / 4 Bed Rooms, 2 Bath Rooms.Servant </w:t>
            </w:r>
            <w:r w:rsidRPr="00FB1118">
              <w:rPr>
                <w:rFonts w:ascii="Calibri" w:eastAsia="Times New Roman" w:hAnsi="Calibri" w:cs="Calibri"/>
                <w:color w:val="000000"/>
                <w:sz w:val="32"/>
                <w:szCs w:val="32"/>
                <w:lang w:eastAsia="en-GB"/>
              </w:rPr>
              <w:lastRenderedPageBreak/>
              <w:t>Toilet Lobbies &amp; Balconies.Good investment.More than 2850 Sq.ft. with, Balconies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2100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Architect designed house in Kalapaluwawa Rajagiriya, 10 minutes drive to Borella. 3rd floor has a roof top. Garden front and rear, Solar heated water, Remote gate, Pantry and working kitchen, Servant's room and toilet. Garage. No brokers please. Contact owner: Prefer that you send a message via SMS or Whatsapp to Bashini on the number provided.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2101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Aluththambalama, Kosgama.300M to Colombo Rathnapura Highlevel Road (Walking Distance).Close to Aluththambalama Maha Vidyalaya.3 Beds 1 BathsKitchen, Living Area and Dining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2102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Tile, Hot Water, Car Parking Area &amp; Varenda AreaParapet Wall Separate 2 Bed Rooms &amp; Barth Rooms (Annex) New House Near Town - Athurugiriya, Kaduwela, Clam and Good Residential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2103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Wellampitiya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2104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Highly residential,calm and peaceful area20ft wide road 550m to Galle RoadBrand new luxury house4 rooms with a/c4 bathrooms with hot water Permanent parking area for 6 vehiclesBeautiful Landscaped gardenThree-phase electricityCCTV camera system Strongly built by bricks ( 9 inches walls)First class Bimsaviya deedBank loan facilities available33 million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2105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STRICTLY NO AGENTS OR BROKERS!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2106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*Good environment*Calm and peaceful area*150m to Avissawella main Rd*fully tiled house with concrete roof*Parking space available*100m to jummah mosque*access to all buses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2107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on 6 perches, at kollonnawa, Sri Sumanasiri Mawatha, off Parakumba Mawatha near Divisional Secretariat and Kollonnawa Balika Vidyalaya.100% Safe from flood &amp; rain water.</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2108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Rs 38250000.00 LAKHSTOTAL PRICE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2109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Located At Medial Road Rathmalana, 700M To Maliban Junction 300M To Railway Station and 100 M to 117 Rathmalana Nugegoda </w:t>
            </w:r>
            <w:proofErr w:type="gramStart"/>
            <w:r w:rsidRPr="00FB1118">
              <w:rPr>
                <w:rFonts w:ascii="Calibri" w:eastAsia="Times New Roman" w:hAnsi="Calibri" w:cs="Calibri"/>
                <w:color w:val="000000"/>
                <w:sz w:val="32"/>
                <w:szCs w:val="32"/>
                <w:lang w:eastAsia="en-GB"/>
              </w:rPr>
              <w:t>bus.Better</w:t>
            </w:r>
            <w:proofErr w:type="gramEnd"/>
            <w:r w:rsidRPr="00FB1118">
              <w:rPr>
                <w:rFonts w:ascii="Calibri" w:eastAsia="Times New Roman" w:hAnsi="Calibri" w:cs="Calibri"/>
                <w:color w:val="000000"/>
                <w:sz w:val="32"/>
                <w:szCs w:val="32"/>
                <w:lang w:eastAsia="en-GB"/>
              </w:rPr>
              <w:t xml:space="preserve"> Fixed Income Who Invest, Present We Having 60,000 Rs As Rent These Three Units. House </w:t>
            </w:r>
            <w:proofErr w:type="gramStart"/>
            <w:r w:rsidRPr="00FB1118">
              <w:rPr>
                <w:rFonts w:ascii="Calibri" w:eastAsia="Times New Roman" w:hAnsi="Calibri" w:cs="Calibri"/>
                <w:color w:val="000000"/>
                <w:sz w:val="32"/>
                <w:szCs w:val="32"/>
                <w:lang w:eastAsia="en-GB"/>
              </w:rPr>
              <w:t>With</w:t>
            </w:r>
            <w:proofErr w:type="gramEnd"/>
            <w:r w:rsidRPr="00FB1118">
              <w:rPr>
                <w:rFonts w:ascii="Calibri" w:eastAsia="Times New Roman" w:hAnsi="Calibri" w:cs="Calibri"/>
                <w:color w:val="000000"/>
                <w:sz w:val="32"/>
                <w:szCs w:val="32"/>
                <w:lang w:eastAsia="en-GB"/>
              </w:rPr>
              <w:t xml:space="preserve"> Two Bedrooms Living Area Dining Room Kitchen Storage Room And Bathroom. Anex -</w:t>
            </w:r>
            <w:proofErr w:type="gramStart"/>
            <w:r w:rsidRPr="00FB1118">
              <w:rPr>
                <w:rFonts w:ascii="Calibri" w:eastAsia="Times New Roman" w:hAnsi="Calibri" w:cs="Calibri"/>
                <w:color w:val="000000"/>
                <w:sz w:val="32"/>
                <w:szCs w:val="32"/>
                <w:lang w:eastAsia="en-GB"/>
              </w:rPr>
              <w:t>1  with</w:t>
            </w:r>
            <w:proofErr w:type="gramEnd"/>
            <w:r w:rsidRPr="00FB1118">
              <w:rPr>
                <w:rFonts w:ascii="Calibri" w:eastAsia="Times New Roman" w:hAnsi="Calibri" w:cs="Calibri"/>
                <w:color w:val="000000"/>
                <w:sz w:val="32"/>
                <w:szCs w:val="32"/>
                <w:lang w:eastAsia="en-GB"/>
              </w:rPr>
              <w:t xml:space="preserve"> fully tiled two bedrooms living area with a balcony kitchen and bathroom. Anex - 2 </w:t>
            </w:r>
            <w:r w:rsidRPr="00FB1118">
              <w:rPr>
                <w:rFonts w:ascii="Calibri" w:eastAsia="Times New Roman" w:hAnsi="Calibri" w:cs="Calibri"/>
                <w:color w:val="000000"/>
                <w:sz w:val="32"/>
                <w:szCs w:val="32"/>
                <w:lang w:eastAsia="en-GB"/>
              </w:rPr>
              <w:lastRenderedPageBreak/>
              <w:t xml:space="preserve">two bedrooms and kitchen and toilet. Separate Electricity </w:t>
            </w:r>
            <w:proofErr w:type="gramStart"/>
            <w:r w:rsidRPr="00FB1118">
              <w:rPr>
                <w:rFonts w:ascii="Calibri" w:eastAsia="Times New Roman" w:hAnsi="Calibri" w:cs="Calibri"/>
                <w:color w:val="000000"/>
                <w:sz w:val="32"/>
                <w:szCs w:val="32"/>
                <w:lang w:eastAsia="en-GB"/>
              </w:rPr>
              <w:t>And</w:t>
            </w:r>
            <w:proofErr w:type="gramEnd"/>
            <w:r w:rsidRPr="00FB1118">
              <w:rPr>
                <w:rFonts w:ascii="Calibri" w:eastAsia="Times New Roman" w:hAnsi="Calibri" w:cs="Calibri"/>
                <w:color w:val="000000"/>
                <w:sz w:val="32"/>
                <w:szCs w:val="32"/>
                <w:lang w:eastAsia="en-GB"/>
              </w:rPr>
              <w:t xml:space="preserve"> Water For Each Units. Parking Available.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2110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200M ON KOSHENA RD, OFF KAHANTOTA </w:t>
            </w:r>
            <w:proofErr w:type="gramStart"/>
            <w:r w:rsidRPr="00FB1118">
              <w:rPr>
                <w:rFonts w:ascii="Calibri" w:eastAsia="Times New Roman" w:hAnsi="Calibri" w:cs="Calibri"/>
                <w:color w:val="000000"/>
                <w:sz w:val="32"/>
                <w:szCs w:val="32"/>
                <w:lang w:eastAsia="en-GB"/>
              </w:rPr>
              <w:t>RD.FULLY</w:t>
            </w:r>
            <w:proofErr w:type="gramEnd"/>
            <w:r w:rsidRPr="00FB1118">
              <w:rPr>
                <w:rFonts w:ascii="Calibri" w:eastAsia="Times New Roman" w:hAnsi="Calibri" w:cs="Calibri"/>
                <w:color w:val="000000"/>
                <w:sz w:val="32"/>
                <w:szCs w:val="32"/>
                <w:lang w:eastAsia="en-GB"/>
              </w:rPr>
              <w:t xml:space="preserve"> TILED, FINISHING ROOF, 2 PARKING SLOTSROLLER SHUTTER DOOR. ROOFTOP.BRANDNEW JUST COMPLETED.RS.21.5 MLN. ( 215 LAKHS )GENUINE BUYERS ONLY, NO BROKERS PLEASE.INSPECTION BY PRIOR APOINTMENT ONLY..</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2111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House For Sale in Piliyandala | Gonapola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2112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Bedrooms 14x14 (Big rooms)Leving Room kitchen &amp; Barthroom 2km to Homagama Junction1Km For Pitipana Junction  129 Bus Root 1Km For Pali University 2Km to NSBM Campus and Mahinda rajapaksha collage1Km to pitipana railway station1km to 122/125/99 High level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2113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4 bed rooms and 3 </w:t>
            </w:r>
            <w:proofErr w:type="gramStart"/>
            <w:r w:rsidRPr="00FB1118">
              <w:rPr>
                <w:rFonts w:ascii="Calibri" w:eastAsia="Times New Roman" w:hAnsi="Calibri" w:cs="Calibri"/>
                <w:color w:val="000000"/>
                <w:sz w:val="32"/>
                <w:szCs w:val="32"/>
                <w:lang w:eastAsia="en-GB"/>
              </w:rPr>
              <w:t>bathrooms  brand</w:t>
            </w:r>
            <w:proofErr w:type="gramEnd"/>
            <w:r w:rsidRPr="00FB1118">
              <w:rPr>
                <w:rFonts w:ascii="Calibri" w:eastAsia="Times New Roman" w:hAnsi="Calibri" w:cs="Calibri"/>
                <w:color w:val="000000"/>
                <w:sz w:val="32"/>
                <w:szCs w:val="32"/>
                <w:lang w:eastAsia="en-GB"/>
              </w:rPr>
              <w:t xml:space="preserve"> new house  for  sale Parking  for  2 vehicles easily. Just 800 </w:t>
            </w:r>
            <w:proofErr w:type="gramStart"/>
            <w:r w:rsidRPr="00FB1118">
              <w:rPr>
                <w:rFonts w:ascii="Calibri" w:eastAsia="Times New Roman" w:hAnsi="Calibri" w:cs="Calibri"/>
                <w:color w:val="000000"/>
                <w:sz w:val="32"/>
                <w:szCs w:val="32"/>
                <w:lang w:eastAsia="en-GB"/>
              </w:rPr>
              <w:t>meters  for</w:t>
            </w:r>
            <w:proofErr w:type="gramEnd"/>
            <w:r w:rsidRPr="00FB1118">
              <w:rPr>
                <w:rFonts w:ascii="Calibri" w:eastAsia="Times New Roman" w:hAnsi="Calibri" w:cs="Calibri"/>
                <w:color w:val="000000"/>
                <w:sz w:val="32"/>
                <w:szCs w:val="32"/>
                <w:lang w:eastAsia="en-GB"/>
              </w:rPr>
              <w:t xml:space="preserve">  Millennium  City. </w:t>
            </w:r>
            <w:proofErr w:type="gramStart"/>
            <w:r w:rsidRPr="00FB1118">
              <w:rPr>
                <w:rFonts w:ascii="Calibri" w:eastAsia="Times New Roman" w:hAnsi="Calibri" w:cs="Calibri"/>
                <w:color w:val="000000"/>
                <w:sz w:val="32"/>
                <w:szCs w:val="32"/>
                <w:lang w:eastAsia="en-GB"/>
              </w:rPr>
              <w:t>CCTV  ,</w:t>
            </w:r>
            <w:proofErr w:type="gramEnd"/>
            <w:r w:rsidRPr="00FB1118">
              <w:rPr>
                <w:rFonts w:ascii="Calibri" w:eastAsia="Times New Roman" w:hAnsi="Calibri" w:cs="Calibri"/>
                <w:color w:val="000000"/>
                <w:sz w:val="32"/>
                <w:szCs w:val="32"/>
                <w:lang w:eastAsia="en-GB"/>
              </w:rPr>
              <w:t xml:space="preserve">  Solar  and  Hot water .Large roof  top  and terrace  areas are making is spacious  and comfortable  for a family .Living  ,dining,  modern pantry  area. Remote </w:t>
            </w:r>
            <w:proofErr w:type="gramStart"/>
            <w:r w:rsidRPr="00FB1118">
              <w:rPr>
                <w:rFonts w:ascii="Calibri" w:eastAsia="Times New Roman" w:hAnsi="Calibri" w:cs="Calibri"/>
                <w:color w:val="000000"/>
                <w:sz w:val="32"/>
                <w:szCs w:val="32"/>
                <w:lang w:eastAsia="en-GB"/>
              </w:rPr>
              <w:t>control  roller</w:t>
            </w:r>
            <w:proofErr w:type="gramEnd"/>
            <w:r w:rsidRPr="00FB1118">
              <w:rPr>
                <w:rFonts w:ascii="Calibri" w:eastAsia="Times New Roman" w:hAnsi="Calibri" w:cs="Calibri"/>
                <w:color w:val="000000"/>
                <w:sz w:val="32"/>
                <w:szCs w:val="32"/>
                <w:lang w:eastAsia="en-GB"/>
              </w:rPr>
              <w:t xml:space="preserve"> shutter  gate and wicket  gate. Clear deed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2114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Reference No- KH 02Rajagiriya buthgamuwa Road both Residential and commercial property. Facing kalapaluwa- koswatta main road. 2 km from Rajagiriya town. House back garden facing to the diyyawanna lake. Morden Acitecthural design Luxury House. 7.8 perches with 22 </w:t>
            </w:r>
            <w:proofErr w:type="gramStart"/>
            <w:r w:rsidRPr="00FB1118">
              <w:rPr>
                <w:rFonts w:ascii="Calibri" w:eastAsia="Times New Roman" w:hAnsi="Calibri" w:cs="Calibri"/>
                <w:color w:val="000000"/>
                <w:sz w:val="32"/>
                <w:szCs w:val="32"/>
                <w:lang w:eastAsia="en-GB"/>
              </w:rPr>
              <w:t>perches</w:t>
            </w:r>
            <w:proofErr w:type="gramEnd"/>
            <w:r w:rsidRPr="00FB1118">
              <w:rPr>
                <w:rFonts w:ascii="Calibri" w:eastAsia="Times New Roman" w:hAnsi="Calibri" w:cs="Calibri"/>
                <w:color w:val="000000"/>
                <w:sz w:val="32"/>
                <w:szCs w:val="32"/>
                <w:lang w:eastAsia="en-GB"/>
              </w:rPr>
              <w:t xml:space="preserve"> lake resuvasion. 3 story, 3100 sqft, 4 bedrooms with 4 attached bathrooms. Living, dining, pantry with domestic </w:t>
            </w:r>
            <w:proofErr w:type="gramStart"/>
            <w:r w:rsidRPr="00FB1118">
              <w:rPr>
                <w:rFonts w:ascii="Calibri" w:eastAsia="Times New Roman" w:hAnsi="Calibri" w:cs="Calibri"/>
                <w:color w:val="000000"/>
                <w:sz w:val="32"/>
                <w:szCs w:val="32"/>
                <w:lang w:eastAsia="en-GB"/>
              </w:rPr>
              <w:t>aminites.One</w:t>
            </w:r>
            <w:proofErr w:type="gramEnd"/>
            <w:r w:rsidRPr="00FB1118">
              <w:rPr>
                <w:rFonts w:ascii="Calibri" w:eastAsia="Times New Roman" w:hAnsi="Calibri" w:cs="Calibri"/>
                <w:color w:val="000000"/>
                <w:sz w:val="32"/>
                <w:szCs w:val="32"/>
                <w:lang w:eastAsia="en-GB"/>
              </w:rPr>
              <w:t xml:space="preserve"> vehicle covered garage and 3 vehicles parking front garden. Additional parking 10 vehicles in back garden. Ideal for residential with commercial purpose.37 million.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2115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Newly Built House for sale in Piliyandala Madapatha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2116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 New looking House in Boralasgamuwa Less than 150m to 120 bus route4 Bedrooms 4 Bathrooms Over looking nice balcony areas Hall Parking GardenWall For the heighst Urgent sale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2117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Two Story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In Pothuarawa Road, Arangala. 08 Perches with Landscaped garden area.The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2118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Single Story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In Malabe. Thunadahena Road.7.2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2119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Aturugiriya Road, Arangala08.5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2120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****à¶šà·à¶¸à¶»à¶ºà¶šà·Š à·ƒà·„ à¶±à·à¶± à¶šà·à¶¸à¶»à¶ºà¶šà·Š à·ƒà¶¸à·Šà¶´à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¶«à¶ºà·™à¶±à·Šà¶¸ à¶±à·’à¶¸ à¶šà¶» à¶‡à¶</w:t>
            </w:r>
            <w:r w:rsidRPr="00FB1118">
              <w:rPr>
                <w:rFonts w:ascii="Calibri" w:eastAsia="Times New Roman" w:hAnsi="Calibri" w:cs="Calibri"/>
                <w:color w:val="000000"/>
                <w:sz w:val="32"/>
                <w:szCs w:val="32"/>
                <w:lang w:eastAsia="en-GB"/>
              </w:rPr>
              <w:softHyphen/>
              <w:t xml:space="preserve"> . </w:t>
            </w:r>
            <w:proofErr w:type="gramStart"/>
            <w:r w:rsidRPr="00FB1118">
              <w:rPr>
                <w:rFonts w:ascii="Calibri" w:eastAsia="Times New Roman" w:hAnsi="Calibri" w:cs="Calibri"/>
                <w:color w:val="000000"/>
                <w:sz w:val="32"/>
                <w:szCs w:val="32"/>
                <w:lang w:eastAsia="en-GB"/>
              </w:rPr>
              <w:t>( à</w:t>
            </w:r>
            <w:proofErr w:type="gramEnd"/>
            <w:r w:rsidRPr="00FB1118">
              <w:rPr>
                <w:rFonts w:ascii="Calibri" w:eastAsia="Times New Roman" w:hAnsi="Calibri" w:cs="Calibri"/>
                <w:color w:val="000000"/>
                <w:sz w:val="32"/>
                <w:szCs w:val="32"/>
                <w:lang w:eastAsia="en-GB"/>
              </w:rPr>
              <w:t>¶´à¶¯à·’à¶‚à¶ à·’ à¶±à·œà·€à·– à¶±à·€ à¶±à·’à·€à·ƒà¶šà·’ ) *** à¶‰à¶¯à·’à¶šà¶»à¶¸à·’à¶±à·Š à¶´à·€à¶</w:t>
            </w:r>
            <w:r w:rsidRPr="00FB1118">
              <w:rPr>
                <w:rFonts w:ascii="Calibri" w:eastAsia="Times New Roman" w:hAnsi="Calibri" w:cs="Calibri"/>
                <w:color w:val="000000"/>
                <w:sz w:val="32"/>
                <w:szCs w:val="32"/>
                <w:lang w:eastAsia="en-GB"/>
              </w:rPr>
              <w:softHyphen/>
              <w:t>à·’à¶± à¶±à·€ à¶±à·’à·€à·ƒà¶šà·Š à¶</w:t>
            </w:r>
            <w:r w:rsidRPr="00FB1118">
              <w:rPr>
                <w:rFonts w:ascii="Calibri" w:eastAsia="Times New Roman" w:hAnsi="Calibri" w:cs="Calibri"/>
                <w:color w:val="000000"/>
                <w:sz w:val="32"/>
                <w:szCs w:val="32"/>
                <w:lang w:eastAsia="en-GB"/>
              </w:rPr>
              <w:softHyphen/>
              <w:t>à¶§à·Šà¶§à·” 3 à¶šà·Š à·ƒà·‘à¶¯à·“à¶¸à¶§ 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à·’à·€à¶»à¶¸à·Š à¶¯à¶¸à· à¶‡à¶</w:t>
            </w:r>
            <w:r w:rsidRPr="00FB1118">
              <w:rPr>
                <w:rFonts w:ascii="Calibri" w:eastAsia="Times New Roman" w:hAnsi="Calibri" w:cs="Calibri"/>
                <w:color w:val="000000"/>
                <w:sz w:val="32"/>
                <w:szCs w:val="32"/>
                <w:lang w:eastAsia="en-GB"/>
              </w:rPr>
              <w:softHyphen/>
              <w:t>. 120 à¶´à·à¶»à¶§ à¶¸à·“à¶§à¶»à·Š 200 / 119 à¶´à·à¶»à¶§ à¶¸à·“à¶§à¶»à·Š 500à¶ºà·’ / à¶±à¶½ à¶¢à¶½à¶º/ à·€à·’à¶¯à·”à¶½à·’à¶º à¶¸à·’à¶½ à¶œà¶±à¶±à·Š à·ƒà·à¶šà¶ à·Šà¶ à· à¶šà¶»à¶œà¶</w:t>
            </w:r>
            <w:r w:rsidRPr="00FB1118">
              <w:rPr>
                <w:rFonts w:ascii="Calibri" w:eastAsia="Times New Roman" w:hAnsi="Calibri" w:cs="Calibri"/>
                <w:color w:val="000000"/>
                <w:sz w:val="32"/>
                <w:szCs w:val="32"/>
                <w:lang w:eastAsia="en-GB"/>
              </w:rPr>
              <w:softHyphen/>
              <w:t xml:space="preserve">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2121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â€” </w:t>
            </w:r>
            <w:proofErr w:type="gramStart"/>
            <w:r w:rsidRPr="00FB1118">
              <w:rPr>
                <w:rFonts w:ascii="Calibri" w:eastAsia="Times New Roman" w:hAnsi="Calibri" w:cs="Calibri"/>
                <w:color w:val="000000"/>
                <w:sz w:val="32"/>
                <w:szCs w:val="32"/>
                <w:lang w:eastAsia="en-GB"/>
              </w:rPr>
              <w:t>4  Living</w:t>
            </w:r>
            <w:proofErr w:type="gramEnd"/>
            <w:r w:rsidRPr="00FB1118">
              <w:rPr>
                <w:rFonts w:ascii="Calibri" w:eastAsia="Times New Roman" w:hAnsi="Calibri" w:cs="Calibri"/>
                <w:color w:val="000000"/>
                <w:sz w:val="32"/>
                <w:szCs w:val="32"/>
                <w:lang w:eastAsia="en-GB"/>
              </w:rPr>
              <w:t xml:space="preserv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2122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à¶´à¶±à·Šà¶±à·’à¶´à·’à¶§à·’à¶º à¶‡à¶»à·à·€à·Šà·€à¶½ à¶…à¶‚à¶œ à·ƒà¶¸à·Šà¶´à·–à¶»à·Šà¶« à¶±à·’à·€à·ƒà¶šà·Š à·€à·’à¶šà·’à¶«à·“à¶¸à¶§...à¶±à·’à¶¯à¶± à¶šà·à¶¸à¶» 03à¶ºà·’.à¶šà·‘à¶¸ à¶šà·à¶¸à¶» 01à¶ºà·’.à·ƒà·à¶½à¶ºà¶¶à·à¶</w:t>
            </w:r>
            <w:r w:rsidRPr="00FB1118">
              <w:rPr>
                <w:rFonts w:ascii="Calibri" w:eastAsia="Times New Roman" w:hAnsi="Calibri" w:cs="Calibri"/>
                <w:color w:val="000000"/>
                <w:sz w:val="32"/>
                <w:szCs w:val="32"/>
                <w:lang w:eastAsia="en-GB"/>
              </w:rPr>
              <w:softHyphen/>
              <w:t>à·Š à¶»à·–à¶¸à·Š -02à·„à¶ºà·’à¶½à·™à·€à¶½à·Š à¶´à·à¶»à¶§ à¶¸à·“à¶§à¶» 400à¶ºà·’.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2123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200 m TO BANDARAGAMA KESBEWA ROADPANTRY WITH KITCHENFULLY TILLEDBOUNDRY WALL WITH GATE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2124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Kesbawa6.2P4 Rooms2 Bath Rooms1930 SqftA/C, Hot Water and CCTVRs.18,500,000/=</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2125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Story House For Sale In Aturugiriya .09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2126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12.5 perch landClear Deeds30m from Negegoda - Dehiwala main roadHouse: 4 Bedrooms2 Living Rooms and Separate Dining RoomTiled BathroomCalm and Quiet Neighbourhood.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2127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story house @ Kahanthota  Road, Malabe.6.5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2128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in beautiful surrounding area in colombo district.* Bed rooms 3*Bathroom  1*Living and dining.* Kitchen  pantry.*Water board water  supply and electricity  and clear deeds.* 200m to Piliyandala Bandaragama 149 bus route .*2 km to Kahathuduwa junction .à¶šà·œà·…à¶¹ à¶¯à·’à·ƒà·Šà¶</w:t>
            </w:r>
            <w:r w:rsidRPr="00FB1118">
              <w:rPr>
                <w:rFonts w:ascii="Calibri" w:eastAsia="Times New Roman" w:hAnsi="Calibri" w:cs="Calibri"/>
                <w:color w:val="000000"/>
                <w:sz w:val="32"/>
                <w:szCs w:val="32"/>
                <w:lang w:eastAsia="en-GB"/>
              </w:rPr>
              <w:softHyphen/>
              <w:t>à·Šâ€à¶»à·’à¶šà·Šà¶šà¶ºà·š à¶…à¶œà¶±à· à¶´à¶»à·’à·ƒà¶»à¶ºà¶š à¶´à·’à·„à·’à¶§à·’ à¶±à·’à·€à·ƒ à·€à·’à¶šà·’à¶«à·“à¶¸à¶§ .*à¶±à·’à¶¯à¶± à¶šà·à¶¸à¶» 3.*à¶±à·à¶± à¶šà·à¶¸à¶»à¶º à·ƒà·„ à·ƒà·šà·€à¶š à·€à·à·ƒà·’à¶šà·’à¶½à·’à¶º.*à·€à·’à·ƒà·’à¶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 xml:space="preserve"> à¶šà·à¶¸à¶»à¶º.*à¶¸à·”à¶½à·”à¶</w:t>
            </w:r>
            <w:r w:rsidRPr="00FB1118">
              <w:rPr>
                <w:rFonts w:ascii="Calibri" w:eastAsia="Times New Roman" w:hAnsi="Calibri" w:cs="Calibri"/>
                <w:color w:val="000000"/>
                <w:sz w:val="32"/>
                <w:szCs w:val="32"/>
                <w:lang w:eastAsia="en-GB"/>
              </w:rPr>
              <w:softHyphen/>
              <w:t xml:space="preserve">à·à¶±à·Šà¶œà·™à¶º.*à¶´à·’à¶»à·’à·ƒà·’à¶¯à·” à·…à·’à¶‚ à¶¢à¶½à¶º </w:t>
            </w:r>
            <w:r w:rsidRPr="00FB1118">
              <w:rPr>
                <w:rFonts w:ascii="Calibri" w:eastAsia="Times New Roman" w:hAnsi="Calibri" w:cs="Calibri"/>
                <w:color w:val="000000"/>
                <w:sz w:val="32"/>
                <w:szCs w:val="32"/>
                <w:lang w:eastAsia="en-GB"/>
              </w:rPr>
              <w:lastRenderedPageBreak/>
              <w:t>à·„à· à·€à·à¶§à¶»à·Š à¶¶à·œà¶©à·Š à¶¢à¶½ à·ƒà·à¶´à¶ºà·”à¶¸, à·€à·’à¶¯à·”à¶½à·’ à¶¶à¶½à¶º.*à¶±à·’à¶»à·€à·”à¶½à·Š à¶”à¶´à·Šà¶´à·”.* 200 m à¶´à·’à¶½à·’à¶ºà¶±à·Šà¶¯à¶½ à¶¶à¶«à·Šà¶©à·à¶»à¶œà¶¸ 149 à¶¶à·ƒà·Š à¶¸à·à¶»à·Šà¶œà¶ºà¶§.* 2 km à¶šà·„à¶</w:t>
            </w:r>
            <w:r w:rsidRPr="00FB1118">
              <w:rPr>
                <w:rFonts w:ascii="Calibri" w:eastAsia="Times New Roman" w:hAnsi="Calibri" w:cs="Calibri"/>
                <w:color w:val="000000"/>
                <w:sz w:val="32"/>
                <w:szCs w:val="32"/>
                <w:lang w:eastAsia="en-GB"/>
              </w:rPr>
              <w:softHyphen/>
              <w:t>à·”à¶©à·”à·€ à¶¸à¶‚à·ƒà¶±à·Šà¶°à·’à¶ºà¶§.</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2129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single story 3BR house for sale Athurugiriya 2.9km to athurugiriya town6km to malabe town9perch land3 bedroom 1 bathroomLiving dining with completed pantry20ft access road to house1.5km to kaduwela athurugiriya bus route Fully tiled and finishing roofs Two parking spacePrice. 9.6 millionCall.</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2130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InThunadahena Road, Malabe.10.8 Perches with Landscaped garden area.The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2131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03 STORY HOUSE SALE  250 METERS TO THLAPATHPITIYA MAIN ROAD / PIRIVENA JUNCTION BORALESGAMUWA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2132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2 Storey House For Sale in Malabe to Athurugiriya rd, Arangala junction, Hokandara Rd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2133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For Sale In Gamunupura, Kaduwela.07 Perches , Landscaped garden area ( 2 Year Used House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2134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Luxury Modern House in Kottawa10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2135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size 2045 SqFt In Katubedda Area For 16.5 Mn (Lkr).</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2136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Reference No - KH 03Acitecthuraldesign luxury house. 800 m from Thalawathugoda janction. High residential environment. Living, dining, pantry, swimming pool, roof top, Landscape garden, Solar hot water, </w:t>
            </w:r>
            <w:proofErr w:type="gramStart"/>
            <w:r w:rsidRPr="00FB1118">
              <w:rPr>
                <w:rFonts w:ascii="Calibri" w:eastAsia="Times New Roman" w:hAnsi="Calibri" w:cs="Calibri"/>
                <w:color w:val="000000"/>
                <w:sz w:val="32"/>
                <w:szCs w:val="32"/>
                <w:lang w:eastAsia="en-GB"/>
              </w:rPr>
              <w:t>20 foot</w:t>
            </w:r>
            <w:proofErr w:type="gramEnd"/>
            <w:r w:rsidRPr="00FB1118">
              <w:rPr>
                <w:rFonts w:ascii="Calibri" w:eastAsia="Times New Roman" w:hAnsi="Calibri" w:cs="Calibri"/>
                <w:color w:val="000000"/>
                <w:sz w:val="32"/>
                <w:szCs w:val="32"/>
                <w:lang w:eastAsia="en-GB"/>
              </w:rPr>
              <w:t xml:space="preserve"> access road way.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2137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Wanaguru Mw, Hokandara.10 Perches , Landscaped garden areaâ€¢ - 20 Ft Roadsâ€¢ - 2400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2138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Malabe Road, Kahanthota Road, 10.5 Perches , Landscaped garden area.â€¢ - 3200 Sq. Ft.</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2139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Luxury House for sale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2140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4 Bedroom with 6 bathsMaids room with toiletDrivers room Swimming pool with GymFully a/c roomsSeperate TV roomSolar Wiring doneSeperate Kitchen and seperate pantry4 vehicle parkingSeperate service entry availableThe house is sold with the high end furnitures available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2141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 Kahanthota Road, Malabe.08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2142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with 4 bedrooms,1 study room ALL AIR CONDITIONED3 bathrooms with solar hot waterGarage for 2 carsSpacious living room FOR SALE1.8km to Kohuwala Junction, 50m to 120 bus route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2143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Brand New Two Story House </w:t>
            </w:r>
            <w:proofErr w:type="gramStart"/>
            <w:r w:rsidRPr="00FB1118">
              <w:rPr>
                <w:rFonts w:ascii="Calibri" w:eastAsia="Times New Roman" w:hAnsi="Calibri" w:cs="Calibri"/>
                <w:color w:val="000000"/>
                <w:sz w:val="32"/>
                <w:szCs w:val="32"/>
                <w:lang w:eastAsia="en-GB"/>
              </w:rPr>
              <w:t>For</w:t>
            </w:r>
            <w:proofErr w:type="gramEnd"/>
            <w:r w:rsidRPr="00FB1118">
              <w:rPr>
                <w:rFonts w:ascii="Calibri" w:eastAsia="Times New Roman" w:hAnsi="Calibri" w:cs="Calibri"/>
                <w:color w:val="000000"/>
                <w:sz w:val="32"/>
                <w:szCs w:val="32"/>
                <w:lang w:eastAsia="en-GB"/>
              </w:rPr>
              <w:t xml:space="preserve"> Sale In Pothuarawa Road, Arangala. 08 Perches with Landscaped garden area.The house is completely tiled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2144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House for sale in Athurugiriya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2145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Pothuarawa Road, 1062 Land 17.8 perch, House 3355 Sqft, House length 44'.10", Breth 37.6Ground Floor:-Open verandah &amp; car porchSitting area,TV (cinema) room with TV, projecters &amp; other equipment, pantry with 8'Ã—4' glass table &amp; 8 chairs, Hitachi frost recycle 4 door 6' feet refrigerator (made in Japan), Brand New 3 Brand New GAS stove ( made in Japan ) auto stop, 38 E safety ELC â€¢ cucar ( made in japan ) Brand New Electric MI : Oven ( made in japan ), Plate holding rack ( made in japan ), Teek pantry cupboards, Bed room 12'Ã— 11' with 6' 1/2 Ã— 16'1/2 wash room, 12 cctv camera complete, Tubenel well pump &amp; tubewel, pressure pump sqft :- 1678.125</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2146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House For Sale In Kolonnawa Vijaya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2147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story nearly build house for </w:t>
            </w:r>
            <w:proofErr w:type="gramStart"/>
            <w:r w:rsidRPr="00FB1118">
              <w:rPr>
                <w:rFonts w:ascii="Calibri" w:eastAsia="Times New Roman" w:hAnsi="Calibri" w:cs="Calibri"/>
                <w:color w:val="000000"/>
                <w:sz w:val="32"/>
                <w:szCs w:val="32"/>
                <w:lang w:eastAsia="en-GB"/>
              </w:rPr>
              <w:t>sale..</w:t>
            </w:r>
            <w:proofErr w:type="gramEnd"/>
            <w:r w:rsidRPr="00FB1118">
              <w:rPr>
                <w:rFonts w:ascii="Calibri" w:eastAsia="Times New Roman" w:hAnsi="Calibri" w:cs="Calibri"/>
                <w:color w:val="000000"/>
                <w:sz w:val="32"/>
                <w:szCs w:val="32"/>
                <w:lang w:eastAsia="en-GB"/>
              </w:rPr>
              <w:t xml:space="preserve"> with 5 bed rooms. Two bath rooms.one Servent toilet. Serrounded by walls with gate. Fully tilled ground floor. ground floor 1800fts first floor 2000</w:t>
            </w:r>
            <w:proofErr w:type="gramStart"/>
            <w:r w:rsidRPr="00FB1118">
              <w:rPr>
                <w:rFonts w:ascii="Calibri" w:eastAsia="Times New Roman" w:hAnsi="Calibri" w:cs="Calibri"/>
                <w:color w:val="000000"/>
                <w:sz w:val="32"/>
                <w:szCs w:val="32"/>
                <w:lang w:eastAsia="en-GB"/>
              </w:rPr>
              <w:t>fts..</w:t>
            </w:r>
            <w:proofErr w:type="gramEnd"/>
            <w:r w:rsidRPr="00FB1118">
              <w:rPr>
                <w:rFonts w:ascii="Calibri" w:eastAsia="Times New Roman" w:hAnsi="Calibri" w:cs="Calibri"/>
                <w:color w:val="000000"/>
                <w:sz w:val="32"/>
                <w:szCs w:val="32"/>
                <w:lang w:eastAsia="en-GB"/>
              </w:rPr>
              <w:t>call for more details. price 230lks. Price can nego after inspiration..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2148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Bedrooms - 03Bathrooms - 02Completed HouseFully Tiled &amp; Ceiling Wall &amp; GateLiving / Dining / Kitchen Out side one Bathroom 900m to Kahathuduwa Highway Exchange 300m to 138/2 Colombo Bus Route Urgent SaleCall for more information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2149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500m.to pitakotte junction 20ft carpet rd facing almost brand new house three story house 7beds 5baths spacious living dinning wooden pantry 3vehicles parking area kumbuk staircase roof top attached bathroom and AC.rooms highly residential area very close to Nugegoda Colombo battaramulla and government departments and offices price 54000000no brokers genuine buyers well come after.appointments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2150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500m to main Attidiya Ratmalana rd 20ft rd facing two story and single story house 8perches land highly residential area very close to Boralasgamuwa Ratmalana Colombo price 16000000.no brokers genuine buyers well come appointments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2151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Â»Well maintained Two storied House with 12 perches in a highly residential clean area. Â»Extremely quiet neighborhood Â»20 Foot access road Â»Only One Kilometer to Kottawa townÂ»02 minutes to Keels Super /  Kottawa   Nursing home and Dharmapala Vidyalaya Â»Maximum 5 minute drive and easy access   to Kottawa Highway entrance through 2   ways (Via Highlevel road and Horana   Dolekade junction )Â»Walking distance to proposed Sri Jayawardenapura Engineering faculty siteÂ»Total Floor area 2700 Sq</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2152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Storied Brand New House For Sale in Malabe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2153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House for Sale AthurugiriyaMillennium Terrace, Athurugiriya Master Bed Room - ACCCTV, Three Vehicle Parking SpaceRemote Control Elacado Roller GateTiled Floor, Finishing RoofParapet wall 2km to Athurugiriya Town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2154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à¶šà·œà·…à¶¹, 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·€à¶šà·Šà¶´à·’à¶§à·’à¶º, à¶´à¶¤à·Šà¶¤à·à·ƒà·à¶» à¶¸à·à·€à¶</w:t>
            </w:r>
            <w:r w:rsidRPr="00FB1118">
              <w:rPr>
                <w:rFonts w:ascii="Calibri" w:eastAsia="Times New Roman" w:hAnsi="Calibri" w:cs="Calibri"/>
                <w:color w:val="000000"/>
                <w:sz w:val="32"/>
                <w:szCs w:val="32"/>
                <w:lang w:eastAsia="en-GB"/>
              </w:rPr>
              <w:softHyphen/>
              <w:t>à·™à¶±à·Š à·„à¶ºà·’à¶½à·™à·€à¶½à·Š à¶´à·à¶»à¶§ à·ƒà¶¸à·“à¶´à·€ (à¶¸à·“.800) à¶´à¶»à·Šà¶ à·ƒà·Š 18 à¶š à¶‰à¶©à¶¸ à·ƒà·„ à¶¯à·™à¶¸à·„à¶½à·Š à¶±à·’à·€à·ƒ à·€à·’à¶šà·’à¶«à·“à¶¸à¶§ à¶‡à¶</w:t>
            </w:r>
            <w:r w:rsidRPr="00FB1118">
              <w:rPr>
                <w:rFonts w:ascii="Calibri" w:eastAsia="Times New Roman" w:hAnsi="Calibri" w:cs="Calibri"/>
                <w:color w:val="000000"/>
                <w:sz w:val="32"/>
                <w:szCs w:val="32"/>
                <w:lang w:eastAsia="en-GB"/>
              </w:rPr>
              <w:softHyphen/>
              <w:t>. 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·€à¶šà·Šà¶´à·’à¶§à·’à¶º à¶±à¶œà¶»à¶ºà¶§ à¶šà·’à¶½à·à¶¸à·“à¶§à¶» 1.5 à¶šà·’. à¶…à·€à·’à·ƒà·Šà·ƒà·à·€à·šà¶½à·Šà¶½ à¶±à¶œà¶»à¶ºà¶§ à¶¸à·’à¶±à·’à¶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 5 à¶šà·’à¶±à·Š à·…à¶Ÿà·à·€à·’à¶º à·„à·à¶šà·’à¶º. à¶´à·Šâ€à¶»à·à¶¯à·šà·à·“à¶º à¶½à·šà¶šà¶¸à·Š à¶šà·à¶»à·Šà¶ºà·à¶½à¶º, à¶´à·”à¶¯à·Šà¶œà¶½à·’à¶š à¶šà¶»à·Šà¶¸à·à¶±à·Šà¶</w:t>
            </w:r>
            <w:r w:rsidRPr="00FB1118">
              <w:rPr>
                <w:rFonts w:ascii="Calibri" w:eastAsia="Times New Roman" w:hAnsi="Calibri" w:cs="Calibri"/>
                <w:color w:val="000000"/>
                <w:sz w:val="32"/>
                <w:szCs w:val="32"/>
                <w:lang w:eastAsia="en-GB"/>
              </w:rPr>
              <w:softHyphen/>
              <w:t>à·à·à¶½à·, à¶¢à¶±à¶´à·Šâ€à¶»à·’à¶º à¶´à·à·ƒà¶½à·Š, à¶¶à·à¶‚à¶šà·”, à¶´à·œà¶½à·’à·ƒà·Š à·ƒà·Šà¶®à·à¶±à¶º, à·€à·™à·…à¶³ à¶´à·œà¶½, à¶´à·”à¶©à·Š à·ƒà·’à¶§à·’, à¶‰à¶±à·Šà¶°à¶± à¶´à·’à¶»à·€à·”à¶¸à·Šà·„à¶½à·Š à¶†à¶¯à·“ à·ƒà·Šà¶®à·à¶±à·€à¶½à¶§ à¶¯ à¶†à·ƒà¶±à·Šà¶±à·€ à¶¸à·™à¶¸ à·ƒà·Šà¶®à·à¶±à¶º à¶´à·’à·„à·’à¶§à· à¶‡à¶</w:t>
            </w:r>
            <w:r w:rsidRPr="00FB1118">
              <w:rPr>
                <w:rFonts w:ascii="Calibri" w:eastAsia="Times New Roman" w:hAnsi="Calibri" w:cs="Calibri"/>
                <w:color w:val="000000"/>
                <w:sz w:val="32"/>
                <w:szCs w:val="32"/>
                <w:lang w:eastAsia="en-GB"/>
              </w:rPr>
              <w:softHyphen/>
              <w:t>. à¶‘à¶¸à·™à¶±à·Šà¶¸ à·ƒà·“à¶</w:t>
            </w:r>
            <w:r w:rsidRPr="00FB1118">
              <w:rPr>
                <w:rFonts w:ascii="Calibri" w:eastAsia="Times New Roman" w:hAnsi="Calibri" w:cs="Calibri"/>
                <w:color w:val="000000"/>
                <w:sz w:val="32"/>
                <w:szCs w:val="32"/>
                <w:lang w:eastAsia="en-GB"/>
              </w:rPr>
              <w:softHyphen/>
              <w:t>à·à·€à¶š à¶šà¶»à·Šà¶¸à·à¶±à·Šà¶</w:t>
            </w:r>
            <w:r w:rsidRPr="00FB1118">
              <w:rPr>
                <w:rFonts w:ascii="Calibri" w:eastAsia="Times New Roman" w:hAnsi="Calibri" w:cs="Calibri"/>
                <w:color w:val="000000"/>
                <w:sz w:val="32"/>
                <w:szCs w:val="32"/>
                <w:lang w:eastAsia="en-GB"/>
              </w:rPr>
              <w:softHyphen/>
              <w:t xml:space="preserve"> à¶´à·”à¶»à¶ºà¶§, à¶»à¶¢à¶ºà·š à·ƒà·„ à¶´à·”à¶¯à·Šà¶œà¶½à·’à¶š à¶»à·à·„à¶½à·Š (à¶œà·à¶¸à·ƒà·Š, à·€à·“à¶±à·ƒà·Š, à¶šà·à·…à¶«à·’à·€à·à¶½à·’ (à¶´à·”à¶¯à·Š) à¶»à·à·„à¶½), à¶¯à·”à¶¸à·Šà¶»à·’à¶º à·ƒà·Šà¶®à·à¶±à¶ºà¶§ (à¶šà·’.à¶¸à·“.3) à¶†à·ƒà¶±à·Šà¶±à¶º. à·€à¶»à·Šà¶œ à¶…à¶©à·’ 2800 à¶´à¶¸à¶« à¶±à·’à·€à·ƒ à¶±à·’à¶¯à¶± à¶šà·à¶¸à¶» 5, à·ƒà·à¶½à¶º, à¶šà·‘à¶¸ à¶šà·à¶¸à¶»à¶º, à¶¸à·”à·…à·”à¶</w:t>
            </w:r>
            <w:r w:rsidRPr="00FB1118">
              <w:rPr>
                <w:rFonts w:ascii="Calibri" w:eastAsia="Times New Roman" w:hAnsi="Calibri" w:cs="Calibri"/>
                <w:color w:val="000000"/>
                <w:sz w:val="32"/>
                <w:szCs w:val="32"/>
                <w:lang w:eastAsia="en-GB"/>
              </w:rPr>
              <w:softHyphen/>
              <w:t xml:space="preserve">à·à¶±à·Šà¶œà·™à¶º, </w:t>
            </w:r>
            <w:r w:rsidRPr="00FB1118">
              <w:rPr>
                <w:rFonts w:ascii="Calibri" w:eastAsia="Times New Roman" w:hAnsi="Calibri" w:cs="Calibri"/>
                <w:color w:val="000000"/>
                <w:sz w:val="32"/>
                <w:szCs w:val="32"/>
                <w:lang w:eastAsia="en-GB"/>
              </w:rPr>
              <w:lastRenderedPageBreak/>
              <w:t>à¶´à·à¶±à·Šà¶§à·Šâ€à¶»à·’à¶º, à¶±à·à¶±à¶šà·à¶¸à¶» 3, à·€à·à·ƒà·’à¶šà·’à·…à·’à¶º à·€à·™à¶±à¶¸à¶¸ à¶´à·’à·€à·’à·ƒà·”à¶¸à·Š à·ƒà·„à·’à¶</w:t>
            </w:r>
            <w:r w:rsidRPr="00FB1118">
              <w:rPr>
                <w:rFonts w:ascii="Calibri" w:eastAsia="Times New Roman" w:hAnsi="Calibri" w:cs="Calibri"/>
                <w:color w:val="000000"/>
                <w:sz w:val="32"/>
                <w:szCs w:val="32"/>
                <w:lang w:eastAsia="en-GB"/>
              </w:rPr>
              <w:softHyphen/>
              <w:t xml:space="preserve"> à¶‡à¶±à·™à¶šà·Šà·ƒà·’ 2, à·€à¶§ à¶</w:t>
            </w:r>
            <w:r w:rsidRPr="00FB1118">
              <w:rPr>
                <w:rFonts w:ascii="Calibri" w:eastAsia="Times New Roman" w:hAnsi="Calibri" w:cs="Calibri"/>
                <w:color w:val="000000"/>
                <w:sz w:val="32"/>
                <w:szCs w:val="32"/>
                <w:lang w:eastAsia="en-GB"/>
              </w:rPr>
              <w:softHyphen/>
              <w:t>à·à¶´à·Šà¶´à¶º à·ƒà·„ à¶œà·šà¶§à·Šà¶§à·”à·€à¶šà·’à¶±à·Š à·ƒà¶¸à¶±à·Šà·€à·’à¶</w:t>
            </w:r>
            <w:r w:rsidRPr="00FB1118">
              <w:rPr>
                <w:rFonts w:ascii="Calibri" w:eastAsia="Times New Roman" w:hAnsi="Calibri" w:cs="Calibri"/>
                <w:color w:val="000000"/>
                <w:sz w:val="32"/>
                <w:szCs w:val="32"/>
                <w:lang w:eastAsia="en-GB"/>
              </w:rPr>
              <w:softHyphen/>
              <w:t>à¶ºà·’. à·…à·’à¶‚ / à¶±à¶½ à¶¢à¶½à¶º, à·€à·’à¶¯à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¶½à·’à¶º à·„à· à¶¯à·”à¶»à¶šà¶®à¶±, à¶œà¶¸à¶±à· à¶œà¶¸à¶± à¶´à·„à·ƒà·”à¶šà¶¸à·Š à¶†à¶¯à·“ à¶ºà¶§à·’à¶</w:t>
            </w:r>
            <w:r w:rsidRPr="00FB1118">
              <w:rPr>
                <w:rFonts w:ascii="Calibri" w:eastAsia="Times New Roman" w:hAnsi="Calibri" w:cs="Calibri"/>
                <w:color w:val="000000"/>
                <w:sz w:val="32"/>
                <w:szCs w:val="32"/>
                <w:lang w:eastAsia="en-GB"/>
              </w:rPr>
              <w:softHyphen/>
              <w:t>à¶½ à¶´à·„à·ƒà·”à¶šà¶¸à·Š à·€à¶½à·’à¶±à·Š à¶¯ à¶ºà·”à¶šà·Šà¶</w:t>
            </w:r>
            <w:r w:rsidRPr="00FB1118">
              <w:rPr>
                <w:rFonts w:ascii="Calibri" w:eastAsia="Times New Roman" w:hAnsi="Calibri" w:cs="Calibri"/>
                <w:color w:val="000000"/>
                <w:sz w:val="32"/>
                <w:szCs w:val="32"/>
                <w:lang w:eastAsia="en-GB"/>
              </w:rPr>
              <w:softHyphen/>
              <w:t>à¶ºà·’. à¶¶à·à¶‚à¶šà·” à¶«à¶º à¶´à·„à·ƒà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¶šà¶¸à·Š à¶½à¶¶à·à¶œà¶</w:t>
            </w:r>
            <w:r w:rsidRPr="00FB1118">
              <w:rPr>
                <w:rFonts w:ascii="Calibri" w:eastAsia="Times New Roman" w:hAnsi="Calibri" w:cs="Calibri"/>
                <w:color w:val="000000"/>
                <w:sz w:val="32"/>
                <w:szCs w:val="32"/>
                <w:lang w:eastAsia="en-GB"/>
              </w:rPr>
              <w:softHyphen/>
              <w:t xml:space="preserve"> à·„à·à¶šà·’ à·ƒà·’à¶±à·Šà¶±à¶šà·Šà¶šà¶» à¶”à¶´à·Šà¶´à·” à·ƒà·„à·’à¶</w:t>
            </w:r>
            <w:r w:rsidRPr="00FB1118">
              <w:rPr>
                <w:rFonts w:ascii="Calibri" w:eastAsia="Times New Roman" w:hAnsi="Calibri" w:cs="Calibri"/>
                <w:color w:val="000000"/>
                <w:sz w:val="32"/>
                <w:szCs w:val="32"/>
                <w:lang w:eastAsia="en-GB"/>
              </w:rPr>
              <w:softHyphen/>
              <w:t>à¶ºà·’. à·ƒà·Šà·€à¶·à·à·€à·’à¶š à·€à·’à¶´à¶</w:t>
            </w:r>
            <w:r w:rsidRPr="00FB1118">
              <w:rPr>
                <w:rFonts w:ascii="Calibri" w:eastAsia="Times New Roman" w:hAnsi="Calibri" w:cs="Calibri"/>
                <w:color w:val="000000"/>
                <w:sz w:val="32"/>
                <w:szCs w:val="32"/>
                <w:lang w:eastAsia="en-GB"/>
              </w:rPr>
              <w:softHyphen/>
              <w:t>à·Š à·€à¶½à·’à¶±à·Š à¶</w:t>
            </w:r>
            <w:r w:rsidRPr="00FB1118">
              <w:rPr>
                <w:rFonts w:ascii="Calibri" w:eastAsia="Times New Roman" w:hAnsi="Calibri" w:cs="Calibri"/>
                <w:color w:val="000000"/>
                <w:sz w:val="32"/>
                <w:szCs w:val="32"/>
                <w:lang w:eastAsia="en-GB"/>
              </w:rPr>
              <w:softHyphen/>
              <w:t>à·œà¶» à·ƒà·Šà¶®à·à¶±à¶ºà¶šà·’. à¶´à¶¯à·’à¶‚à¶ à·’à¶ºà¶§ à·ƒà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¶¯à·”à·ƒà·”à¶¸ à·ƒà·Šà¶®à·à¶±à¶ºà¶šà·’. à·ƒà·’à¶ºà·…à·” à¶´à·„à·ƒà</w:t>
            </w:r>
            <w:proofErr w:type="gramStart"/>
            <w:r w:rsidRPr="00FB1118">
              <w:rPr>
                <w:rFonts w:ascii="Calibri" w:eastAsia="Times New Roman" w:hAnsi="Calibri" w:cs="Calibri"/>
                <w:color w:val="000000"/>
                <w:sz w:val="32"/>
                <w:szCs w:val="32"/>
                <w:lang w:eastAsia="en-GB"/>
              </w:rPr>
              <w:t>·”à</w:t>
            </w:r>
            <w:proofErr w:type="gramEnd"/>
            <w:r w:rsidRPr="00FB1118">
              <w:rPr>
                <w:rFonts w:ascii="Calibri" w:eastAsia="Times New Roman" w:hAnsi="Calibri" w:cs="Calibri"/>
                <w:color w:val="000000"/>
                <w:sz w:val="32"/>
                <w:szCs w:val="32"/>
                <w:lang w:eastAsia="en-GB"/>
              </w:rPr>
              <w:t>¶šà¶¸à·Š à·ƒà·„à·’à¶</w:t>
            </w:r>
            <w:r w:rsidRPr="00FB1118">
              <w:rPr>
                <w:rFonts w:ascii="Calibri" w:eastAsia="Times New Roman" w:hAnsi="Calibri" w:cs="Calibri"/>
                <w:color w:val="000000"/>
                <w:sz w:val="32"/>
                <w:szCs w:val="32"/>
                <w:lang w:eastAsia="en-GB"/>
              </w:rPr>
              <w:softHyphen/>
              <w:t xml:space="preserve"> à¶±à·’à·ƒà·Šà¶šà¶½à¶‚à¶š à¶¸à¶±à¶»à¶¸à·Š à·€à¶§à¶´à·’à¶§à·à·€à¶šà·Š à·ƒà·„à·’à¶</w:t>
            </w:r>
            <w:r w:rsidRPr="00FB1118">
              <w:rPr>
                <w:rFonts w:ascii="Calibri" w:eastAsia="Times New Roman" w:hAnsi="Calibri" w:cs="Calibri"/>
                <w:color w:val="000000"/>
                <w:sz w:val="32"/>
                <w:szCs w:val="32"/>
                <w:lang w:eastAsia="en-GB"/>
              </w:rPr>
              <w:softHyphen/>
              <w:t xml:space="preserve">à¶ºà·’. à¶‰à¶šà·Šà¶¸à¶±à·’à¶±à·Š à·€à·’à¶šà·’à¶«à·š.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2155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50m  ( pettah  rukmalgama)  bus route # 1â€¢5km    kottawa city #  1â€¢5 km  kottawa   southern   high way entrance #   4  bedrooms #  3  bathrooms #  living area   and dining area #  fully complete pantry #  large   Tv  lobby # large balcony #  Ac#  cctv #  hot water #  surrounding wall and roller gate #  3  vehicle parking area #  nice garden #  10  perched #  2900  sqpt #  no brokers #  only genuine buyers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2156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Rs 60000000.00Negotiable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2157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à·„à·à¶¸à·à¶œà¶¸, à¶šà·’à¶»à·’à·€à¶</w:t>
            </w:r>
            <w:r w:rsidRPr="00FB1118">
              <w:rPr>
                <w:rFonts w:ascii="Calibri" w:eastAsia="Times New Roman" w:hAnsi="Calibri" w:cs="Calibri"/>
                <w:color w:val="000000"/>
                <w:sz w:val="32"/>
                <w:szCs w:val="32"/>
                <w:lang w:eastAsia="en-GB"/>
              </w:rPr>
              <w:softHyphen/>
              <w:t>à·Šà¶</w:t>
            </w:r>
            <w:r w:rsidRPr="00FB1118">
              <w:rPr>
                <w:rFonts w:ascii="Calibri" w:eastAsia="Times New Roman" w:hAnsi="Calibri" w:cs="Calibri"/>
                <w:color w:val="000000"/>
                <w:sz w:val="32"/>
                <w:szCs w:val="32"/>
                <w:lang w:eastAsia="en-GB"/>
              </w:rPr>
              <w:softHyphen/>
              <w:t>à·”à¶©à·”à·€, à¶…à¶¹à¶œà·ƒà·Š à·„à¶±à·Šà¶¯à·’à¶ºà·š à·ƒà·’à¶§ 500 m à¶šà·Š à¶±à·”à¶¯à·”à¶»à·’à¶±à·Š à·€à¶§ à¶</w:t>
            </w:r>
            <w:r w:rsidRPr="00FB1118">
              <w:rPr>
                <w:rFonts w:ascii="Calibri" w:eastAsia="Times New Roman" w:hAnsi="Calibri" w:cs="Calibri"/>
                <w:color w:val="000000"/>
                <w:sz w:val="32"/>
                <w:szCs w:val="32"/>
                <w:lang w:eastAsia="en-GB"/>
              </w:rPr>
              <w:softHyphen/>
              <w:t>à·à¶´à·Šà¶´, à¶œà·šà¶§à·Šà¶§à·” à·ƒà·„à·’à¶</w:t>
            </w:r>
            <w:r w:rsidRPr="00FB1118">
              <w:rPr>
                <w:rFonts w:ascii="Calibri" w:eastAsia="Times New Roman" w:hAnsi="Calibri" w:cs="Calibri"/>
                <w:color w:val="000000"/>
                <w:sz w:val="32"/>
                <w:szCs w:val="32"/>
                <w:lang w:eastAsia="en-GB"/>
              </w:rPr>
              <w:softHyphen/>
              <w:t xml:space="preserve"> à¶…à¶‚à¶œ à·ƒà¶¸à·Šà¶´à·”à¶»à·Šà¶« à¶±à·’à·€à·ƒà¶šà·Š à·€à·’à¶šà·’à¶±à·“à¶¸à¶§ à¶‡à¶</w:t>
            </w:r>
            <w:r w:rsidRPr="00FB1118">
              <w:rPr>
                <w:rFonts w:ascii="Calibri" w:eastAsia="Times New Roman" w:hAnsi="Calibri" w:cs="Calibri"/>
                <w:color w:val="000000"/>
                <w:sz w:val="32"/>
                <w:szCs w:val="32"/>
                <w:lang w:eastAsia="en-GB"/>
              </w:rPr>
              <w:softHyphen/>
              <w:t>.à¶šà·à¶¸à¶» 03, à¶¶à·à¶</w:t>
            </w:r>
            <w:r w:rsidRPr="00FB1118">
              <w:rPr>
                <w:rFonts w:ascii="Calibri" w:eastAsia="Times New Roman" w:hAnsi="Calibri" w:cs="Calibri"/>
                <w:color w:val="000000"/>
                <w:sz w:val="32"/>
                <w:szCs w:val="32"/>
                <w:lang w:eastAsia="en-GB"/>
              </w:rPr>
              <w:softHyphen/>
              <w:t>à·Š à¶»à·–à¶¸à·Š 02 (à¶‡à¶</w:t>
            </w:r>
            <w:r w:rsidRPr="00FB1118">
              <w:rPr>
                <w:rFonts w:ascii="Calibri" w:eastAsia="Times New Roman" w:hAnsi="Calibri" w:cs="Calibri"/>
                <w:color w:val="000000"/>
                <w:sz w:val="32"/>
                <w:szCs w:val="32"/>
                <w:lang w:eastAsia="en-GB"/>
              </w:rPr>
              <w:softHyphen/>
              <w:t>à·”à¶½à¶</w:t>
            </w:r>
            <w:r w:rsidRPr="00FB1118">
              <w:rPr>
                <w:rFonts w:ascii="Calibri" w:eastAsia="Times New Roman" w:hAnsi="Calibri" w:cs="Calibri"/>
                <w:color w:val="000000"/>
                <w:sz w:val="32"/>
                <w:szCs w:val="32"/>
                <w:lang w:eastAsia="en-GB"/>
              </w:rPr>
              <w:softHyphen/>
              <w:t xml:space="preserve"> à·„à· à¶´à·’à¶§à¶</w:t>
            </w:r>
            <w:r w:rsidRPr="00FB1118">
              <w:rPr>
                <w:rFonts w:ascii="Calibri" w:eastAsia="Times New Roman" w:hAnsi="Calibri" w:cs="Calibri"/>
                <w:color w:val="000000"/>
                <w:sz w:val="32"/>
                <w:szCs w:val="32"/>
                <w:lang w:eastAsia="en-GB"/>
              </w:rPr>
              <w:softHyphen/>
              <w:t>), à¶šà·‘à¶¸ à¶šà·à¶¸à¶»à¶º, à¶¸à·”à·…à·”à¶</w:t>
            </w:r>
            <w:r w:rsidRPr="00FB1118">
              <w:rPr>
                <w:rFonts w:ascii="Calibri" w:eastAsia="Times New Roman" w:hAnsi="Calibri" w:cs="Calibri"/>
                <w:color w:val="000000"/>
                <w:sz w:val="32"/>
                <w:szCs w:val="32"/>
                <w:lang w:eastAsia="en-GB"/>
              </w:rPr>
              <w:softHyphen/>
              <w:t>à·à¶±à·Šà¶œà·™à¶º, à·€à·à·„à¶± 02 à¶šà·Š à¶±à·à·€à¶</w:t>
            </w:r>
            <w:r w:rsidRPr="00FB1118">
              <w:rPr>
                <w:rFonts w:ascii="Calibri" w:eastAsia="Times New Roman" w:hAnsi="Calibri" w:cs="Calibri"/>
                <w:color w:val="000000"/>
                <w:sz w:val="32"/>
                <w:szCs w:val="32"/>
                <w:lang w:eastAsia="en-GB"/>
              </w:rPr>
              <w:softHyphen/>
              <w:t>à·“à¶¸à¶§ à¶‰à¶©à¶šà¶© à·ƒà·„à·’à¶</w:t>
            </w:r>
            <w:r w:rsidRPr="00FB1118">
              <w:rPr>
                <w:rFonts w:ascii="Calibri" w:eastAsia="Times New Roman" w:hAnsi="Calibri" w:cs="Calibri"/>
                <w:color w:val="000000"/>
                <w:sz w:val="32"/>
                <w:szCs w:val="32"/>
                <w:lang w:eastAsia="en-GB"/>
              </w:rPr>
              <w:softHyphen/>
              <w:t xml:space="preserve"> à¶œà¶»à·à¶¢à¶º.à·„à·à¶¸à·à¶œà¶¸ à¶±à¶œà¶»à¶ºà¶§ 5 km à¶ºà·’.à¶¸à·’à¶½ à¶½à¶šà·Šà·‚ 57/- à¶ºà·’. (à·ƒà·à¶šà¶ à·Šà¶ à· à¶šà¶» à¶œà¶</w:t>
            </w:r>
            <w:r w:rsidRPr="00FB1118">
              <w:rPr>
                <w:rFonts w:ascii="Calibri" w:eastAsia="Times New Roman" w:hAnsi="Calibri" w:cs="Calibri"/>
                <w:color w:val="000000"/>
                <w:sz w:val="32"/>
                <w:szCs w:val="32"/>
                <w:lang w:eastAsia="en-GB"/>
              </w:rPr>
              <w:softHyphen/>
              <w:t xml:space="preserve"> à·„à·à¶š.)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2158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1 KM from Nugegoda junction,at Dewala Road.In ahighly residential area with a dead-end 20ft approach road.Walking distance to Banks, Super markets,International and Government schools.Two storey house could be used as two units with separate entrances.Open sitting area </w:t>
            </w:r>
            <w:r w:rsidRPr="00FB1118">
              <w:rPr>
                <w:rFonts w:ascii="Calibri" w:eastAsia="Times New Roman" w:hAnsi="Calibri" w:cs="Calibri"/>
                <w:color w:val="000000"/>
                <w:sz w:val="32"/>
                <w:szCs w:val="32"/>
                <w:lang w:eastAsia="en-GB"/>
              </w:rPr>
              <w:lastRenderedPageBreak/>
              <w:t>,separate wet Kitchen,maidâ€™s room and bath room.Fully equipped pantry.Entire house is provided with separate air conditioning units,35feet Swimming pool.Hot water and electricity supply by solar powewhich is still under warranty.Parking for 3 vehicles.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2159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three bed room beautiful house with access to picturesque Bolgoda Lake in highly residential tranquil area located in Moratuwa                                  Architecturally designed03 Spacious bedrooms                                                                                                       03 Bath rooms                                                                                                                   Fully Tiled floor                                                                                                           Exposed rafter lunumidella ceilingPantry and sitting area in upper and lower floors                                        Pantry and sitting area in upper and lower floors                                                               TV Lounge   Rear side balcony and front open terrace in the upper floor areaGarage with remote controlled roller doorHouse enclosed by a walls right around Electricity and pipe borne water storage, solar power hot waterAccess to water front                                                                                              Structurally very strong and robust construction  Inspection can be made by appointment.The location is very convenient with easy access to Moratuwa and Panadura town. Distance to Moratuwa town 01 km and Moratuwa University 03 kms. Drive to Colombo City 17 Kms by Galle Road</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2160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Story House For Sale In Athurugiriya.08 Perches ,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2161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For Sale In Malabe Road, 08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2162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Kottawa, Sikuradapola JunctionBrand New (Not Occupied) Solidly BuiltTwo Storied Modern House For Sale9 Perch Land3500 sqft4 Bedrooms (2 Rooms A/C)3 Bathrooms with Hot WaterServant Room &amp; Servant BathroomFully Clay Bricks Wall (9")Hot WaterTeak PantryFinishing RoofDoor / Window Jak WoodRoof TerraceGarage (20' x 20') Space for 2 VehiclesRemote Gate with Surrounded Parapet WallPrice: 295 Lakhs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2163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Three Story House For Sale In Thunadahena Road, Arangala.12 Perches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2164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Two Storied Luxury Modern House in Kottawa10 Perches with Landscaped garden area.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2165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For Sale In Gamunupura, Kaduwela.07 Perches , Landscaped garden area ( 2 Year Used House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2166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150m.to main subadrama.rd 15ft rdfacing two story house 4beds 3bath 4vehicles parking area 10.3.perches land ground floor fully tile upper floor red cement well maintained house 700m to Nugegoda town highly residential area very close to Nugegoda Colombo price 30000000no brokers genuine buyers well come after.appointments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2167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Highly </w:t>
            </w:r>
            <w:proofErr w:type="gramStart"/>
            <w:r w:rsidRPr="00FB1118">
              <w:rPr>
                <w:rFonts w:ascii="Calibri" w:eastAsia="Times New Roman" w:hAnsi="Calibri" w:cs="Calibri"/>
                <w:color w:val="000000"/>
                <w:sz w:val="32"/>
                <w:szCs w:val="32"/>
                <w:lang w:eastAsia="en-GB"/>
              </w:rPr>
              <w:t>residential  area</w:t>
            </w:r>
            <w:proofErr w:type="gramEnd"/>
            <w:r w:rsidRPr="00FB1118">
              <w:rPr>
                <w:rFonts w:ascii="Calibri" w:eastAsia="Times New Roman" w:hAnsi="Calibri" w:cs="Calibri"/>
                <w:color w:val="000000"/>
                <w:sz w:val="32"/>
                <w:szCs w:val="32"/>
                <w:lang w:eastAsia="en-GB"/>
              </w:rPr>
              <w:t xml:space="preserve"> 5min's to top of the road,with a pool,Lift, Jacuzzi bathtubs,servant quarters,10 parking slots. Etc..</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2168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130M to Colombo bandaragama main Rd1.5Km kesbewa towntile kara cealing gasa ge wateta thappaya dama atha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2169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03 Story Luxury House &amp; 31.68 P Sale At Pirivena Road Boralesgamuwa</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2170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Single Storey House For Sale in -Nugegoda- Nawala Road600 Meters to Nugegoda  junction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2171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âœ“House For Sale In ThalawathugodaðŸ âœ“Land Size 11perches âœ“House Size 1800sqft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2172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Single Storey House For Sale in Pagoda Road  -Nugegoda500 Meters to Nugegoda  junction 600 Meters to Pitakotte Junction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2173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Two story house with fully tile Parking with roller shutter. Big living dining. Attach bath room with a.c. kitchen with pantry. One minute wallking distence .hospitel.for imadiate sale call more information.</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2174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350m to 120rd 9.9.perches two story house with 5beds 4baths spacious living dinning wooden pantry 3vehicles parking area 15ft private rd highly residential area very close to Boralasgamuwa Maharagama Nugegoda price 21000000.no brokers genuine buyers well come appointments</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2175</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 Storey house 2 bedrooms one bathroom one hall and a kitchen. At Grandpass. Closer to police station, church, banks and market. 5mins to bus stop. No parking.66/10st. Joseph street,Grandpass,Colombo-14.</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2176</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ground floor - 1 bed, 1 bath, 1 kitchen, dining area, living room.1st floor - 3 bed, 2 bath, living room*Master bedroom has A/C and attached bathroom**each room has separate balcony2nd floor - Balcony, GardenGarden with Pond and kennel. Boundary wall already </w:t>
            </w:r>
            <w:proofErr w:type="gramStart"/>
            <w:r w:rsidRPr="00FB1118">
              <w:rPr>
                <w:rFonts w:ascii="Calibri" w:eastAsia="Times New Roman" w:hAnsi="Calibri" w:cs="Calibri"/>
                <w:color w:val="000000"/>
                <w:sz w:val="32"/>
                <w:szCs w:val="32"/>
                <w:lang w:eastAsia="en-GB"/>
              </w:rPr>
              <w:t>built.Car</w:t>
            </w:r>
            <w:proofErr w:type="gramEnd"/>
            <w:r w:rsidRPr="00FB1118">
              <w:rPr>
                <w:rFonts w:ascii="Calibri" w:eastAsia="Times New Roman" w:hAnsi="Calibri" w:cs="Calibri"/>
                <w:color w:val="000000"/>
                <w:sz w:val="32"/>
                <w:szCs w:val="32"/>
                <w:lang w:eastAsia="en-GB"/>
              </w:rPr>
              <w:t xml:space="preserve"> park available with roller gates.Please contact for more info. URGENT SALE.please call -  or</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2177</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Two storied house for sale in Pannipitiya, walking distance to High-level Road.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2178</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à¶¸à·„à¶»à¶œà¶¸, à¶´à¶¸à·”à¶«à·”à·€ à¶´à·à¶»à·š CIB à¶…à·ƒà¶½ à¶¢à¶ºà·€à¶»à·Šà¶°à¶±à¶´à·”à¶» à¶»à·à·„à¶½à¶§ </w:t>
            </w:r>
            <w:r w:rsidRPr="00FB1118">
              <w:rPr>
                <w:rFonts w:ascii="Calibri" w:eastAsia="Times New Roman" w:hAnsi="Calibri" w:cs="Calibri"/>
                <w:color w:val="000000"/>
                <w:sz w:val="32"/>
                <w:szCs w:val="32"/>
                <w:lang w:eastAsia="en-GB"/>
              </w:rPr>
              <w:lastRenderedPageBreak/>
              <w:t>à¶†à·ƒà¶±à·Šà¶±à¶ºà·š à¶´à¶»à·Šà¶ à·ƒà·Š 7 à·„à¶»à·’ à·„à¶</w:t>
            </w:r>
            <w:r w:rsidRPr="00FB1118">
              <w:rPr>
                <w:rFonts w:ascii="Calibri" w:eastAsia="Times New Roman" w:hAnsi="Calibri" w:cs="Calibri"/>
                <w:color w:val="000000"/>
                <w:sz w:val="32"/>
                <w:szCs w:val="32"/>
                <w:lang w:eastAsia="en-GB"/>
              </w:rPr>
              <w:softHyphen/>
              <w:t>à¶»à·à·ƒà·Š à¶‰à¶©à¶¸ à·ƒà·„à·’à¶</w:t>
            </w:r>
            <w:r w:rsidRPr="00FB1118">
              <w:rPr>
                <w:rFonts w:ascii="Calibri" w:eastAsia="Times New Roman" w:hAnsi="Calibri" w:cs="Calibri"/>
                <w:color w:val="000000"/>
                <w:sz w:val="32"/>
                <w:szCs w:val="32"/>
                <w:lang w:eastAsia="en-GB"/>
              </w:rPr>
              <w:softHyphen/>
              <w:t>à·ƒà¶¸à·Šà¶´à·–à¶»à·Šà¶« à¶§à¶ºà·’à¶½à·Š à¶¯à·™à¶¸à·„à¶½à·Š à¶±à·’à·€à·ƒ à·€à·’à¶šà·’à¶«à·“à¶¸à¶§.à·€à·™à¶±à¶¸ à¶‡à¶±à·™à¶šà·Šà·ƒà·’à¶ºà¶šà·Šà¶¯ à¶‡à¶</w:t>
            </w:r>
            <w:r w:rsidRPr="00FB1118">
              <w:rPr>
                <w:rFonts w:ascii="Calibri" w:eastAsia="Times New Roman" w:hAnsi="Calibri" w:cs="Calibri"/>
                <w:color w:val="000000"/>
                <w:sz w:val="32"/>
                <w:szCs w:val="32"/>
                <w:lang w:eastAsia="en-GB"/>
              </w:rPr>
              <w:softHyphen/>
              <w:t>.à¶</w:t>
            </w:r>
            <w:r w:rsidRPr="00FB1118">
              <w:rPr>
                <w:rFonts w:ascii="Calibri" w:eastAsia="Times New Roman" w:hAnsi="Calibri" w:cs="Calibri"/>
                <w:color w:val="000000"/>
                <w:sz w:val="32"/>
                <w:szCs w:val="32"/>
                <w:lang w:eastAsia="en-GB"/>
              </w:rPr>
              <w:softHyphen/>
              <w:t>à·Šâ€à¶»à·“à·†à·šà·ƒà·Š à·€à·’à¶¯à·”à¶½à·’à¶º, à¶…à¶©à·’ 20 à¶´à·à¶»à¶šà·à¶¸à¶» 2, à·ƒà·à¶½à¶ºà¶¶à·à¶</w:t>
            </w:r>
            <w:r w:rsidRPr="00FB1118">
              <w:rPr>
                <w:rFonts w:ascii="Calibri" w:eastAsia="Times New Roman" w:hAnsi="Calibri" w:cs="Calibri"/>
                <w:color w:val="000000"/>
                <w:sz w:val="32"/>
                <w:szCs w:val="32"/>
                <w:lang w:eastAsia="en-GB"/>
              </w:rPr>
              <w:softHyphen/>
              <w:t>à·Šà¶»à·–à¶¸à·Š 1, à¶šà·”à·ƒà·Šà·ƒà·’à¶ºà·€à·à·„à¶± 3à¶šà¶§ à¶´à·à¶šà·’à¶‚ à¶‡à¶</w:t>
            </w:r>
            <w:r w:rsidRPr="00FB1118">
              <w:rPr>
                <w:rFonts w:ascii="Calibri" w:eastAsia="Times New Roman" w:hAnsi="Calibri" w:cs="Calibri"/>
                <w:color w:val="000000"/>
                <w:sz w:val="32"/>
                <w:szCs w:val="32"/>
                <w:lang w:eastAsia="en-GB"/>
              </w:rPr>
              <w:softHyphen/>
              <w:t>.à¶¶à·’à¶¸ à¶œà¶½à·Š à¶…à¶½à·Šà¶½à· à¶‡à¶</w:t>
            </w:r>
            <w:r w:rsidRPr="00FB1118">
              <w:rPr>
                <w:rFonts w:ascii="Calibri" w:eastAsia="Times New Roman" w:hAnsi="Calibri" w:cs="Calibri"/>
                <w:color w:val="000000"/>
                <w:sz w:val="32"/>
                <w:szCs w:val="32"/>
                <w:lang w:eastAsia="en-GB"/>
              </w:rPr>
              <w:softHyphen/>
              <w:t>.à¶¸à·’à¶½ à¶½à¶šà·Šà·‚ 153 (Negotiable)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2179</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Brand new tow story house for saleLiving dining modem pantyServant toiletTV RoomGarage Piliyandala - Ambalangoda Road  400MColombo - Horana Road  900M</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2180</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 xml:space="preserve">3 story house situated at Kawdana  Road DehiwalaGood Neighborhood </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2181</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New house for saleFully tile for houseFinishing roofWall around the garden and gateNear moratuwa camups, German tec and KUD university House giving for highest-DemandCan park 3 vehicle easyà¶¸à·œà¶»à¶§à·”à·€ à·€à·Šà·à·Šà·€ à·€à·’à¶¯à·Šâ€à¶ºà·à¶½à¶ºà¶§ 1.5 kmà¶¢à¶»à·Šà¶¸à¶±à·” à¶šà·à¶»à·Šà¶¸à·’à¶š à·€à·’à¶¯à·Šâ€à¶ºà·à¶½à¶ºà¶§ 1 kmà¶šà·œà¶</w:t>
            </w:r>
            <w:r w:rsidRPr="00FB1118">
              <w:rPr>
                <w:rFonts w:ascii="Calibri" w:eastAsia="Times New Roman" w:hAnsi="Calibri" w:cs="Calibri"/>
                <w:color w:val="000000"/>
                <w:sz w:val="32"/>
                <w:szCs w:val="32"/>
                <w:lang w:eastAsia="en-GB"/>
              </w:rPr>
              <w:softHyphen/>
              <w:t>à¶½à·à·€à¶½ à·€à·Šà·à·Šà·€ à·€à·’à¶¯à·Šâ€à¶ºà·à¶½à¶ºà¶§ 1.5 kmà¶±à·’à·€à·ƒà·š à·ƒà·’à¶§ à¶œà·à¶½à·”à¶´à·à¶»à¶§  950 Mà·€à·à¶¯à¶œà¶</w:t>
            </w:r>
            <w:r w:rsidRPr="00FB1118">
              <w:rPr>
                <w:rFonts w:ascii="Calibri" w:eastAsia="Times New Roman" w:hAnsi="Calibri" w:cs="Calibri"/>
                <w:color w:val="000000"/>
                <w:sz w:val="32"/>
                <w:szCs w:val="32"/>
                <w:lang w:eastAsia="en-GB"/>
              </w:rPr>
              <w:softHyphen/>
              <w:t>à·Š à¶´à¶»à·’à·ƒà¶»à¶ºà¶šà·Š à¶‡à¶</w:t>
            </w:r>
            <w:r w:rsidRPr="00FB1118">
              <w:rPr>
                <w:rFonts w:ascii="Calibri" w:eastAsia="Times New Roman" w:hAnsi="Calibri" w:cs="Calibri"/>
                <w:color w:val="000000"/>
                <w:sz w:val="32"/>
                <w:szCs w:val="32"/>
                <w:lang w:eastAsia="en-GB"/>
              </w:rPr>
              <w:softHyphen/>
              <w:t>à·’ à¶…à¶‚à¶œ à·ƒà¶¸à·Šà¶´à·–à¶»à·Šà¶« à¶±à·’à·€à·ƒ à·€à·’à¶šà·’à¶«à·“à¶¸à¶§ à¶‡à¶</w:t>
            </w:r>
            <w:r w:rsidRPr="00FB1118">
              <w:rPr>
                <w:rFonts w:ascii="Calibri" w:eastAsia="Times New Roman" w:hAnsi="Calibri" w:cs="Calibri"/>
                <w:color w:val="000000"/>
                <w:sz w:val="32"/>
                <w:szCs w:val="32"/>
                <w:lang w:eastAsia="en-GB"/>
              </w:rPr>
              <w:softHyphen/>
              <w:t>..à¶šà·à¶¸à¶» 3à¶¶à·à¶</w:t>
            </w:r>
            <w:r w:rsidRPr="00FB1118">
              <w:rPr>
                <w:rFonts w:ascii="Calibri" w:eastAsia="Times New Roman" w:hAnsi="Calibri" w:cs="Calibri"/>
                <w:color w:val="000000"/>
                <w:sz w:val="32"/>
                <w:szCs w:val="32"/>
                <w:lang w:eastAsia="en-GB"/>
              </w:rPr>
              <w:softHyphen/>
              <w:t>à·Š à¶»à·–à¶¸à·Š 1à¶šà·‘à¶¸ à¶šà·à¶¸à¶»  1</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2182</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à·„à·à¶¸à·à¶œà¶¸,à¶œà·œà¶©à¶œà¶¸ à·„à¶ºà·’à¶½à·™à·€à¶½à·Š à¶´à·à¶»à¶§ à¶¸à·“à¶§à¶»à·Š 200 à¶±à·”à¶¯à·”à¶»à·’à¶±à·Š à¶´à¶»à·Š 10 à¶š à¶‰à¶©à¶¸ à·€à·’à¶šà·’à¶±à·“à¶¸à¶§ à¶</w:t>
            </w:r>
            <w:r w:rsidRPr="00FB1118">
              <w:rPr>
                <w:rFonts w:ascii="Calibri" w:eastAsia="Times New Roman" w:hAnsi="Calibri" w:cs="Calibri"/>
                <w:color w:val="000000"/>
                <w:sz w:val="32"/>
                <w:szCs w:val="32"/>
                <w:lang w:eastAsia="en-GB"/>
              </w:rPr>
              <w:softHyphen/>
              <w:t>à·’à¶¶à·š.à¶¢à¶½à¶º à·€à·’à¶¯à·”à¶½à·’à¶ºà¶¯ à·ƒà·„à·’à¶</w:t>
            </w:r>
            <w:r w:rsidRPr="00FB1118">
              <w:rPr>
                <w:rFonts w:ascii="Calibri" w:eastAsia="Times New Roman" w:hAnsi="Calibri" w:cs="Calibri"/>
                <w:color w:val="000000"/>
                <w:sz w:val="32"/>
                <w:szCs w:val="32"/>
                <w:lang w:eastAsia="en-GB"/>
              </w:rPr>
              <w:softHyphen/>
              <w:t>à¶ºà·’ .à¶…à¶©à·’ 20 à¶´à·à¶»à·€à¶½à·Š à¶¯à·™à¶šà¶šà¶§ à¶¸à·à¶ºà·’à¶¸à·Šà·€ à¶´à·€à¶</w:t>
            </w:r>
            <w:r w:rsidRPr="00FB1118">
              <w:rPr>
                <w:rFonts w:ascii="Calibri" w:eastAsia="Times New Roman" w:hAnsi="Calibri" w:cs="Calibri"/>
                <w:color w:val="000000"/>
                <w:sz w:val="32"/>
                <w:szCs w:val="32"/>
                <w:lang w:eastAsia="en-GB"/>
              </w:rPr>
              <w:softHyphen/>
              <w:t>à·’à¶± à¶…à¶</w:t>
            </w:r>
            <w:r w:rsidRPr="00FB1118">
              <w:rPr>
                <w:rFonts w:ascii="Calibri" w:eastAsia="Times New Roman" w:hAnsi="Calibri" w:cs="Calibri"/>
                <w:color w:val="000000"/>
                <w:sz w:val="32"/>
                <w:szCs w:val="32"/>
                <w:lang w:eastAsia="en-GB"/>
              </w:rPr>
              <w:softHyphen/>
              <w:t>à¶» à¶´à·’à¶§à·”à¶´à·ƒ à¶¸à·à¶»à·Šà¶œà¶ºà·™à¶±à·Š à¶…à¶</w:t>
            </w:r>
            <w:r w:rsidRPr="00FB1118">
              <w:rPr>
                <w:rFonts w:ascii="Calibri" w:eastAsia="Times New Roman" w:hAnsi="Calibri" w:cs="Calibri"/>
                <w:color w:val="000000"/>
                <w:sz w:val="32"/>
                <w:szCs w:val="32"/>
                <w:lang w:eastAsia="en-GB"/>
              </w:rPr>
              <w:softHyphen/>
              <w:t>à·”à¶½à·Š à·€à·’à¶º à·„à·à¶šà·’ à¶´à¶»à·’à¶¯à·’ à¶±à·’à·€à·à·ƒà¶º à·ƒà·„à·’à¶</w:t>
            </w:r>
            <w:r w:rsidRPr="00FB1118">
              <w:rPr>
                <w:rFonts w:ascii="Calibri" w:eastAsia="Times New Roman" w:hAnsi="Calibri" w:cs="Calibri"/>
                <w:color w:val="000000"/>
                <w:sz w:val="32"/>
                <w:szCs w:val="32"/>
                <w:lang w:eastAsia="en-GB"/>
              </w:rPr>
              <w:softHyphen/>
              <w:t>à¶ºà·’ .à¶‰à¶©à¶¸ à¶´à·œà¶½à·Š à¶œà·ƒà·Š à·€à·€à· à·ƒà¶‚à·€à¶»à·Šà¶°à¶±à¶º à¶šà¶» à¶‡à¶</w:t>
            </w:r>
            <w:r w:rsidRPr="00FB1118">
              <w:rPr>
                <w:rFonts w:ascii="Calibri" w:eastAsia="Times New Roman" w:hAnsi="Calibri" w:cs="Calibri"/>
                <w:color w:val="000000"/>
                <w:sz w:val="32"/>
                <w:szCs w:val="32"/>
                <w:lang w:eastAsia="en-GB"/>
              </w:rPr>
              <w:softHyphen/>
              <w:t>.à¶´à·„à¶½ à¶±à·’à·€à·ƒà¶º à¶</w:t>
            </w:r>
            <w:r w:rsidRPr="00FB1118">
              <w:rPr>
                <w:rFonts w:ascii="Calibri" w:eastAsia="Times New Roman" w:hAnsi="Calibri" w:cs="Calibri"/>
                <w:color w:val="000000"/>
                <w:sz w:val="32"/>
                <w:szCs w:val="32"/>
                <w:lang w:eastAsia="en-GB"/>
              </w:rPr>
              <w:softHyphen/>
              <w:t>à¶±à·à¶…à¶</w:t>
            </w:r>
            <w:r w:rsidRPr="00FB1118">
              <w:rPr>
                <w:rFonts w:ascii="Calibri" w:eastAsia="Times New Roman" w:hAnsi="Calibri" w:cs="Calibri"/>
                <w:color w:val="000000"/>
                <w:sz w:val="32"/>
                <w:szCs w:val="32"/>
                <w:lang w:eastAsia="en-GB"/>
              </w:rPr>
              <w:softHyphen/>
              <w:t>à·’ à¶šà·œà¶§à·ƒ à·ƒà¶¸à¶œ à¶¶à·à¶½à·– à·€à·’à¶§ à¶´à¶»à·Š 15 à¶šà·Š à·€à·š.</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lastRenderedPageBreak/>
              <w:t>2183</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*3 Bedrooms*2 Bathrooms* Dining Living Pantry TV Lobby Balcony Garden * Garage for 2 parking * CCTV,A/C,Solar Power,Hot water, Rollar Gate *Near SLIIT Campus,Horizon Campus,Cinec Campus,MIT,ITI, Nevil fernando hospital and 3Highway interchanges Only one unit available</w:t>
            </w:r>
          </w:p>
        </w:tc>
      </w:tr>
      <w:tr w:rsidR="001522ED" w:rsidRPr="00FB1118" w:rsidTr="00C22F57">
        <w:trPr>
          <w:trHeight w:val="300"/>
        </w:trPr>
        <w:tc>
          <w:tcPr>
            <w:tcW w:w="838" w:type="dxa"/>
            <w:shd w:val="clear" w:color="auto" w:fill="auto"/>
            <w:noWrap/>
            <w:vAlign w:val="bottom"/>
            <w:hideMark/>
          </w:tcPr>
          <w:p w:rsidR="001522ED" w:rsidRPr="00FB1118" w:rsidRDefault="001522ED" w:rsidP="00523214">
            <w:pPr>
              <w:spacing w:after="0" w:line="240" w:lineRule="auto"/>
              <w:jc w:val="right"/>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2184</w:t>
            </w:r>
          </w:p>
        </w:tc>
        <w:tc>
          <w:tcPr>
            <w:tcW w:w="7379" w:type="dxa"/>
            <w:shd w:val="clear" w:color="auto" w:fill="auto"/>
            <w:noWrap/>
            <w:vAlign w:val="bottom"/>
            <w:hideMark/>
          </w:tcPr>
          <w:p w:rsidR="001522ED" w:rsidRPr="00FB1118" w:rsidRDefault="001522ED" w:rsidP="00523214">
            <w:pPr>
              <w:spacing w:after="0" w:line="240" w:lineRule="auto"/>
              <w:rPr>
                <w:rFonts w:ascii="Calibri" w:eastAsia="Times New Roman" w:hAnsi="Calibri" w:cs="Calibri"/>
                <w:color w:val="000000"/>
                <w:sz w:val="32"/>
                <w:szCs w:val="32"/>
                <w:lang w:eastAsia="en-GB"/>
              </w:rPr>
            </w:pPr>
            <w:r w:rsidRPr="00FB1118">
              <w:rPr>
                <w:rFonts w:ascii="Calibri" w:eastAsia="Times New Roman" w:hAnsi="Calibri" w:cs="Calibri"/>
                <w:color w:val="000000"/>
                <w:sz w:val="32"/>
                <w:szCs w:val="32"/>
                <w:lang w:eastAsia="en-GB"/>
              </w:rPr>
              <w:t>18.5 perches - 2 block land with housepeaceful neighborhoodclose to main road</w:t>
            </w:r>
          </w:p>
        </w:tc>
      </w:tr>
    </w:tbl>
    <w:p w:rsidR="0079205A" w:rsidRPr="00523214" w:rsidRDefault="0079205A" w:rsidP="00523214"/>
    <w:sectPr w:rsidR="0079205A" w:rsidRPr="00523214" w:rsidSect="0079205A">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2CBE" w:rsidRDefault="008C2CBE" w:rsidP="001522ED">
      <w:pPr>
        <w:spacing w:after="0" w:line="240" w:lineRule="auto"/>
      </w:pPr>
      <w:r>
        <w:separator/>
      </w:r>
    </w:p>
  </w:endnote>
  <w:endnote w:type="continuationSeparator" w:id="0">
    <w:p w:rsidR="008C2CBE" w:rsidRDefault="008C2CBE" w:rsidP="00152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2CBE" w:rsidRDefault="008C2CBE" w:rsidP="001522ED">
      <w:pPr>
        <w:spacing w:after="0" w:line="240" w:lineRule="auto"/>
      </w:pPr>
      <w:r>
        <w:separator/>
      </w:r>
    </w:p>
  </w:footnote>
  <w:footnote w:type="continuationSeparator" w:id="0">
    <w:p w:rsidR="008C2CBE" w:rsidRDefault="008C2CBE" w:rsidP="001522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14"/>
    <w:rsid w:val="001522ED"/>
    <w:rsid w:val="0016022A"/>
    <w:rsid w:val="00383E98"/>
    <w:rsid w:val="004346DA"/>
    <w:rsid w:val="00523214"/>
    <w:rsid w:val="00633E45"/>
    <w:rsid w:val="0073352F"/>
    <w:rsid w:val="0079205A"/>
    <w:rsid w:val="008C2CBE"/>
    <w:rsid w:val="00C22F57"/>
    <w:rsid w:val="00E83F20"/>
    <w:rsid w:val="00F0584A"/>
    <w:rsid w:val="00FB1118"/>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4D68D-F5FC-442F-A69F-3BE8CCA47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3E98"/>
    <w:rPr>
      <w:color w:val="0563C1" w:themeColor="hyperlink"/>
      <w:u w:val="single"/>
    </w:rPr>
  </w:style>
  <w:style w:type="paragraph" w:styleId="Header">
    <w:name w:val="header"/>
    <w:basedOn w:val="Normal"/>
    <w:link w:val="HeaderChar"/>
    <w:uiPriority w:val="99"/>
    <w:unhideWhenUsed/>
    <w:rsid w:val="00152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2ED"/>
  </w:style>
  <w:style w:type="paragraph" w:styleId="Footer">
    <w:name w:val="footer"/>
    <w:basedOn w:val="Normal"/>
    <w:link w:val="FooterChar"/>
    <w:uiPriority w:val="99"/>
    <w:unhideWhenUsed/>
    <w:rsid w:val="00152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913043">
      <w:bodyDiv w:val="1"/>
      <w:marLeft w:val="0"/>
      <w:marRight w:val="0"/>
      <w:marTop w:val="0"/>
      <w:marBottom w:val="0"/>
      <w:divBdr>
        <w:top w:val="none" w:sz="0" w:space="0" w:color="auto"/>
        <w:left w:val="none" w:sz="0" w:space="0" w:color="auto"/>
        <w:bottom w:val="none" w:sz="0" w:space="0" w:color="auto"/>
        <w:right w:val="none" w:sz="0" w:space="0" w:color="auto"/>
      </w:divBdr>
    </w:div>
    <w:div w:id="1062481082">
      <w:bodyDiv w:val="1"/>
      <w:marLeft w:val="0"/>
      <w:marRight w:val="0"/>
      <w:marTop w:val="0"/>
      <w:marBottom w:val="0"/>
      <w:divBdr>
        <w:top w:val="none" w:sz="0" w:space="0" w:color="auto"/>
        <w:left w:val="none" w:sz="0" w:space="0" w:color="auto"/>
        <w:bottom w:val="none" w:sz="0" w:space="0" w:color="auto"/>
        <w:right w:val="none" w:sz="0" w:space="0" w:color="auto"/>
      </w:divBdr>
    </w:div>
    <w:div w:id="1703748427">
      <w:bodyDiv w:val="1"/>
      <w:marLeft w:val="0"/>
      <w:marRight w:val="0"/>
      <w:marTop w:val="0"/>
      <w:marBottom w:val="0"/>
      <w:divBdr>
        <w:top w:val="none" w:sz="0" w:space="0" w:color="auto"/>
        <w:left w:val="none" w:sz="0" w:space="0" w:color="auto"/>
        <w:bottom w:val="none" w:sz="0" w:space="0" w:color="auto"/>
        <w:right w:val="none" w:sz="0" w:space="0" w:color="auto"/>
      </w:divBdr>
    </w:div>
    <w:div w:id="209828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4th%20Year\FYP\Project\Machine-Learning-in-real-estate-industry\data_preprocessing\resource\featur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features.dotx</Template>
  <TotalTime>1420</TotalTime>
  <Pages>130</Pages>
  <Words>42328</Words>
  <Characters>241276</Characters>
  <Application>Microsoft Office Word</Application>
  <DocSecurity>0</DocSecurity>
  <Lines>2010</Lines>
  <Paragraphs>566</Paragraphs>
  <ScaleCrop>false</ScaleCrop>
  <HeadingPairs>
    <vt:vector size="2" baseType="variant">
      <vt:variant>
        <vt:lpstr>Title</vt:lpstr>
      </vt:variant>
      <vt:variant>
        <vt:i4>1</vt:i4>
      </vt:variant>
    </vt:vector>
  </HeadingPairs>
  <TitlesOfParts>
    <vt:vector size="1" baseType="lpstr">
      <vt:lpstr/>
    </vt:vector>
  </TitlesOfParts>
  <Company>University of Peradeniya</Company>
  <LinksUpToDate>false</LinksUpToDate>
  <CharactersWithSpaces>283038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Ruzain Ahmedh</dc:creator>
  <cp:keywords/>
  <dc:description/>
  <cp:lastModifiedBy>Ruzain Ahmedh</cp:lastModifiedBy>
  <cp:revision>1</cp:revision>
  <dcterms:created xsi:type="dcterms:W3CDTF">2019-10-06T04:16:00Z</dcterms:created>
  <dcterms:modified xsi:type="dcterms:W3CDTF">2019-10-07T04:14:00Z</dcterms:modified>
</cp:coreProperties>
</file>